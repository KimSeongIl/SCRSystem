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FA79" w14:textId="77777777" w:rsidR="002532E9" w:rsidRDefault="00964EF8" w:rsidP="00964EF8">
      <w:pPr>
        <w:pStyle w:val="ab"/>
      </w:pPr>
      <w:bookmarkStart w:id="0" w:name="_Toc393919874"/>
      <w:r>
        <w:rPr>
          <w:rFonts w:hint="eastAsia"/>
        </w:rPr>
        <w:t>CSS</w:t>
      </w:r>
      <w:r w:rsidR="008779AB">
        <w:t xml:space="preserve"> </w:t>
      </w:r>
      <w:r w:rsidR="008779AB">
        <w:rPr>
          <w:rFonts w:hint="eastAsia"/>
        </w:rPr>
        <w:t>(Cascading Style Sheets)</w:t>
      </w:r>
      <w:bookmarkEnd w:id="0"/>
      <w:r w:rsidR="008945B2">
        <w:t xml:space="preserve"> #1</w:t>
      </w:r>
    </w:p>
    <w:p w14:paraId="3CEBFA7A" w14:textId="77777777" w:rsidR="00DF7673" w:rsidRPr="00DF7673" w:rsidRDefault="00DF7673" w:rsidP="00DF7673"/>
    <w:p w14:paraId="3CEBFA7B" w14:textId="77777777" w:rsidR="0049399D" w:rsidRDefault="008D3B1A" w:rsidP="00895F7A">
      <w:r>
        <w:rPr>
          <w:rFonts w:hint="eastAsia"/>
        </w:rPr>
        <w:t>2014-0</w:t>
      </w:r>
      <w:r w:rsidR="00964EF8">
        <w:t>7</w:t>
      </w:r>
      <w:r>
        <w:rPr>
          <w:rFonts w:hint="eastAsia"/>
        </w:rPr>
        <w:t>-</w:t>
      </w:r>
      <w:r w:rsidR="00964EF8">
        <w:t>23</w:t>
      </w:r>
    </w:p>
    <w:p w14:paraId="3CEBFA7C" w14:textId="77777777" w:rsidR="008D3B1A" w:rsidRDefault="008D3B1A" w:rsidP="00895F7A">
      <w:r>
        <w:rPr>
          <w:rFonts w:hint="eastAsia"/>
        </w:rPr>
        <w:t>이승진</w:t>
      </w:r>
    </w:p>
    <w:p w14:paraId="3CEBFA7D" w14:textId="77777777" w:rsidR="00280641" w:rsidRDefault="00280641" w:rsidP="00895F7A"/>
    <w:p w14:paraId="3CEBFA7E" w14:textId="77777777" w:rsidR="00280641" w:rsidRDefault="00280641" w:rsidP="00895F7A"/>
    <w:p w14:paraId="3CEBFA7F" w14:textId="77777777" w:rsidR="00280641" w:rsidRDefault="00280641" w:rsidP="00895F7A"/>
    <w:p w14:paraId="3CEBFA80" w14:textId="77777777" w:rsidR="00280641" w:rsidRDefault="00280641" w:rsidP="00895F7A"/>
    <w:p w14:paraId="3CEBFA81" w14:textId="77777777" w:rsidR="00280641" w:rsidRDefault="00280641" w:rsidP="00895F7A"/>
    <w:p w14:paraId="3CEBFA82" w14:textId="77777777" w:rsidR="00895F7A" w:rsidRPr="00CF5008" w:rsidRDefault="00DF7673" w:rsidP="003319AD">
      <w:pPr>
        <w:pStyle w:val="10"/>
      </w:pPr>
      <w:bookmarkStart w:id="1" w:name="_Toc393919875"/>
      <w:r w:rsidRPr="00CF5008">
        <w:rPr>
          <w:rFonts w:hint="eastAsia"/>
        </w:rPr>
        <w:t>소개</w:t>
      </w:r>
      <w:bookmarkEnd w:id="1"/>
    </w:p>
    <w:p w14:paraId="3CEBFA83" w14:textId="77777777" w:rsidR="00964EF8" w:rsidRDefault="00964EF8" w:rsidP="00306A14"/>
    <w:p w14:paraId="3CEBFA84" w14:textId="77777777" w:rsidR="00964EF8" w:rsidRPr="00CF5008" w:rsidRDefault="00964EF8" w:rsidP="00C22336">
      <w:pPr>
        <w:pStyle w:val="2"/>
      </w:pPr>
      <w:r w:rsidRPr="00CF5008">
        <w:rPr>
          <w:rFonts w:hint="eastAsia"/>
        </w:rPr>
        <w:t>학습목표</w:t>
      </w:r>
    </w:p>
    <w:p w14:paraId="3CEBFA85" w14:textId="77777777" w:rsidR="00964EF8" w:rsidRDefault="00964EF8" w:rsidP="00306A14">
      <w:r>
        <w:rPr>
          <w:rFonts w:hint="eastAsia"/>
        </w:rPr>
        <w:t xml:space="preserve">HTML 태그의 서식 지정 기능인 </w:t>
      </w:r>
      <w:r>
        <w:t>CSS</w:t>
      </w:r>
      <w:r>
        <w:rPr>
          <w:rFonts w:hint="eastAsia"/>
        </w:rPr>
        <w:t>를 학습한다.</w:t>
      </w:r>
    </w:p>
    <w:p w14:paraId="3CEBFA86" w14:textId="77777777" w:rsidR="00964EF8" w:rsidRDefault="00964EF8" w:rsidP="00306A14"/>
    <w:p w14:paraId="3CEBFA87" w14:textId="77777777" w:rsidR="001F42F4" w:rsidRPr="00E15087" w:rsidRDefault="001F42F4" w:rsidP="00306A14"/>
    <w:p w14:paraId="3CEBFA88" w14:textId="77777777" w:rsidR="007A0B1E" w:rsidRDefault="007A0B1E" w:rsidP="007A0B1E">
      <w:pPr>
        <w:pStyle w:val="3"/>
      </w:pPr>
      <w:r>
        <w:rPr>
          <w:rFonts w:hint="eastAsia"/>
        </w:rPr>
        <w:t>예제코드</w:t>
      </w:r>
    </w:p>
    <w:p w14:paraId="3CEBFA89" w14:textId="77777777" w:rsidR="007A0B1E" w:rsidRDefault="007A0B1E" w:rsidP="007A0B1E"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css01</w:t>
      </w:r>
    </w:p>
    <w:p w14:paraId="3CEBFA8A" w14:textId="77777777" w:rsidR="007A0B1E" w:rsidRDefault="007A0B1E" w:rsidP="007A0B1E">
      <w:r>
        <w:rPr>
          <w:rFonts w:hint="eastAsia"/>
        </w:rPr>
        <w:t xml:space="preserve">유형: </w:t>
      </w:r>
      <w:r>
        <w:t>Dynamic Web Project</w:t>
      </w:r>
    </w:p>
    <w:p w14:paraId="3CEBFA8B" w14:textId="77777777" w:rsidR="00E15087" w:rsidRDefault="00E15087" w:rsidP="007A0B1E"/>
    <w:p w14:paraId="3CEBFA8C" w14:textId="77777777" w:rsidR="00E15087" w:rsidRDefault="00E15087" w:rsidP="007A0B1E"/>
    <w:p w14:paraId="3CEBFA8D" w14:textId="77777777" w:rsidR="00E15087" w:rsidRDefault="00E15087" w:rsidP="00E15087">
      <w:pPr>
        <w:pStyle w:val="3"/>
      </w:pPr>
      <w:r>
        <w:rPr>
          <w:rFonts w:hint="eastAsia"/>
        </w:rPr>
        <w:t>목차</w:t>
      </w:r>
    </w:p>
    <w:p w14:paraId="3CEBFA8E" w14:textId="77777777" w:rsidR="001F42F4" w:rsidRDefault="001F42F4">
      <w:pPr>
        <w:pStyle w:val="12"/>
        <w:tabs>
          <w:tab w:val="right" w:leader="dot" w:pos="10456"/>
        </w:tabs>
        <w:rPr>
          <w:rFonts w:asciiTheme="minorHAnsi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"1-1" \h \z \u</w:instrText>
      </w:r>
      <w:r>
        <w:instrText xml:space="preserve"> </w:instrText>
      </w:r>
      <w:r>
        <w:fldChar w:fldCharType="separate"/>
      </w:r>
      <w:hyperlink w:anchor="_Toc393919874" w:history="1">
        <w:r w:rsidRPr="001F0988">
          <w:rPr>
            <w:rStyle w:val="a8"/>
            <w:noProof/>
          </w:rPr>
          <w:t>CSS (Cascading Style Sheets)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EBFA8F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75" w:history="1">
        <w:r w:rsidR="001F42F4" w:rsidRPr="001F0988">
          <w:rPr>
            <w:rStyle w:val="a8"/>
            <w:noProof/>
          </w:rPr>
          <w:t>1.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소개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_Toc393919875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</w:t>
        </w:r>
        <w:r w:rsidR="001F42F4">
          <w:rPr>
            <w:noProof/>
            <w:webHidden/>
          </w:rPr>
          <w:fldChar w:fldCharType="end"/>
        </w:r>
      </w:hyperlink>
    </w:p>
    <w:p w14:paraId="3CEBFA90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76" w:history="1">
        <w:r w:rsidR="001F42F4" w:rsidRPr="001F0988">
          <w:rPr>
            <w:rStyle w:val="a8"/>
            <w:noProof/>
          </w:rPr>
          <w:t>2.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CSS (Cascading Style Sheet)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_Toc393919876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2</w:t>
        </w:r>
        <w:r w:rsidR="001F42F4">
          <w:rPr>
            <w:noProof/>
            <w:webHidden/>
          </w:rPr>
          <w:fldChar w:fldCharType="end"/>
        </w:r>
      </w:hyperlink>
    </w:p>
    <w:p w14:paraId="3CEBFA91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77" w:history="1">
        <w:r w:rsidR="001F42F4" w:rsidRPr="001F0988">
          <w:rPr>
            <w:rStyle w:val="a8"/>
            <w:noProof/>
          </w:rPr>
          <w:t>3.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 xml:space="preserve">CSS </w:t>
        </w:r>
        <w:r w:rsidR="001F42F4" w:rsidRPr="001F0988">
          <w:rPr>
            <w:rStyle w:val="a8"/>
            <w:noProof/>
          </w:rPr>
          <w:t>실렉터</w:t>
        </w:r>
        <w:r w:rsidR="001F42F4" w:rsidRPr="001F0988">
          <w:rPr>
            <w:rStyle w:val="a8"/>
            <w:noProof/>
          </w:rPr>
          <w:t xml:space="preserve"> (selector)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_Toc393919877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3</w:t>
        </w:r>
        <w:r w:rsidR="001F42F4">
          <w:rPr>
            <w:noProof/>
            <w:webHidden/>
          </w:rPr>
          <w:fldChar w:fldCharType="end"/>
        </w:r>
      </w:hyperlink>
    </w:p>
    <w:p w14:paraId="3CEBFA92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78" w:history="1">
        <w:r w:rsidR="001F42F4" w:rsidRPr="001F0988">
          <w:rPr>
            <w:rStyle w:val="a8"/>
            <w:noProof/>
          </w:rPr>
          <w:t>4.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 xml:space="preserve">CSS </w:t>
        </w:r>
        <w:r w:rsidR="001F42F4" w:rsidRPr="001F0988">
          <w:rPr>
            <w:rStyle w:val="a8"/>
            <w:noProof/>
          </w:rPr>
          <w:t>서식의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위치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_Toc393919878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8</w:t>
        </w:r>
        <w:r w:rsidR="001F42F4">
          <w:rPr>
            <w:noProof/>
            <w:webHidden/>
          </w:rPr>
          <w:fldChar w:fldCharType="end"/>
        </w:r>
      </w:hyperlink>
    </w:p>
    <w:p w14:paraId="3CEBFA93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79" w:history="1">
        <w:r w:rsidR="001F42F4" w:rsidRPr="001F0988">
          <w:rPr>
            <w:rStyle w:val="a8"/>
            <w:noProof/>
          </w:rPr>
          <w:t>5.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서식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적용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우선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순위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규칙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_Toc393919879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10</w:t>
        </w:r>
        <w:r w:rsidR="001F42F4">
          <w:rPr>
            <w:noProof/>
            <w:webHidden/>
          </w:rPr>
          <w:fldChar w:fldCharType="end"/>
        </w:r>
      </w:hyperlink>
    </w:p>
    <w:p w14:paraId="3CEBFA94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80" w:history="1">
        <w:r w:rsidR="001F42F4" w:rsidRPr="001F0988">
          <w:rPr>
            <w:rStyle w:val="a8"/>
            <w:noProof/>
          </w:rPr>
          <w:t>6.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서식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적용</w:t>
        </w:r>
        <w:r w:rsidR="001F42F4" w:rsidRPr="001F0988">
          <w:rPr>
            <w:rStyle w:val="a8"/>
            <w:noProof/>
          </w:rPr>
          <w:t xml:space="preserve"> </w:t>
        </w:r>
        <w:r w:rsidR="001F42F4" w:rsidRPr="001F0988">
          <w:rPr>
            <w:rStyle w:val="a8"/>
            <w:noProof/>
          </w:rPr>
          <w:t>예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_Toc393919880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13</w:t>
        </w:r>
        <w:r w:rsidR="001F42F4">
          <w:rPr>
            <w:noProof/>
            <w:webHidden/>
          </w:rPr>
          <w:fldChar w:fldCharType="end"/>
        </w:r>
      </w:hyperlink>
    </w:p>
    <w:p w14:paraId="3CEBFA95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81" w:history="1">
        <w:r w:rsidR="001F42F4" w:rsidRPr="001F0988">
          <w:rPr>
            <w:rStyle w:val="a8"/>
            <w:noProof/>
          </w:rPr>
          <w:t>7.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margin</w:t>
        </w:r>
        <w:r w:rsidR="001F42F4" w:rsidRPr="001F0988">
          <w:rPr>
            <w:rStyle w:val="a8"/>
            <w:noProof/>
          </w:rPr>
          <w:t>과</w:t>
        </w:r>
        <w:r w:rsidR="001F42F4" w:rsidRPr="001F0988">
          <w:rPr>
            <w:rStyle w:val="a8"/>
            <w:noProof/>
          </w:rPr>
          <w:t xml:space="preserve"> padding </w:t>
        </w:r>
        <w:r w:rsidR="001F42F4" w:rsidRPr="001F0988">
          <w:rPr>
            <w:rStyle w:val="a8"/>
            <w:noProof/>
          </w:rPr>
          <w:t>속성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_Toc393919881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15</w:t>
        </w:r>
        <w:r w:rsidR="001F42F4">
          <w:rPr>
            <w:noProof/>
            <w:webHidden/>
          </w:rPr>
          <w:fldChar w:fldCharType="end"/>
        </w:r>
      </w:hyperlink>
    </w:p>
    <w:p w14:paraId="3CEBFA96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82" w:history="1">
        <w:r w:rsidR="001F42F4" w:rsidRPr="001F0988">
          <w:rPr>
            <w:rStyle w:val="a8"/>
            <w:noProof/>
          </w:rPr>
          <w:t>8.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 xml:space="preserve">display </w:t>
        </w:r>
        <w:r w:rsidR="001F42F4" w:rsidRPr="001F0988">
          <w:rPr>
            <w:rStyle w:val="a8"/>
            <w:noProof/>
          </w:rPr>
          <w:t>속성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_Toc393919882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17</w:t>
        </w:r>
        <w:r w:rsidR="001F42F4">
          <w:rPr>
            <w:noProof/>
            <w:webHidden/>
          </w:rPr>
          <w:fldChar w:fldCharType="end"/>
        </w:r>
      </w:hyperlink>
    </w:p>
    <w:p w14:paraId="3CEBFA97" w14:textId="77777777" w:rsidR="001F42F4" w:rsidRDefault="0060359A">
      <w:pPr>
        <w:pStyle w:val="12"/>
        <w:tabs>
          <w:tab w:val="left" w:pos="44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83" w:history="1">
        <w:r w:rsidR="001F42F4" w:rsidRPr="001F0988">
          <w:rPr>
            <w:rStyle w:val="a8"/>
            <w:noProof/>
          </w:rPr>
          <w:t>9.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table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_Toc393919883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19</w:t>
        </w:r>
        <w:r w:rsidR="001F42F4">
          <w:rPr>
            <w:noProof/>
            <w:webHidden/>
          </w:rPr>
          <w:fldChar w:fldCharType="end"/>
        </w:r>
      </w:hyperlink>
    </w:p>
    <w:p w14:paraId="3CEBFA98" w14:textId="77777777" w:rsidR="001F42F4" w:rsidRDefault="0060359A">
      <w:pPr>
        <w:pStyle w:val="12"/>
        <w:tabs>
          <w:tab w:val="left" w:pos="600"/>
          <w:tab w:val="right" w:leader="dot" w:pos="10456"/>
        </w:tabs>
        <w:rPr>
          <w:rFonts w:asciiTheme="minorHAnsi"/>
          <w:noProof/>
          <w:kern w:val="2"/>
          <w:szCs w:val="22"/>
        </w:rPr>
      </w:pPr>
      <w:hyperlink w:anchor="_Toc393919884" w:history="1">
        <w:r w:rsidR="001F42F4" w:rsidRPr="001F0988">
          <w:rPr>
            <w:rStyle w:val="a8"/>
            <w:noProof/>
          </w:rPr>
          <w:t>10.</w:t>
        </w:r>
        <w:r w:rsidR="001F42F4">
          <w:rPr>
            <w:rFonts w:asciiTheme="minorHAnsi"/>
            <w:noProof/>
            <w:kern w:val="2"/>
            <w:szCs w:val="22"/>
          </w:rPr>
          <w:tab/>
        </w:r>
        <w:r w:rsidR="001F42F4" w:rsidRPr="001F0988">
          <w:rPr>
            <w:rStyle w:val="a8"/>
            <w:noProof/>
          </w:rPr>
          <w:t>menu</w:t>
        </w:r>
        <w:r w:rsidR="001F42F4">
          <w:rPr>
            <w:noProof/>
            <w:webHidden/>
          </w:rPr>
          <w:tab/>
        </w:r>
        <w:r w:rsidR="001F42F4">
          <w:rPr>
            <w:noProof/>
            <w:webHidden/>
          </w:rPr>
          <w:fldChar w:fldCharType="begin"/>
        </w:r>
        <w:r w:rsidR="001F42F4">
          <w:rPr>
            <w:noProof/>
            <w:webHidden/>
          </w:rPr>
          <w:instrText xml:space="preserve"> PAGEREF _Toc393919884 \h </w:instrText>
        </w:r>
        <w:r w:rsidR="001F42F4">
          <w:rPr>
            <w:noProof/>
            <w:webHidden/>
          </w:rPr>
        </w:r>
        <w:r w:rsidR="001F42F4">
          <w:rPr>
            <w:noProof/>
            <w:webHidden/>
          </w:rPr>
          <w:fldChar w:fldCharType="separate"/>
        </w:r>
        <w:r w:rsidR="001F42F4">
          <w:rPr>
            <w:noProof/>
            <w:webHidden/>
          </w:rPr>
          <w:t>22</w:t>
        </w:r>
        <w:r w:rsidR="001F42F4">
          <w:rPr>
            <w:noProof/>
            <w:webHidden/>
          </w:rPr>
          <w:fldChar w:fldCharType="end"/>
        </w:r>
      </w:hyperlink>
    </w:p>
    <w:p w14:paraId="3CEBFA99" w14:textId="77777777" w:rsidR="00E15087" w:rsidRPr="00E15087" w:rsidRDefault="001F42F4" w:rsidP="00E15087">
      <w:r>
        <w:fldChar w:fldCharType="end"/>
      </w:r>
    </w:p>
    <w:p w14:paraId="3CEBFA9A" w14:textId="77777777" w:rsidR="002E6EEF" w:rsidRPr="003319AD" w:rsidRDefault="00964EF8" w:rsidP="003319AD">
      <w:pPr>
        <w:pStyle w:val="10"/>
      </w:pPr>
      <w:r>
        <w:br w:type="page"/>
      </w:r>
      <w:bookmarkStart w:id="2" w:name="_Toc393919876"/>
      <w:r w:rsidR="00D21302" w:rsidRPr="003319AD">
        <w:rPr>
          <w:rFonts w:hint="eastAsia"/>
        </w:rPr>
        <w:lastRenderedPageBreak/>
        <w:t>C</w:t>
      </w:r>
      <w:r w:rsidR="00D21302" w:rsidRPr="003319AD">
        <w:t>SS (Cascading Style Sheet)</w:t>
      </w:r>
      <w:bookmarkEnd w:id="2"/>
    </w:p>
    <w:p w14:paraId="3CEBFA9B" w14:textId="77777777" w:rsidR="002E6EEF" w:rsidRDefault="002E6EEF" w:rsidP="002E6EEF"/>
    <w:p w14:paraId="3CEBFA9C" w14:textId="77777777" w:rsidR="00895F7A" w:rsidRPr="00C22336" w:rsidRDefault="008779AB" w:rsidP="00C22336">
      <w:pPr>
        <w:pStyle w:val="2"/>
      </w:pPr>
      <w:r w:rsidRPr="00C22336">
        <w:rPr>
          <w:rFonts w:hint="eastAsia"/>
        </w:rPr>
        <w:t>문서의 내용과 서식의 분리</w:t>
      </w:r>
    </w:p>
    <w:p w14:paraId="3CEBFA9D" w14:textId="77777777" w:rsidR="00895F7A" w:rsidRPr="00895F7A" w:rsidRDefault="00895F7A" w:rsidP="000E137E"/>
    <w:p w14:paraId="3CEBFA9E" w14:textId="77777777" w:rsidR="00895F7A" w:rsidRDefault="00895F7A" w:rsidP="000E137E">
      <w:r>
        <w:rPr>
          <w:rFonts w:hint="eastAsia"/>
        </w:rPr>
        <w:t xml:space="preserve">HTML </w:t>
      </w:r>
      <w:r w:rsidR="00C24B7C">
        <w:rPr>
          <w:rFonts w:hint="eastAsia"/>
        </w:rPr>
        <w:t>문서</w:t>
      </w:r>
      <w:r>
        <w:rPr>
          <w:rFonts w:hint="eastAsia"/>
        </w:rPr>
        <w:t>의 구성 요소는 다음과 같다.</w:t>
      </w:r>
    </w:p>
    <w:p w14:paraId="3CEBFA9F" w14:textId="77777777" w:rsidR="00895F7A" w:rsidRDefault="00895F7A" w:rsidP="000E137E">
      <w:r>
        <w:rPr>
          <w:rFonts w:hint="eastAsia"/>
        </w:rPr>
        <w:t>- HTML 태그</w:t>
      </w:r>
    </w:p>
    <w:p w14:paraId="3CEBFAA0" w14:textId="77777777" w:rsidR="00895F7A" w:rsidRDefault="00895F7A" w:rsidP="000E137E">
      <w:r>
        <w:rPr>
          <w:rFonts w:hint="eastAsia"/>
        </w:rPr>
        <w:t>- CSS</w:t>
      </w:r>
    </w:p>
    <w:p w14:paraId="3CEBFAA1" w14:textId="77777777" w:rsidR="00895F7A" w:rsidRDefault="00895F7A" w:rsidP="000E137E">
      <w:r>
        <w:rPr>
          <w:rFonts w:hint="eastAsia"/>
        </w:rPr>
        <w:t>- Javascript</w:t>
      </w:r>
    </w:p>
    <w:p w14:paraId="3CEBFAA2" w14:textId="77777777" w:rsidR="00895F7A" w:rsidRDefault="00895F7A" w:rsidP="00895F7A"/>
    <w:p w14:paraId="3CEBFAA3" w14:textId="77777777" w:rsidR="00722FD1" w:rsidRDefault="00895F7A" w:rsidP="00722FD1">
      <w:pPr>
        <w:pStyle w:val="3"/>
      </w:pPr>
      <w:r w:rsidRPr="00895F7A">
        <w:rPr>
          <w:rFonts w:hint="eastAsia"/>
        </w:rPr>
        <w:t xml:space="preserve">HTML </w:t>
      </w:r>
      <w:r w:rsidRPr="00895F7A">
        <w:rPr>
          <w:rFonts w:hint="eastAsia"/>
        </w:rPr>
        <w:t>태그</w:t>
      </w:r>
    </w:p>
    <w:p w14:paraId="3CEBFAA4" w14:textId="77777777" w:rsidR="00895F7A" w:rsidRDefault="00722FD1" w:rsidP="00722FD1">
      <w:r>
        <w:rPr>
          <w:rFonts w:hint="eastAsia"/>
        </w:rPr>
        <w:t xml:space="preserve">HTML 태그로 </w:t>
      </w:r>
      <w:r w:rsidR="00895F7A" w:rsidRPr="00895F7A">
        <w:rPr>
          <w:rFonts w:hint="eastAsia"/>
        </w:rPr>
        <w:t xml:space="preserve">문서의 내용을 </w:t>
      </w:r>
      <w:r>
        <w:rPr>
          <w:rFonts w:hint="eastAsia"/>
        </w:rPr>
        <w:t>작성한다.</w:t>
      </w:r>
    </w:p>
    <w:p w14:paraId="3CEBFAA5" w14:textId="77777777" w:rsidR="00C24B7C" w:rsidRDefault="00C24B7C" w:rsidP="00722FD1">
      <w:r>
        <w:rPr>
          <w:rFonts w:hint="eastAsia"/>
        </w:rPr>
        <w:t>문서에 포함된 자료(</w:t>
      </w:r>
      <w:r>
        <w:t>data)</w:t>
      </w:r>
      <w:r>
        <w:rPr>
          <w:rFonts w:hint="eastAsia"/>
        </w:rPr>
        <w:t>가 문서의 내용이다.</w:t>
      </w:r>
    </w:p>
    <w:p w14:paraId="3CEBFAA6" w14:textId="77777777" w:rsidR="00C24B7C" w:rsidRDefault="00C24B7C" w:rsidP="00C24B7C">
      <w:r>
        <w:rPr>
          <w:rFonts w:hint="eastAsia"/>
        </w:rPr>
        <w:t>문서의 제목, 문단 내용, 표의 내용, 자료 목록 등이 문서의 내용이다.</w:t>
      </w:r>
    </w:p>
    <w:p w14:paraId="3CEBFAA7" w14:textId="77777777" w:rsidR="00C24B7C" w:rsidRDefault="00C24B7C" w:rsidP="00C24B7C">
      <w:r>
        <w:rPr>
          <w:rFonts w:hint="eastAsia"/>
        </w:rPr>
        <w:t>문서의 내용이 그려지는 형태를 지정하는 서식(</w:t>
      </w:r>
      <w:r>
        <w:t>style)</w:t>
      </w:r>
      <w:r>
        <w:rPr>
          <w:rFonts w:hint="eastAsia"/>
        </w:rPr>
        <w:t>은 문서의 내용이 아니다.</w:t>
      </w:r>
    </w:p>
    <w:p w14:paraId="3CEBFAA8" w14:textId="77777777" w:rsidR="00722FD1" w:rsidRPr="00C24B7C" w:rsidRDefault="00722FD1" w:rsidP="00722FD1"/>
    <w:p w14:paraId="3CEBFAA9" w14:textId="77777777" w:rsidR="00722FD1" w:rsidRDefault="00722FD1" w:rsidP="00722FD1">
      <w:pPr>
        <w:pStyle w:val="3"/>
      </w:pPr>
      <w:r>
        <w:rPr>
          <w:rFonts w:hint="eastAsia"/>
        </w:rPr>
        <w:t>CSS</w:t>
      </w:r>
    </w:p>
    <w:p w14:paraId="3CEBFAAA" w14:textId="77777777" w:rsidR="00C24B7C" w:rsidRDefault="00895F7A" w:rsidP="00895F7A">
      <w:r>
        <w:rPr>
          <w:rFonts w:hint="eastAsia"/>
        </w:rPr>
        <w:t xml:space="preserve">CSS는 </w:t>
      </w:r>
      <w:r w:rsidR="00C20741">
        <w:rPr>
          <w:rFonts w:hint="eastAsia"/>
        </w:rPr>
        <w:t>HTML 태그</w:t>
      </w:r>
      <w:r w:rsidR="00C24B7C">
        <w:rPr>
          <w:rFonts w:hint="eastAsia"/>
        </w:rPr>
        <w:t>가 그려지는 형태 즉 서식(</w:t>
      </w:r>
      <w:r w:rsidR="00C24B7C">
        <w:t>style)</w:t>
      </w:r>
      <w:r w:rsidR="00C24B7C">
        <w:rPr>
          <w:rFonts w:hint="eastAsia"/>
        </w:rPr>
        <w:t>을 지정한다.</w:t>
      </w:r>
    </w:p>
    <w:p w14:paraId="3CEBFAAB" w14:textId="77777777" w:rsidR="00895F7A" w:rsidRDefault="00C24B7C" w:rsidP="00895F7A">
      <w:r>
        <w:rPr>
          <w:rFonts w:hint="eastAsia"/>
        </w:rPr>
        <w:t>문</w:t>
      </w:r>
      <w:r w:rsidR="00895F7A">
        <w:rPr>
          <w:rFonts w:hint="eastAsia"/>
        </w:rPr>
        <w:t xml:space="preserve">자의 크기와 색, 경계선의 굵기, </w:t>
      </w:r>
      <w:r w:rsidR="00C20741">
        <w:rPr>
          <w:rFonts w:hint="eastAsia"/>
        </w:rPr>
        <w:t xml:space="preserve">단락 사이의 </w:t>
      </w:r>
      <w:r w:rsidR="00895F7A">
        <w:rPr>
          <w:rFonts w:hint="eastAsia"/>
        </w:rPr>
        <w:t>여백, 표의 위치 등이 서식이다.</w:t>
      </w:r>
    </w:p>
    <w:p w14:paraId="3CEBFAAC" w14:textId="77777777" w:rsidR="00C24B7C" w:rsidRDefault="00722FD1" w:rsidP="00895F7A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문서의 본문(</w:t>
      </w:r>
      <w:r>
        <w:t>body)</w:t>
      </w:r>
      <w:r>
        <w:rPr>
          <w:rFonts w:hint="eastAsia"/>
        </w:rPr>
        <w:t xml:space="preserve">에는 </w:t>
      </w:r>
      <w:r w:rsidR="00C24B7C">
        <w:t xml:space="preserve">HTML </w:t>
      </w:r>
      <w:r w:rsidR="00C24B7C">
        <w:rPr>
          <w:rFonts w:hint="eastAsia"/>
        </w:rPr>
        <w:t>태그와 문서의 내용만 넣고,</w:t>
      </w:r>
      <w:r w:rsidR="00C24B7C">
        <w:t xml:space="preserve"> </w:t>
      </w:r>
    </w:p>
    <w:p w14:paraId="3CEBFAAD" w14:textId="77777777" w:rsidR="00722FD1" w:rsidRPr="00722FD1" w:rsidRDefault="00722FD1" w:rsidP="00895F7A">
      <w:r>
        <w:rPr>
          <w:rFonts w:hint="eastAsia"/>
        </w:rPr>
        <w:t xml:space="preserve">문서의 서식은 </w:t>
      </w:r>
      <w:r w:rsidR="00701859">
        <w:rPr>
          <w:rFonts w:hint="eastAsia"/>
        </w:rPr>
        <w:t xml:space="preserve">본문과 분리해서 </w:t>
      </w:r>
      <w:r>
        <w:rPr>
          <w:rFonts w:hint="eastAsia"/>
        </w:rPr>
        <w:t xml:space="preserve">따로 </w:t>
      </w:r>
      <w:r>
        <w:t>CSS</w:t>
      </w:r>
      <w:r>
        <w:rPr>
          <w:rFonts w:hint="eastAsia"/>
        </w:rPr>
        <w:t>로 정의하는 것이 바람직하다.</w:t>
      </w:r>
    </w:p>
    <w:p w14:paraId="3CEBFAAE" w14:textId="77777777" w:rsidR="00895F7A" w:rsidRDefault="00895F7A" w:rsidP="00895F7A"/>
    <w:p w14:paraId="3CEBFAAF" w14:textId="77777777" w:rsidR="00722FD1" w:rsidRDefault="00722FD1" w:rsidP="00722FD1">
      <w:pPr>
        <w:pStyle w:val="3"/>
      </w:pPr>
      <w:r>
        <w:rPr>
          <w:rFonts w:hint="eastAsia"/>
        </w:rPr>
        <w:t>J</w:t>
      </w:r>
      <w:r>
        <w:t>avascript</w:t>
      </w:r>
    </w:p>
    <w:p w14:paraId="3CEBFAB0" w14:textId="77777777" w:rsidR="00722FD1" w:rsidRDefault="00722FD1" w:rsidP="00722FD1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 코드는 웹브라우저에서 실행된다.</w:t>
      </w:r>
    </w:p>
    <w:p w14:paraId="3CEBFAB1" w14:textId="77777777" w:rsidR="00895F7A" w:rsidRDefault="00895F7A" w:rsidP="00895F7A">
      <w:r>
        <w:rPr>
          <w:rFonts w:hint="eastAsia"/>
        </w:rPr>
        <w:t xml:space="preserve">HTML 문서가 웹브라우저에 로드되어 표시된 후에, </w:t>
      </w:r>
      <w:r w:rsidR="00C20741">
        <w:rPr>
          <w:rFonts w:hint="eastAsia"/>
        </w:rPr>
        <w:t>웹브라우저</w:t>
      </w:r>
      <w:r w:rsidR="00701859">
        <w:rPr>
          <w:rFonts w:hint="eastAsia"/>
        </w:rPr>
        <w:t>창</w:t>
      </w:r>
      <w:r w:rsidR="00C20741">
        <w:rPr>
          <w:rFonts w:hint="eastAsia"/>
        </w:rPr>
        <w:t xml:space="preserve">에서 </w:t>
      </w:r>
      <w:r>
        <w:rPr>
          <w:rFonts w:hint="eastAsia"/>
        </w:rPr>
        <w:t>문서의 형태</w:t>
      </w:r>
      <w:r w:rsidR="00722FD1">
        <w:rPr>
          <w:rFonts w:hint="eastAsia"/>
        </w:rPr>
        <w:t xml:space="preserve">나 내용이 </w:t>
      </w:r>
      <w:r>
        <w:rPr>
          <w:rFonts w:hint="eastAsia"/>
        </w:rPr>
        <w:t>동적으로 변화해야 한다면</w:t>
      </w:r>
      <w:r w:rsidR="00C20741">
        <w:rPr>
          <w:rFonts w:hint="eastAsia"/>
        </w:rPr>
        <w:t xml:space="preserve"> </w:t>
      </w:r>
      <w:r>
        <w:rPr>
          <w:rFonts w:hint="eastAsia"/>
        </w:rPr>
        <w:t>Javascript로 이를 구현해야 한다.</w:t>
      </w:r>
    </w:p>
    <w:p w14:paraId="3CEBFAB2" w14:textId="77777777" w:rsidR="00895F7A" w:rsidRPr="00C20741" w:rsidRDefault="00895F7A" w:rsidP="00895F7A"/>
    <w:p w14:paraId="3CEBFAB3" w14:textId="77777777" w:rsidR="00C20741" w:rsidRDefault="00C20741" w:rsidP="00895F7A"/>
    <w:p w14:paraId="3CEBFAB4" w14:textId="77777777" w:rsidR="00EA5C57" w:rsidRDefault="00EA5C57" w:rsidP="00895F7A"/>
    <w:p w14:paraId="3CEBFAB5" w14:textId="77777777" w:rsidR="008D3B1A" w:rsidRDefault="00744AE0" w:rsidP="00C22336">
      <w:pPr>
        <w:pStyle w:val="2"/>
      </w:pPr>
      <w:r>
        <w:rPr>
          <w:rFonts w:hint="eastAsia"/>
        </w:rPr>
        <w:t>style 태그</w:t>
      </w:r>
    </w:p>
    <w:p w14:paraId="3CEBFAB6" w14:textId="77777777" w:rsidR="008D3B1A" w:rsidRDefault="008D3B1A" w:rsidP="008D3B1A"/>
    <w:p w14:paraId="3CEBFAB7" w14:textId="77777777" w:rsidR="00AD2B3F" w:rsidRDefault="00AD2B3F" w:rsidP="008D3B1A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 xml:space="preserve">서식은 별도의 </w:t>
      </w:r>
      <w:r>
        <w:t xml:space="preserve">CSS </w:t>
      </w:r>
      <w:r>
        <w:rPr>
          <w:rFonts w:hint="eastAsia"/>
        </w:rPr>
        <w:t>파일로 작성할 수 있고,</w:t>
      </w:r>
      <w:r>
        <w:t xml:space="preserve"> HTML </w:t>
      </w:r>
      <w:r>
        <w:rPr>
          <w:rFonts w:hint="eastAsia"/>
        </w:rPr>
        <w:t>문서 내부에 작성할 수도 있다.</w:t>
      </w:r>
    </w:p>
    <w:p w14:paraId="3CEBFAB8" w14:textId="77777777" w:rsidR="00701859" w:rsidRDefault="00AD2B3F" w:rsidP="00AD2B3F">
      <w:r>
        <w:t xml:space="preserve">HTML </w:t>
      </w:r>
      <w:r>
        <w:rPr>
          <w:rFonts w:hint="eastAsia"/>
        </w:rPr>
        <w:t xml:space="preserve">문서 내부에 </w:t>
      </w:r>
      <w:r>
        <w:t xml:space="preserve">CSS </w:t>
      </w:r>
      <w:r>
        <w:rPr>
          <w:rFonts w:hint="eastAsia"/>
        </w:rPr>
        <w:t>서식을 작성</w:t>
      </w:r>
      <w:r w:rsidR="00701859">
        <w:rPr>
          <w:rFonts w:hint="eastAsia"/>
        </w:rPr>
        <w:t>하려면</w:t>
      </w:r>
      <w:r>
        <w:t xml:space="preserve"> </w:t>
      </w:r>
      <w:r>
        <w:rPr>
          <w:rFonts w:hint="eastAsia"/>
        </w:rPr>
        <w:t>&lt;style&gt; 태그</w:t>
      </w:r>
      <w:r w:rsidR="00701859">
        <w:rPr>
          <w:rFonts w:hint="eastAsia"/>
        </w:rPr>
        <w:t>로 묶어주어야 한다.</w:t>
      </w:r>
    </w:p>
    <w:p w14:paraId="3CEBFAB9" w14:textId="77777777" w:rsidR="00EC4A6E" w:rsidRPr="008779AB" w:rsidRDefault="00EC4A6E" w:rsidP="00EC4A6E">
      <w:r>
        <w:t xml:space="preserve">&lt;style&gt; </w:t>
      </w:r>
      <w:r>
        <w:rPr>
          <w:rFonts w:hint="eastAsia"/>
        </w:rPr>
        <w:t>태그는 HTML</w:t>
      </w:r>
      <w:r>
        <w:t xml:space="preserve"> </w:t>
      </w:r>
      <w:r>
        <w:rPr>
          <w:rFonts w:hint="eastAsia"/>
        </w:rPr>
        <w:t xml:space="preserve">문서에서 </w:t>
      </w:r>
      <w:r>
        <w:t xml:space="preserve">&lt;head&gt; </w:t>
      </w:r>
      <w:r>
        <w:rPr>
          <w:rFonts w:hint="eastAsia"/>
        </w:rPr>
        <w:t>태그 사이에 위치하는 것이 보통이다.</w:t>
      </w:r>
    </w:p>
    <w:p w14:paraId="3CEBFABA" w14:textId="77777777" w:rsidR="00EC4A6E" w:rsidRPr="00EC4A6E" w:rsidRDefault="00EC4A6E" w:rsidP="00AD2B3F"/>
    <w:p w14:paraId="3CEBFABB" w14:textId="77777777" w:rsidR="00AD2B3F" w:rsidRPr="00AD2B3F" w:rsidRDefault="00AD2B3F" w:rsidP="008D3B1A"/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D2B3F" w14:paraId="3CEBFACC" w14:textId="77777777" w:rsidTr="00AD2B3F">
        <w:tc>
          <w:tcPr>
            <w:tcW w:w="426" w:type="dxa"/>
          </w:tcPr>
          <w:p w14:paraId="3CEBFABC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ABD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ABE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ABF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AC0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AC1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AC2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AC3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</w:tc>
        <w:tc>
          <w:tcPr>
            <w:tcW w:w="10631" w:type="dxa"/>
          </w:tcPr>
          <w:p w14:paraId="3CEBFAC4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>&lt;style&gt;</w:t>
            </w:r>
          </w:p>
          <w:p w14:paraId="3CEBFAC5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0E4E3F">
              <w:rPr>
                <w:rFonts w:hint="eastAsia"/>
                <w:i/>
              </w:rPr>
              <w:t>태그</w:t>
            </w:r>
            <w:r w:rsidR="00701859">
              <w:rPr>
                <w:rFonts w:hint="eastAsia"/>
                <w:i/>
              </w:rPr>
              <w:t>선택</w:t>
            </w:r>
            <w:r>
              <w:rPr>
                <w:rFonts w:hint="eastAsia"/>
              </w:rPr>
              <w:t xml:space="preserve"> { </w:t>
            </w:r>
          </w:p>
          <w:p w14:paraId="3CEBFAC6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    </w:t>
            </w:r>
            <w:r w:rsidRPr="000E4E3F">
              <w:rPr>
                <w:rFonts w:hint="eastAsia"/>
                <w:i/>
              </w:rPr>
              <w:t>서식</w:t>
            </w:r>
            <w:r>
              <w:rPr>
                <w:rFonts w:hint="eastAsia"/>
              </w:rPr>
              <w:t>;</w:t>
            </w:r>
          </w:p>
          <w:p w14:paraId="3CEBFAC7" w14:textId="77777777" w:rsidR="00AD2B3F" w:rsidRDefault="00AD2B3F" w:rsidP="00AD2B3F">
            <w:pPr>
              <w:pStyle w:val="ac"/>
            </w:pPr>
            <w:r>
              <w:rPr>
                <w:rFonts w:hint="eastAsia"/>
                <w:i/>
              </w:rPr>
              <w:t xml:space="preserve">        </w:t>
            </w:r>
            <w:r w:rsidRPr="000E4E3F">
              <w:rPr>
                <w:rFonts w:hint="eastAsia"/>
                <w:i/>
              </w:rPr>
              <w:t>서식</w:t>
            </w:r>
            <w:r>
              <w:rPr>
                <w:rFonts w:hint="eastAsia"/>
              </w:rPr>
              <w:t xml:space="preserve">; </w:t>
            </w:r>
          </w:p>
          <w:p w14:paraId="3CEBFAC8" w14:textId="77777777" w:rsidR="00AD2B3F" w:rsidRDefault="00AD2B3F" w:rsidP="00AD2B3F">
            <w:pPr>
              <w:pStyle w:val="ac"/>
            </w:pPr>
            <w:r>
              <w:rPr>
                <w:rFonts w:hint="eastAsia"/>
                <w:i/>
              </w:rPr>
              <w:t xml:space="preserve">        </w:t>
            </w:r>
            <w:r w:rsidRPr="000E4E3F">
              <w:rPr>
                <w:rFonts w:hint="eastAsia"/>
                <w:i/>
              </w:rPr>
              <w:t>서식</w:t>
            </w:r>
            <w:r>
              <w:rPr>
                <w:rFonts w:hint="eastAsia"/>
              </w:rPr>
              <w:t>;</w:t>
            </w:r>
          </w:p>
          <w:p w14:paraId="3CEBFAC9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    ...</w:t>
            </w:r>
          </w:p>
          <w:p w14:paraId="3CEBFACA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}    </w:t>
            </w:r>
          </w:p>
          <w:p w14:paraId="3CEBFACB" w14:textId="77777777" w:rsidR="00AD2B3F" w:rsidRPr="00AD2B3F" w:rsidRDefault="00AD2B3F" w:rsidP="00AD2B3F">
            <w:pPr>
              <w:pStyle w:val="ac"/>
            </w:pPr>
            <w:r>
              <w:rPr>
                <w:rFonts w:hint="eastAsia"/>
              </w:rPr>
              <w:t>&lt;/style&gt;</w:t>
            </w:r>
          </w:p>
        </w:tc>
      </w:tr>
    </w:tbl>
    <w:p w14:paraId="3CEBFACD" w14:textId="77777777" w:rsidR="00701859" w:rsidRDefault="00AD2B3F" w:rsidP="008D3B1A">
      <w:r>
        <w:rPr>
          <w:rFonts w:hint="eastAsia"/>
        </w:rPr>
        <w:t>(줄2</w:t>
      </w:r>
      <w:r>
        <w:t xml:space="preserve">)    </w:t>
      </w:r>
      <w:r>
        <w:rPr>
          <w:rFonts w:hint="eastAsia"/>
        </w:rPr>
        <w:t xml:space="preserve">서식을 </w:t>
      </w:r>
      <w:r w:rsidR="00EC4A6E">
        <w:rPr>
          <w:rFonts w:hint="eastAsia"/>
        </w:rPr>
        <w:t>적용할</w:t>
      </w:r>
      <w:r>
        <w:rPr>
          <w:rFonts w:hint="eastAsia"/>
        </w:rPr>
        <w:t xml:space="preserve"> </w:t>
      </w:r>
      <w:r w:rsidR="00EC4A6E">
        <w:t xml:space="preserve">HTML </w:t>
      </w:r>
      <w:r>
        <w:rPr>
          <w:rFonts w:hint="eastAsia"/>
        </w:rPr>
        <w:t xml:space="preserve">태그를 </w:t>
      </w:r>
      <w:r w:rsidR="00701859">
        <w:rPr>
          <w:rFonts w:hint="eastAsia"/>
        </w:rPr>
        <w:t>선택</w:t>
      </w:r>
      <w:r>
        <w:rPr>
          <w:rFonts w:hint="eastAsia"/>
        </w:rPr>
        <w:t>한다.</w:t>
      </w:r>
      <w:r w:rsidR="00701859">
        <w:t xml:space="preserve"> </w:t>
      </w:r>
    </w:p>
    <w:p w14:paraId="3CEBFACE" w14:textId="77777777" w:rsidR="00701859" w:rsidRDefault="00701859" w:rsidP="008D3B1A">
      <w:r>
        <w:t xml:space="preserve">         </w:t>
      </w:r>
      <w:r>
        <w:rPr>
          <w:rFonts w:hint="eastAsia"/>
        </w:rPr>
        <w:t xml:space="preserve">서식을 적용할 태그를 선택하는 이 부분을 </w:t>
      </w:r>
      <w:r>
        <w:t xml:space="preserve">CSS </w:t>
      </w:r>
      <w:r>
        <w:rPr>
          <w:rFonts w:hint="eastAsia"/>
        </w:rPr>
        <w:t>실렉터(</w:t>
      </w:r>
      <w:r>
        <w:t>selector)</w:t>
      </w:r>
      <w:r>
        <w:rPr>
          <w:rFonts w:hint="eastAsia"/>
        </w:rPr>
        <w:t>라고 부른다.</w:t>
      </w:r>
    </w:p>
    <w:p w14:paraId="3CEBFACF" w14:textId="77777777" w:rsidR="00AD2B3F" w:rsidRDefault="00AD2B3F" w:rsidP="008D3B1A">
      <w:r>
        <w:t>(</w:t>
      </w:r>
      <w:r>
        <w:rPr>
          <w:rFonts w:hint="eastAsia"/>
        </w:rPr>
        <w:t>줄3</w:t>
      </w:r>
      <w:r>
        <w:t xml:space="preserve">~6)  </w:t>
      </w:r>
      <w:r w:rsidR="00701859">
        <w:rPr>
          <w:rFonts w:hint="eastAsia"/>
        </w:rPr>
        <w:t>선택</w:t>
      </w:r>
      <w:r w:rsidR="00EC4A6E">
        <w:rPr>
          <w:rFonts w:hint="eastAsia"/>
        </w:rPr>
        <w:t>된 태그에</w:t>
      </w:r>
      <w:r>
        <w:rPr>
          <w:rFonts w:hint="eastAsia"/>
        </w:rPr>
        <w:t xml:space="preserve"> </w:t>
      </w:r>
      <w:r w:rsidR="00EC4A6E">
        <w:rPr>
          <w:rFonts w:hint="eastAsia"/>
        </w:rPr>
        <w:t xml:space="preserve">적용할 </w:t>
      </w:r>
      <w:r>
        <w:rPr>
          <w:rFonts w:hint="eastAsia"/>
        </w:rPr>
        <w:t>서식을 정의한다.</w:t>
      </w:r>
    </w:p>
    <w:p w14:paraId="3CEBFAD0" w14:textId="77777777" w:rsidR="00701859" w:rsidRDefault="00701859" w:rsidP="008D3B1A"/>
    <w:p w14:paraId="3CEBFAD1" w14:textId="77777777" w:rsidR="00EA5C57" w:rsidRDefault="00AD2B3F" w:rsidP="008D3B1A">
      <w:r>
        <w:rPr>
          <w:rFonts w:hint="eastAsia"/>
        </w:rPr>
        <w:t>CSS</w:t>
      </w:r>
      <w:r w:rsidR="00A807D9">
        <w:rPr>
          <w:rFonts w:hint="eastAsia"/>
        </w:rPr>
        <w:t xml:space="preserve"> </w:t>
      </w:r>
      <w:r w:rsidR="00EC4A6E">
        <w:rPr>
          <w:rFonts w:hint="eastAsia"/>
        </w:rPr>
        <w:t>문법에</w:t>
      </w:r>
      <w:r>
        <w:rPr>
          <w:rFonts w:hint="eastAsia"/>
        </w:rPr>
        <w:t xml:space="preserve">서 </w:t>
      </w:r>
      <w:r w:rsidR="00EA5C57">
        <w:rPr>
          <w:rFonts w:hint="eastAsia"/>
        </w:rPr>
        <w:t>줄 바꿈 위치에는 제약이 없다.</w:t>
      </w:r>
    </w:p>
    <w:p w14:paraId="3CEBFAD2" w14:textId="77777777" w:rsidR="008D3B1A" w:rsidRDefault="008D3B1A" w:rsidP="008D3B1A"/>
    <w:p w14:paraId="3CEBFAD3" w14:textId="77777777" w:rsidR="00EC4A6E" w:rsidRDefault="00EC4A6E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CEBFAD4" w14:textId="77777777" w:rsidR="00AD2B3F" w:rsidRDefault="00AD2B3F" w:rsidP="008D3B1A">
      <w:r>
        <w:rPr>
          <w:rFonts w:hint="eastAsia"/>
        </w:rPr>
        <w:lastRenderedPageBreak/>
        <w:t>CSS</w:t>
      </w:r>
      <w:r>
        <w:t xml:space="preserve"> </w:t>
      </w:r>
      <w:r>
        <w:rPr>
          <w:rFonts w:hint="eastAsia"/>
        </w:rPr>
        <w:t>예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D2B3F" w14:paraId="3CEBFAE3" w14:textId="77777777" w:rsidTr="00AD2B3F">
        <w:tc>
          <w:tcPr>
            <w:tcW w:w="426" w:type="dxa"/>
          </w:tcPr>
          <w:p w14:paraId="3CEBFAD5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AD6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AD7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AD8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AD9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ADA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ADB" w14:textId="77777777" w:rsidR="00AD2B3F" w:rsidRPr="00185935" w:rsidRDefault="00AD2B3F" w:rsidP="00AD2B3F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3CEBFADC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>&lt;style&gt;</w:t>
            </w:r>
          </w:p>
          <w:p w14:paraId="3CEBFADD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h1 { </w:t>
            </w:r>
          </w:p>
          <w:p w14:paraId="3CEBFADE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    color : blue;</w:t>
            </w:r>
          </w:p>
          <w:p w14:paraId="3CEBFADF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    font-size: 12pt; </w:t>
            </w:r>
          </w:p>
          <w:p w14:paraId="3CEBFAE0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}    </w:t>
            </w:r>
          </w:p>
          <w:p w14:paraId="3CEBFAE1" w14:textId="77777777" w:rsidR="00AD2B3F" w:rsidRDefault="00AD2B3F" w:rsidP="00AD2B3F">
            <w:pPr>
              <w:pStyle w:val="ac"/>
            </w:pPr>
            <w:r>
              <w:rPr>
                <w:rFonts w:hint="eastAsia"/>
              </w:rPr>
              <w:t xml:space="preserve">    /* 이것은 주석(comment) */</w:t>
            </w:r>
          </w:p>
          <w:p w14:paraId="3CEBFAE2" w14:textId="77777777" w:rsidR="00AD2B3F" w:rsidRPr="00AD2B3F" w:rsidRDefault="00AD2B3F" w:rsidP="00AD2B3F">
            <w:pPr>
              <w:pStyle w:val="ac"/>
            </w:pPr>
            <w:r>
              <w:rPr>
                <w:rFonts w:hint="eastAsia"/>
              </w:rPr>
              <w:t>&lt;/style&gt;</w:t>
            </w:r>
          </w:p>
        </w:tc>
      </w:tr>
    </w:tbl>
    <w:p w14:paraId="3CEBFAE4" w14:textId="77777777" w:rsidR="00AD2B3F" w:rsidRDefault="00AD2B3F" w:rsidP="008D3B1A"/>
    <w:p w14:paraId="3CEBFAE5" w14:textId="77777777" w:rsidR="00AD2B3F" w:rsidRDefault="00AD2B3F" w:rsidP="008D3B1A">
      <w:r>
        <w:t>(</w:t>
      </w:r>
      <w:r>
        <w:rPr>
          <w:rFonts w:hint="eastAsia"/>
        </w:rPr>
        <w:t>줄2</w:t>
      </w:r>
      <w:r>
        <w:t xml:space="preserve">) </w:t>
      </w:r>
      <w:r w:rsidR="008D3B1A">
        <w:rPr>
          <w:rFonts w:hint="eastAsia"/>
        </w:rPr>
        <w:t>h1</w:t>
      </w:r>
      <w:r w:rsidR="002B603B">
        <w:rPr>
          <w:rFonts w:hint="eastAsia"/>
        </w:rPr>
        <w:t xml:space="preserve"> </w:t>
      </w:r>
      <w:r>
        <w:tab/>
      </w:r>
      <w:r>
        <w:tab/>
      </w:r>
      <w:r>
        <w:rPr>
          <w:rFonts w:hAnsi="굴림" w:hint="eastAsia"/>
        </w:rPr>
        <w:t>→</w:t>
      </w:r>
      <w:r w:rsidR="008D3B1A">
        <w:rPr>
          <w:rFonts w:hint="eastAsia"/>
        </w:rPr>
        <w:t xml:space="preserve"> </w:t>
      </w:r>
      <w:r w:rsidR="000E4E3F">
        <w:rPr>
          <w:rFonts w:hint="eastAsia"/>
        </w:rPr>
        <w:t xml:space="preserve">서식을 적용할 html 태그를 </w:t>
      </w:r>
      <w:r w:rsidR="00701859">
        <w:rPr>
          <w:rFonts w:hint="eastAsia"/>
        </w:rPr>
        <w:t>선택</w:t>
      </w:r>
      <w:r w:rsidR="000E4E3F">
        <w:rPr>
          <w:rFonts w:hint="eastAsia"/>
        </w:rPr>
        <w:t xml:space="preserve">하는 부분. </w:t>
      </w:r>
    </w:p>
    <w:p w14:paraId="3CEBFAE6" w14:textId="77777777" w:rsidR="008D3B1A" w:rsidRDefault="00AD2B3F" w:rsidP="008D3B1A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 w:rsidR="008D3B1A">
        <w:rPr>
          <w:rFonts w:hint="eastAsia"/>
        </w:rPr>
        <w:t xml:space="preserve">h1 태그에 서식을 </w:t>
      </w:r>
      <w:r w:rsidR="00E52250">
        <w:rPr>
          <w:rFonts w:hint="eastAsia"/>
        </w:rPr>
        <w:t>적용</w:t>
      </w:r>
      <w:r w:rsidR="008D3B1A">
        <w:rPr>
          <w:rFonts w:hint="eastAsia"/>
        </w:rPr>
        <w:t>한다</w:t>
      </w:r>
      <w:r w:rsidR="00701859">
        <w:rPr>
          <w:rFonts w:hint="eastAsia"/>
        </w:rPr>
        <w:t>.</w:t>
      </w:r>
    </w:p>
    <w:p w14:paraId="3CEBFAE7" w14:textId="77777777" w:rsidR="00AD2B3F" w:rsidRDefault="00AD2B3F" w:rsidP="008D3B1A">
      <w:r>
        <w:t>(</w:t>
      </w:r>
      <w:r>
        <w:rPr>
          <w:rFonts w:hint="eastAsia"/>
        </w:rPr>
        <w:t>줄3</w:t>
      </w:r>
      <w:r>
        <w:t xml:space="preserve">) </w:t>
      </w:r>
      <w:r w:rsidR="008D3B1A">
        <w:rPr>
          <w:rFonts w:hint="eastAsia"/>
        </w:rPr>
        <w:t>color : blue;</w:t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</w:t>
      </w:r>
      <w:r w:rsidR="000E4E3F">
        <w:rPr>
          <w:rFonts w:hint="eastAsia"/>
        </w:rPr>
        <w:t xml:space="preserve">서식을 정의하는 부분. </w:t>
      </w:r>
    </w:p>
    <w:p w14:paraId="3CEBFAE8" w14:textId="77777777" w:rsidR="008D3B1A" w:rsidRDefault="00AD2B3F" w:rsidP="008D3B1A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>태그 내부 문자의 색은</w:t>
      </w:r>
      <w:r w:rsidR="008D3B1A">
        <w:rPr>
          <w:rFonts w:hint="eastAsia"/>
        </w:rPr>
        <w:t xml:space="preserve"> blue</w:t>
      </w:r>
      <w:r w:rsidR="000E4E3F">
        <w:rPr>
          <w:rFonts w:hint="eastAsia"/>
        </w:rPr>
        <w:t>.</w:t>
      </w:r>
    </w:p>
    <w:p w14:paraId="3CEBFAE9" w14:textId="77777777" w:rsidR="00EC4A6E" w:rsidRDefault="00AD2B3F" w:rsidP="008D3B1A">
      <w:r>
        <w:t>(</w:t>
      </w:r>
      <w:r>
        <w:rPr>
          <w:rFonts w:hint="eastAsia"/>
        </w:rPr>
        <w:t>줄4</w:t>
      </w:r>
      <w:r>
        <w:t xml:space="preserve">) </w:t>
      </w:r>
      <w:r w:rsidR="008D3B1A">
        <w:rPr>
          <w:rFonts w:hint="eastAsia"/>
        </w:rPr>
        <w:t>font-</w:t>
      </w:r>
      <w:r w:rsidR="00EC4A6E">
        <w:rPr>
          <w:rFonts w:hint="eastAsia"/>
        </w:rPr>
        <w:t>si</w:t>
      </w:r>
      <w:r w:rsidR="008D3B1A">
        <w:rPr>
          <w:rFonts w:hint="eastAsia"/>
        </w:rPr>
        <w:t>ze: 12p</w:t>
      </w:r>
      <w:r>
        <w:t>t;</w:t>
      </w:r>
      <w:r>
        <w:tab/>
      </w:r>
      <w:r w:rsidR="002B603B">
        <w:rPr>
          <w:rFonts w:hint="eastAsia"/>
        </w:rPr>
        <w:t xml:space="preserve"> </w:t>
      </w:r>
      <w:r>
        <w:rPr>
          <w:rFonts w:hAnsi="굴림" w:hint="eastAsia"/>
        </w:rPr>
        <w:t>→</w:t>
      </w:r>
      <w:r>
        <w:rPr>
          <w:rFonts w:hint="eastAsia"/>
        </w:rPr>
        <w:t xml:space="preserve"> </w:t>
      </w:r>
      <w:r w:rsidR="000E4E3F">
        <w:rPr>
          <w:rFonts w:hint="eastAsia"/>
        </w:rPr>
        <w:t xml:space="preserve">서식을 정의하는 부분. </w:t>
      </w:r>
      <w:r w:rsidR="008D3B1A">
        <w:rPr>
          <w:rFonts w:hint="eastAsia"/>
        </w:rPr>
        <w:t>글자 크기는</w:t>
      </w:r>
      <w:r>
        <w:rPr>
          <w:rFonts w:hint="eastAsia"/>
        </w:rPr>
        <w:t xml:space="preserve"> 12pt</w:t>
      </w:r>
    </w:p>
    <w:p w14:paraId="3CEBFAEA" w14:textId="77777777" w:rsidR="00AD2B3F" w:rsidRDefault="00AD2B3F" w:rsidP="00AD2B3F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 xml:space="preserve">태그 내부 문자의 크기는 </w:t>
      </w:r>
      <w:r>
        <w:t>12pt</w:t>
      </w:r>
    </w:p>
    <w:p w14:paraId="3CEBFAEB" w14:textId="77777777" w:rsidR="00EC4A6E" w:rsidRDefault="00EC4A6E" w:rsidP="00AD2B3F"/>
    <w:p w14:paraId="3CEBFAEC" w14:textId="77777777" w:rsidR="00AD2B3F" w:rsidRDefault="00EC4A6E" w:rsidP="008D3B1A">
      <w:r>
        <w:t>CSS</w:t>
      </w:r>
      <w:r>
        <w:rPr>
          <w:rFonts w:hint="eastAsia"/>
        </w:rPr>
        <w:t xml:space="preserve"> 문법에서</w:t>
      </w:r>
      <w:r w:rsidR="00A807D9">
        <w:rPr>
          <w:rFonts w:hint="eastAsia"/>
        </w:rPr>
        <w:t xml:space="preserve"> 주석은 </w:t>
      </w:r>
      <w:r w:rsidR="00A807D9">
        <w:t>C</w:t>
      </w:r>
      <w:r w:rsidR="00A807D9">
        <w:rPr>
          <w:rFonts w:hint="eastAsia"/>
        </w:rPr>
        <w:t xml:space="preserve">언어의 주석과 같이 </w:t>
      </w:r>
      <w:r w:rsidR="00A807D9">
        <w:t xml:space="preserve">/* </w:t>
      </w:r>
      <w:r w:rsidR="00A807D9">
        <w:rPr>
          <w:rFonts w:hint="eastAsia"/>
        </w:rPr>
        <w:t xml:space="preserve">주석 </w:t>
      </w:r>
      <w:r w:rsidR="00A807D9">
        <w:t xml:space="preserve">*/ </w:t>
      </w:r>
      <w:r w:rsidR="00A807D9">
        <w:rPr>
          <w:rFonts w:hint="eastAsia"/>
        </w:rPr>
        <w:t>형태이다.</w:t>
      </w:r>
    </w:p>
    <w:p w14:paraId="3CEBFAED" w14:textId="77777777" w:rsidR="00A807D9" w:rsidRPr="00EC4A6E" w:rsidRDefault="00A807D9" w:rsidP="008D3B1A"/>
    <w:p w14:paraId="3CEBFAEE" w14:textId="77777777" w:rsidR="008D3B1A" w:rsidRDefault="008D3B1A" w:rsidP="008D3B1A"/>
    <w:p w14:paraId="3CEBFAEF" w14:textId="77777777" w:rsidR="00EA5C57" w:rsidRPr="00D206EA" w:rsidRDefault="008779AB" w:rsidP="003319AD">
      <w:pPr>
        <w:pStyle w:val="10"/>
      </w:pPr>
      <w:bookmarkStart w:id="3" w:name="_Toc393919877"/>
      <w:r w:rsidRPr="00D206EA">
        <w:rPr>
          <w:rFonts w:hint="eastAsia"/>
        </w:rPr>
        <w:t xml:space="preserve">CSS </w:t>
      </w:r>
      <w:r w:rsidR="00A807D9" w:rsidRPr="00D206EA">
        <w:rPr>
          <w:rFonts w:hint="eastAsia"/>
        </w:rPr>
        <w:t>실렉터 (</w:t>
      </w:r>
      <w:r w:rsidR="00A807D9" w:rsidRPr="00D206EA">
        <w:t>s</w:t>
      </w:r>
      <w:r w:rsidRPr="00D206EA">
        <w:rPr>
          <w:rFonts w:hint="eastAsia"/>
        </w:rPr>
        <w:t>elector</w:t>
      </w:r>
      <w:r w:rsidR="00A807D9" w:rsidRPr="00D206EA">
        <w:t>)</w:t>
      </w:r>
      <w:bookmarkEnd w:id="3"/>
    </w:p>
    <w:p w14:paraId="3CEBFAF0" w14:textId="77777777" w:rsidR="008779AB" w:rsidRPr="008779AB" w:rsidRDefault="008779AB" w:rsidP="008779AB"/>
    <w:p w14:paraId="3CEBFAF1" w14:textId="77777777" w:rsidR="008779AB" w:rsidRDefault="008779AB" w:rsidP="008779AB">
      <w:r>
        <w:rPr>
          <w:rFonts w:hint="eastAsia"/>
        </w:rPr>
        <w:t xml:space="preserve">서식을 </w:t>
      </w:r>
      <w:r w:rsidR="00AF7475">
        <w:rPr>
          <w:rFonts w:hint="eastAsia"/>
        </w:rPr>
        <w:t>적용</w:t>
      </w:r>
      <w:r>
        <w:rPr>
          <w:rFonts w:hint="eastAsia"/>
        </w:rPr>
        <w:t xml:space="preserve">할 </w:t>
      </w:r>
      <w:r>
        <w:t>HTML</w:t>
      </w:r>
      <w:r>
        <w:rPr>
          <w:rFonts w:hint="eastAsia"/>
        </w:rPr>
        <w:t xml:space="preserve"> 태그를 </w:t>
      </w:r>
      <w:r w:rsidR="0041603A">
        <w:rPr>
          <w:rFonts w:hint="eastAsia"/>
        </w:rPr>
        <w:t>선택</w:t>
      </w:r>
      <w:r>
        <w:rPr>
          <w:rFonts w:hint="eastAsia"/>
        </w:rPr>
        <w:t xml:space="preserve">하는 부분을 CSS </w:t>
      </w:r>
      <w:r w:rsidR="00744AE0">
        <w:rPr>
          <w:rFonts w:hint="eastAsia"/>
        </w:rPr>
        <w:t>실렉터(</w:t>
      </w:r>
      <w:r w:rsidR="00744AE0">
        <w:t>selector)</w:t>
      </w:r>
      <w:r>
        <w:rPr>
          <w:rFonts w:hint="eastAsia"/>
        </w:rPr>
        <w:t xml:space="preserve">라고 </w:t>
      </w:r>
      <w:r w:rsidR="00AF7475">
        <w:rPr>
          <w:rFonts w:hint="eastAsia"/>
        </w:rPr>
        <w:t>부른다.</w:t>
      </w:r>
    </w:p>
    <w:p w14:paraId="3CEBFAF2" w14:textId="77777777" w:rsidR="00744AE0" w:rsidRDefault="00744AE0" w:rsidP="008779AB"/>
    <w:p w14:paraId="3CEBFAF3" w14:textId="77777777" w:rsidR="00A371F2" w:rsidRDefault="00A371F2" w:rsidP="008779AB">
      <w:r>
        <w:rPr>
          <w:rFonts w:hint="eastAsia"/>
        </w:rPr>
        <w:t xml:space="preserve">서식을 적용할 </w:t>
      </w:r>
      <w:r>
        <w:t xml:space="preserve">HTML </w:t>
      </w:r>
      <w:r>
        <w:rPr>
          <w:rFonts w:hint="eastAsia"/>
        </w:rPr>
        <w:t xml:space="preserve">태그를 </w:t>
      </w:r>
      <w:r w:rsidR="0041603A">
        <w:rPr>
          <w:rFonts w:hint="eastAsia"/>
        </w:rPr>
        <w:t xml:space="preserve">선택하는 </w:t>
      </w:r>
      <w:r>
        <w:rPr>
          <w:rFonts w:hint="eastAsia"/>
        </w:rPr>
        <w:t>방법은 다음과 같다.</w:t>
      </w:r>
    </w:p>
    <w:p w14:paraId="3CEBFAF4" w14:textId="77777777" w:rsidR="00A371F2" w:rsidRDefault="00A371F2" w:rsidP="008779AB">
      <w:r>
        <w:t xml:space="preserve">- </w:t>
      </w:r>
      <w:r>
        <w:rPr>
          <w:rFonts w:hint="eastAsia"/>
        </w:rPr>
        <w:t>태그명으로</w:t>
      </w:r>
    </w:p>
    <w:p w14:paraId="3CEBFAF5" w14:textId="77777777" w:rsidR="00A371F2" w:rsidRDefault="00A371F2" w:rsidP="008779AB">
      <w:r>
        <w:t xml:space="preserve">- </w:t>
      </w:r>
      <w:r>
        <w:rPr>
          <w:rFonts w:hint="eastAsia"/>
        </w:rPr>
        <w:t xml:space="preserve">태그의 </w:t>
      </w:r>
      <w:r>
        <w:t xml:space="preserve">id </w:t>
      </w:r>
      <w:r>
        <w:rPr>
          <w:rFonts w:hint="eastAsia"/>
        </w:rPr>
        <w:t>속성값으로</w:t>
      </w:r>
    </w:p>
    <w:p w14:paraId="3CEBFAF6" w14:textId="77777777" w:rsidR="00A371F2" w:rsidRDefault="00A371F2" w:rsidP="008779AB">
      <w:r>
        <w:rPr>
          <w:rFonts w:hint="eastAsia"/>
        </w:rPr>
        <w:t xml:space="preserve">- 태그의 </w:t>
      </w:r>
      <w:r>
        <w:t xml:space="preserve">class </w:t>
      </w:r>
      <w:r>
        <w:rPr>
          <w:rFonts w:hint="eastAsia"/>
        </w:rPr>
        <w:t>속성값으로</w:t>
      </w:r>
    </w:p>
    <w:p w14:paraId="3CEBFAF7" w14:textId="77777777" w:rsidR="00A371F2" w:rsidRDefault="00A371F2" w:rsidP="008779AB">
      <w:r>
        <w:rPr>
          <w:rFonts w:hint="eastAsia"/>
        </w:rPr>
        <w:t xml:space="preserve">- 위 </w:t>
      </w:r>
      <w:r>
        <w:t>3</w:t>
      </w:r>
      <w:r>
        <w:rPr>
          <w:rFonts w:hint="eastAsia"/>
        </w:rPr>
        <w:t>방법을 결합하여</w:t>
      </w:r>
    </w:p>
    <w:p w14:paraId="3CEBFAF8" w14:textId="77777777" w:rsidR="00A371F2" w:rsidRDefault="00A371F2" w:rsidP="008779AB"/>
    <w:p w14:paraId="3CEBFAF9" w14:textId="77777777" w:rsidR="00EC4A6E" w:rsidRPr="00EC4A6E" w:rsidRDefault="00EC4A6E" w:rsidP="008779AB"/>
    <w:p w14:paraId="3CEBFAFA" w14:textId="77777777" w:rsidR="00EF2F17" w:rsidRDefault="00EF2F17" w:rsidP="00C22336">
      <w:pPr>
        <w:pStyle w:val="2"/>
      </w:pPr>
      <w:r>
        <w:rPr>
          <w:rFonts w:hint="eastAsia"/>
        </w:rPr>
        <w:t>CSS 실렉터의 예</w:t>
      </w:r>
    </w:p>
    <w:p w14:paraId="3CEBFAFB" w14:textId="77777777" w:rsidR="009613C4" w:rsidRPr="009613C4" w:rsidRDefault="009613C4" w:rsidP="009613C4"/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44AE0" w14:paraId="3CEBFB0A" w14:textId="77777777" w:rsidTr="009613C4">
        <w:tc>
          <w:tcPr>
            <w:tcW w:w="426" w:type="dxa"/>
          </w:tcPr>
          <w:p w14:paraId="3CEBFAFC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AFD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AFE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AFF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B00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B01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B02" w14:textId="77777777" w:rsidR="00744AE0" w:rsidRPr="00185935" w:rsidRDefault="00744AE0" w:rsidP="00744AE0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3CEBFB03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>&lt;style&gt;</w:t>
            </w:r>
          </w:p>
          <w:p w14:paraId="3CEBFB04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AF7475">
              <w:rPr>
                <w:rFonts w:hint="eastAsia"/>
                <w:b/>
                <w:color w:val="0000FF"/>
              </w:rPr>
              <w:t>h1</w:t>
            </w:r>
            <w:r>
              <w:rPr>
                <w:rFonts w:hint="eastAsia"/>
              </w:rPr>
              <w:t xml:space="preserve"> { color : blue; font-size: 12px; } </w:t>
            </w:r>
          </w:p>
          <w:p w14:paraId="3CEBFB05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AF7475">
              <w:rPr>
                <w:rFonts w:hint="eastAsia"/>
                <w:b/>
                <w:color w:val="0000FF"/>
              </w:rPr>
              <w:t>#para1</w:t>
            </w:r>
            <w:r>
              <w:rPr>
                <w:rFonts w:hint="eastAsia"/>
              </w:rPr>
              <w:t xml:space="preserve"> { text-align: center; color: red; </w:t>
            </w:r>
            <w:r>
              <w:t>}</w:t>
            </w:r>
          </w:p>
          <w:p w14:paraId="3CEBFB06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AF7475">
              <w:rPr>
                <w:rFonts w:hint="eastAsia"/>
                <w:b/>
                <w:color w:val="0000FF"/>
              </w:rPr>
              <w:t>.center</w:t>
            </w:r>
            <w:r w:rsidRPr="00AF7475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{ text-align: center; }</w:t>
            </w:r>
          </w:p>
          <w:p w14:paraId="3CEBFB07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AF7475">
              <w:rPr>
                <w:rFonts w:hint="eastAsia"/>
                <w:b/>
                <w:color w:val="0000FF"/>
              </w:rPr>
              <w:t>p#para2</w:t>
            </w:r>
            <w:r w:rsidRPr="00AF7475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{ color: blue; }</w:t>
            </w:r>
          </w:p>
          <w:p w14:paraId="3CEBFB08" w14:textId="77777777" w:rsidR="00744AE0" w:rsidRPr="00796714" w:rsidRDefault="00744AE0" w:rsidP="00744AE0">
            <w:pPr>
              <w:pStyle w:val="ac"/>
            </w:pPr>
            <w:r>
              <w:rPr>
                <w:rFonts w:hint="eastAsia"/>
              </w:rPr>
              <w:t xml:space="preserve">    </w:t>
            </w:r>
            <w:r w:rsidRPr="00AF7475">
              <w:rPr>
                <w:rFonts w:hint="eastAsia"/>
                <w:b/>
                <w:color w:val="0000FF"/>
              </w:rPr>
              <w:t>p.left</w:t>
            </w:r>
            <w:r w:rsidRPr="00AF7475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{ text-align: left; }</w:t>
            </w:r>
          </w:p>
          <w:p w14:paraId="3CEBFB09" w14:textId="77777777" w:rsidR="00744AE0" w:rsidRDefault="00744AE0" w:rsidP="00744AE0">
            <w:pPr>
              <w:pStyle w:val="ac"/>
            </w:pPr>
            <w:r>
              <w:rPr>
                <w:rFonts w:hint="eastAsia"/>
              </w:rPr>
              <w:t>&lt;/style&gt;</w:t>
            </w:r>
          </w:p>
        </w:tc>
      </w:tr>
    </w:tbl>
    <w:p w14:paraId="3CEBFB0B" w14:textId="77777777" w:rsidR="00744AE0" w:rsidRDefault="00744AE0" w:rsidP="008779AB"/>
    <w:p w14:paraId="3CEBFB0C" w14:textId="77777777" w:rsidR="00AF7475" w:rsidRDefault="00AF7475" w:rsidP="008779AB">
      <w:r>
        <w:rPr>
          <w:rFonts w:hint="eastAsia"/>
        </w:rPr>
        <w:t xml:space="preserve">위에서 </w:t>
      </w:r>
      <w:r>
        <w:t xml:space="preserve">h1  #para1  .center  p#para2   p.left  </w:t>
      </w:r>
      <w:r>
        <w:rPr>
          <w:rFonts w:hint="eastAsia"/>
        </w:rPr>
        <w:t xml:space="preserve">부분이 </w:t>
      </w:r>
      <w:r>
        <w:t xml:space="preserve">CSS </w:t>
      </w:r>
      <w:r>
        <w:rPr>
          <w:rFonts w:hint="eastAsia"/>
        </w:rPr>
        <w:t>실렉터이다.</w:t>
      </w:r>
      <w:r>
        <w:t xml:space="preserve"> </w:t>
      </w:r>
    </w:p>
    <w:p w14:paraId="3CEBFB0D" w14:textId="77777777" w:rsidR="00AF7475" w:rsidRDefault="00AF7475" w:rsidP="008779AB">
      <w:r>
        <w:rPr>
          <w:rFonts w:hint="eastAsia"/>
        </w:rPr>
        <w:t>중괄호</w:t>
      </w:r>
      <w:r>
        <w:t xml:space="preserve"> { } </w:t>
      </w:r>
      <w:r>
        <w:rPr>
          <w:rFonts w:hint="eastAsia"/>
        </w:rPr>
        <w:t xml:space="preserve">부분이 </w:t>
      </w:r>
      <w:r>
        <w:t xml:space="preserve">CSS </w:t>
      </w:r>
      <w:r>
        <w:rPr>
          <w:rFonts w:hint="eastAsia"/>
        </w:rPr>
        <w:t>서식</w:t>
      </w:r>
      <w:r w:rsidR="0041603A">
        <w:rPr>
          <w:rFonts w:hint="eastAsia"/>
        </w:rPr>
        <w:t xml:space="preserve"> 정의</w:t>
      </w:r>
      <w:r>
        <w:rPr>
          <w:rFonts w:hint="eastAsia"/>
        </w:rPr>
        <w:t>이다.</w:t>
      </w:r>
    </w:p>
    <w:p w14:paraId="3CEBFB0E" w14:textId="77777777" w:rsidR="00AF7475" w:rsidRDefault="00AF7475" w:rsidP="008779AB">
      <w:r>
        <w:t xml:space="preserve">CSS </w:t>
      </w:r>
      <w:r>
        <w:rPr>
          <w:rFonts w:hint="eastAsia"/>
        </w:rPr>
        <w:t>실렉터</w:t>
      </w:r>
      <w:r w:rsidR="0041603A">
        <w:rPr>
          <w:rFonts w:hint="eastAsia"/>
        </w:rPr>
        <w:t>로</w:t>
      </w:r>
      <w:r>
        <w:rPr>
          <w:rFonts w:hint="eastAsia"/>
        </w:rPr>
        <w:t xml:space="preserve"> </w:t>
      </w:r>
      <w:r w:rsidR="0041603A"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태그들에 </w:t>
      </w:r>
      <w:r>
        <w:t xml:space="preserve">CSS </w:t>
      </w:r>
      <w:r>
        <w:rPr>
          <w:rFonts w:hint="eastAsia"/>
        </w:rPr>
        <w:t>서식이 적용된다.</w:t>
      </w:r>
    </w:p>
    <w:p w14:paraId="3CEBFB0F" w14:textId="77777777" w:rsidR="00AF7475" w:rsidRPr="0041603A" w:rsidRDefault="00AF7475" w:rsidP="008779AB"/>
    <w:p w14:paraId="3CEBFB10" w14:textId="77777777" w:rsidR="00796714" w:rsidRDefault="00796714" w:rsidP="008779AB">
      <w:r>
        <w:rPr>
          <w:rFonts w:hint="eastAsia"/>
        </w:rPr>
        <w:t>(줄2</w:t>
      </w:r>
      <w:r>
        <w:t xml:space="preserve">)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 xml:space="preserve">태그에 서식을 </w:t>
      </w:r>
      <w:r w:rsidR="00E52250">
        <w:rPr>
          <w:rFonts w:hint="eastAsia"/>
        </w:rPr>
        <w:t>적용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즉 여기서 </w:t>
      </w:r>
      <w:r>
        <w:t>h1</w:t>
      </w:r>
      <w:r>
        <w:rPr>
          <w:rFonts w:hint="eastAsia"/>
        </w:rPr>
        <w:t xml:space="preserve">은 서식을 </w:t>
      </w:r>
      <w:r w:rsidR="0041603A">
        <w:rPr>
          <w:rFonts w:hint="eastAsia"/>
        </w:rPr>
        <w:t>적용</w:t>
      </w:r>
      <w:r>
        <w:rPr>
          <w:rFonts w:hint="eastAsia"/>
        </w:rPr>
        <w:t>할 태그명이다.</w:t>
      </w:r>
    </w:p>
    <w:p w14:paraId="3CEBFB11" w14:textId="77777777" w:rsidR="00796714" w:rsidRDefault="00796714" w:rsidP="008779AB">
      <w:r>
        <w:t xml:space="preserve">      </w:t>
      </w:r>
      <w:r>
        <w:rPr>
          <w:rFonts w:hint="eastAsia"/>
        </w:rPr>
        <w:t>예:</w:t>
      </w:r>
      <w:r>
        <w:t xml:space="preserve"> &lt;h1&gt;</w:t>
      </w:r>
      <w:r>
        <w:rPr>
          <w:rFonts w:hint="eastAsia"/>
        </w:rPr>
        <w:t>안녕하세요&lt;</w:t>
      </w:r>
      <w:r>
        <w:t>/h1&gt;</w:t>
      </w:r>
    </w:p>
    <w:p w14:paraId="3CEBFB12" w14:textId="77777777" w:rsidR="00796714" w:rsidRDefault="00796714" w:rsidP="008779AB"/>
    <w:p w14:paraId="3CEBFB13" w14:textId="77777777" w:rsidR="00796714" w:rsidRDefault="00796714" w:rsidP="008779AB">
      <w:r>
        <w:t>(</w:t>
      </w:r>
      <w:r>
        <w:rPr>
          <w:rFonts w:hint="eastAsia"/>
        </w:rPr>
        <w:t>줄3</w:t>
      </w:r>
      <w:r>
        <w:t>)  id="para1"</w:t>
      </w:r>
      <w:r>
        <w:rPr>
          <w:rFonts w:hint="eastAsia"/>
        </w:rPr>
        <w:t>인 모든 태그에</w:t>
      </w:r>
      <w:r>
        <w:t xml:space="preserve"> </w:t>
      </w:r>
      <w:r>
        <w:rPr>
          <w:rFonts w:hint="eastAsia"/>
        </w:rPr>
        <w:t xml:space="preserve">서식을 </w:t>
      </w:r>
      <w:r w:rsidR="00E52250">
        <w:rPr>
          <w:rFonts w:hint="eastAsia"/>
        </w:rPr>
        <w:t>적용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"#" </w:t>
      </w:r>
      <w:r>
        <w:rPr>
          <w:rFonts w:hint="eastAsia"/>
        </w:rPr>
        <w:t xml:space="preserve">문자 뒤에 오는 것이 </w:t>
      </w:r>
      <w:r>
        <w:t xml:space="preserve">id </w:t>
      </w:r>
      <w:r>
        <w:rPr>
          <w:rFonts w:hint="eastAsia"/>
        </w:rPr>
        <w:t>속성값이다.</w:t>
      </w:r>
    </w:p>
    <w:p w14:paraId="3CEBFB14" w14:textId="77777777" w:rsidR="00796714" w:rsidRDefault="00796714" w:rsidP="008779AB">
      <w:r>
        <w:t xml:space="preserve">      </w:t>
      </w:r>
      <w:r>
        <w:rPr>
          <w:rFonts w:hint="eastAsia"/>
        </w:rPr>
        <w:t>예:</w:t>
      </w:r>
      <w:r>
        <w:t xml:space="preserve"> &lt;p id="para1"&gt;</w:t>
      </w:r>
      <w:r>
        <w:rPr>
          <w:rFonts w:hint="eastAsia"/>
        </w:rPr>
        <w:t>안녕하세요&lt;</w:t>
      </w:r>
      <w:r>
        <w:t>/p&gt;</w:t>
      </w:r>
    </w:p>
    <w:p w14:paraId="3CEBFB15" w14:textId="77777777" w:rsidR="00796714" w:rsidRDefault="00796714" w:rsidP="008779AB"/>
    <w:p w14:paraId="3CEBFB16" w14:textId="77777777" w:rsidR="00796714" w:rsidRDefault="00796714" w:rsidP="008779AB">
      <w:r>
        <w:t>(</w:t>
      </w:r>
      <w:r>
        <w:rPr>
          <w:rFonts w:hint="eastAsia"/>
        </w:rPr>
        <w:t>줄4</w:t>
      </w:r>
      <w:r>
        <w:t>)  class="center"</w:t>
      </w:r>
      <w:r>
        <w:rPr>
          <w:rFonts w:hint="eastAsia"/>
        </w:rPr>
        <w:t xml:space="preserve">인 모든 태그에 서식을 </w:t>
      </w:r>
      <w:r w:rsidR="00E52250">
        <w:rPr>
          <w:rFonts w:hint="eastAsia"/>
        </w:rPr>
        <w:t>적용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"." </w:t>
      </w:r>
      <w:r>
        <w:rPr>
          <w:rFonts w:hint="eastAsia"/>
        </w:rPr>
        <w:t xml:space="preserve">문자 뒤에 오는 것은 </w:t>
      </w:r>
      <w:r>
        <w:t xml:space="preserve">class </w:t>
      </w:r>
      <w:r>
        <w:rPr>
          <w:rFonts w:hint="eastAsia"/>
        </w:rPr>
        <w:t>속성값이다.</w:t>
      </w:r>
    </w:p>
    <w:p w14:paraId="3CEBFB17" w14:textId="77777777" w:rsidR="00796714" w:rsidRDefault="00796714" w:rsidP="008779AB">
      <w:r>
        <w:t xml:space="preserve">      </w:t>
      </w:r>
      <w:r>
        <w:rPr>
          <w:rFonts w:hint="eastAsia"/>
        </w:rPr>
        <w:t>예:</w:t>
      </w:r>
      <w:r>
        <w:t xml:space="preserve"> &lt;</w:t>
      </w:r>
      <w:r>
        <w:rPr>
          <w:rFonts w:hint="eastAsia"/>
        </w:rPr>
        <w:t>div class="center"&gt;안녕하세요&lt;</w:t>
      </w:r>
      <w:r>
        <w:t>/div&gt;</w:t>
      </w:r>
    </w:p>
    <w:p w14:paraId="3CEBFB18" w14:textId="77777777" w:rsidR="00796714" w:rsidRDefault="00796714" w:rsidP="008779AB"/>
    <w:p w14:paraId="3CEBFB19" w14:textId="77777777" w:rsidR="00796714" w:rsidRDefault="00796714" w:rsidP="008779AB">
      <w:r>
        <w:t>(</w:t>
      </w:r>
      <w:r>
        <w:rPr>
          <w:rFonts w:hint="eastAsia"/>
        </w:rPr>
        <w:t>줄5</w:t>
      </w:r>
      <w:r>
        <w:t xml:space="preserve">)  </w:t>
      </w:r>
      <w:r>
        <w:rPr>
          <w:rFonts w:hint="eastAsia"/>
        </w:rPr>
        <w:t>i</w:t>
      </w:r>
      <w:r>
        <w:t>d="para2"</w:t>
      </w:r>
      <w:r>
        <w:rPr>
          <w:rFonts w:hint="eastAsia"/>
        </w:rPr>
        <w:t xml:space="preserve">인 모든 </w:t>
      </w:r>
      <w:r>
        <w:t xml:space="preserve">p </w:t>
      </w:r>
      <w:r>
        <w:rPr>
          <w:rFonts w:hint="eastAsia"/>
        </w:rPr>
        <w:t xml:space="preserve">태그에 서식을 </w:t>
      </w:r>
      <w:r w:rsidR="00E52250">
        <w:rPr>
          <w:rFonts w:hint="eastAsia"/>
        </w:rPr>
        <w:t>적용</w:t>
      </w:r>
      <w:r>
        <w:rPr>
          <w:rFonts w:hint="eastAsia"/>
        </w:rPr>
        <w:t>한다.</w:t>
      </w:r>
      <w:r w:rsidR="009613C4">
        <w:t xml:space="preserve"> "#" </w:t>
      </w:r>
      <w:r w:rsidR="009613C4">
        <w:rPr>
          <w:rFonts w:hint="eastAsia"/>
        </w:rPr>
        <w:t xml:space="preserve">자 앞은 태그명이고 뒤는 </w:t>
      </w:r>
      <w:r w:rsidR="009613C4">
        <w:t xml:space="preserve">id </w:t>
      </w:r>
      <w:r w:rsidR="009613C4">
        <w:rPr>
          <w:rFonts w:hint="eastAsia"/>
        </w:rPr>
        <w:t>속성값이다.</w:t>
      </w:r>
    </w:p>
    <w:p w14:paraId="3CEBFB1A" w14:textId="77777777" w:rsidR="00796714" w:rsidRDefault="00796714" w:rsidP="008779AB">
      <w:r>
        <w:t xml:space="preserve">      </w:t>
      </w:r>
      <w:r>
        <w:rPr>
          <w:rFonts w:hint="eastAsia"/>
        </w:rPr>
        <w:t>예:</w:t>
      </w:r>
      <w:r>
        <w:t xml:space="preserve"> &lt;</w:t>
      </w:r>
      <w:r>
        <w:rPr>
          <w:rFonts w:hint="eastAsia"/>
        </w:rPr>
        <w:t>p</w:t>
      </w:r>
      <w:r>
        <w:t xml:space="preserve"> id="para2"&gt;</w:t>
      </w:r>
      <w:r>
        <w:rPr>
          <w:rFonts w:hint="eastAsia"/>
        </w:rPr>
        <w:t>안녕하세요&lt;</w:t>
      </w:r>
      <w:r>
        <w:t>/p&gt;</w:t>
      </w:r>
    </w:p>
    <w:p w14:paraId="3CEBFB1B" w14:textId="77777777" w:rsidR="00796714" w:rsidRDefault="00796714" w:rsidP="008779AB"/>
    <w:p w14:paraId="3CEBFB1C" w14:textId="77777777" w:rsidR="00796714" w:rsidRDefault="00796714" w:rsidP="008779AB">
      <w:r>
        <w:t>(</w:t>
      </w:r>
      <w:r>
        <w:rPr>
          <w:rFonts w:hint="eastAsia"/>
        </w:rPr>
        <w:t>줄6</w:t>
      </w:r>
      <w:r>
        <w:t>)  class="left"</w:t>
      </w:r>
      <w:r>
        <w:rPr>
          <w:rFonts w:hint="eastAsia"/>
        </w:rPr>
        <w:t xml:space="preserve">인 모든 </w:t>
      </w:r>
      <w:r>
        <w:t xml:space="preserve">p </w:t>
      </w:r>
      <w:r>
        <w:rPr>
          <w:rFonts w:hint="eastAsia"/>
        </w:rPr>
        <w:t xml:space="preserve">태그에 서식을 </w:t>
      </w:r>
      <w:r w:rsidR="00E52250">
        <w:rPr>
          <w:rFonts w:hint="eastAsia"/>
        </w:rPr>
        <w:t>적용</w:t>
      </w:r>
      <w:r>
        <w:rPr>
          <w:rFonts w:hint="eastAsia"/>
        </w:rPr>
        <w:t>한다.</w:t>
      </w:r>
      <w:r w:rsidR="009613C4">
        <w:t xml:space="preserve"> "." </w:t>
      </w:r>
      <w:r w:rsidR="009613C4">
        <w:rPr>
          <w:rFonts w:hint="eastAsia"/>
        </w:rPr>
        <w:t xml:space="preserve">문자 앞은 태그명이고 뒤는 </w:t>
      </w:r>
      <w:r w:rsidR="009613C4">
        <w:t xml:space="preserve">class </w:t>
      </w:r>
      <w:r w:rsidR="009613C4">
        <w:rPr>
          <w:rFonts w:hint="eastAsia"/>
        </w:rPr>
        <w:t>속성값이다.</w:t>
      </w:r>
    </w:p>
    <w:p w14:paraId="3CEBFB1D" w14:textId="77777777" w:rsidR="00796714" w:rsidRDefault="00796714" w:rsidP="008779AB">
      <w:r>
        <w:t xml:space="preserve">      </w:t>
      </w:r>
      <w:r>
        <w:rPr>
          <w:rFonts w:hint="eastAsia"/>
        </w:rPr>
        <w:t>예:</w:t>
      </w:r>
      <w:r>
        <w:t xml:space="preserve"> &lt;p class="left"&gt;</w:t>
      </w:r>
      <w:r>
        <w:rPr>
          <w:rFonts w:hint="eastAsia"/>
        </w:rPr>
        <w:t>안녕하세요&lt;</w:t>
      </w:r>
      <w:r>
        <w:t>/</w:t>
      </w:r>
      <w:r>
        <w:rPr>
          <w:rFonts w:hint="eastAsia"/>
        </w:rPr>
        <w:t>p&gt;</w:t>
      </w:r>
    </w:p>
    <w:p w14:paraId="3CEBFB1E" w14:textId="77777777" w:rsidR="00EA5C57" w:rsidRPr="00EA5C57" w:rsidRDefault="00EA5C57" w:rsidP="000E4E3F"/>
    <w:p w14:paraId="3CEBFB1F" w14:textId="77777777" w:rsidR="008673E8" w:rsidRDefault="005C7040" w:rsidP="00EF2F17">
      <w:pPr>
        <w:pStyle w:val="3"/>
      </w:pPr>
      <w:r>
        <w:lastRenderedPageBreak/>
        <w:t>css01/</w:t>
      </w:r>
      <w:r w:rsidR="00C73763">
        <w:rPr>
          <w:rFonts w:hint="eastAsia"/>
        </w:rPr>
        <w:t>test01.</w:t>
      </w:r>
      <w:r w:rsidR="00556CDE">
        <w:t>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613C4" w14:paraId="3CEBFB6C" w14:textId="77777777" w:rsidTr="009613C4">
        <w:tc>
          <w:tcPr>
            <w:tcW w:w="426" w:type="dxa"/>
          </w:tcPr>
          <w:p w14:paraId="3CEBFB20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B21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B22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B23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B24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B25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B26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B27" w14:textId="77777777" w:rsidR="009613C4" w:rsidRPr="00185935" w:rsidRDefault="009613C4" w:rsidP="00573486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B28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B29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B2A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B2B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B2C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B2D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B2E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B2F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B30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B31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B32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B33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B34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B35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B36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B37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24</w:t>
            </w:r>
          </w:p>
          <w:p w14:paraId="3CEBFB38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25</w:t>
            </w:r>
          </w:p>
          <w:p w14:paraId="3CEBFB39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26</w:t>
            </w:r>
          </w:p>
          <w:p w14:paraId="3CEBFB3A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27</w:t>
            </w:r>
          </w:p>
          <w:p w14:paraId="3CEBFB3B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28</w:t>
            </w:r>
          </w:p>
          <w:p w14:paraId="3CEBFB3C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29</w:t>
            </w:r>
          </w:p>
          <w:p w14:paraId="3CEBFB3D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30</w:t>
            </w:r>
          </w:p>
          <w:p w14:paraId="3CEBFB3E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31</w:t>
            </w:r>
          </w:p>
          <w:p w14:paraId="3CEBFB3F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32</w:t>
            </w:r>
          </w:p>
          <w:p w14:paraId="3CEBFB40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33</w:t>
            </w:r>
          </w:p>
          <w:p w14:paraId="3CEBFB41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34</w:t>
            </w:r>
          </w:p>
          <w:p w14:paraId="3CEBFB42" w14:textId="77777777" w:rsidR="009613C4" w:rsidRDefault="009613C4" w:rsidP="00573486">
            <w:pPr>
              <w:pStyle w:val="ac"/>
            </w:pPr>
            <w:r>
              <w:rPr>
                <w:rFonts w:hint="eastAsia"/>
              </w:rPr>
              <w:t>35</w:t>
            </w:r>
          </w:p>
          <w:p w14:paraId="3CEBFB43" w14:textId="77777777" w:rsidR="009613C4" w:rsidRDefault="00573486" w:rsidP="00573486">
            <w:pPr>
              <w:pStyle w:val="ac"/>
            </w:pPr>
            <w:r>
              <w:rPr>
                <w:rFonts w:hint="eastAsia"/>
              </w:rPr>
              <w:t>36</w:t>
            </w:r>
          </w:p>
          <w:p w14:paraId="3CEBFB44" w14:textId="77777777" w:rsidR="00573486" w:rsidRDefault="00573486" w:rsidP="00573486">
            <w:pPr>
              <w:pStyle w:val="ac"/>
            </w:pPr>
            <w:r>
              <w:t>37</w:t>
            </w:r>
          </w:p>
          <w:p w14:paraId="3CEBFB45" w14:textId="77777777" w:rsidR="00573486" w:rsidRPr="00185935" w:rsidRDefault="00F63477" w:rsidP="00573486">
            <w:pPr>
              <w:pStyle w:val="ac"/>
            </w:pPr>
            <w:r>
              <w:t>38</w:t>
            </w:r>
          </w:p>
        </w:tc>
        <w:tc>
          <w:tcPr>
            <w:tcW w:w="10631" w:type="dxa"/>
          </w:tcPr>
          <w:p w14:paraId="3CEBFB46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B47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B48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B49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B4A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B4B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B4C" w14:textId="77777777" w:rsidR="00573486" w:rsidRDefault="00573486" w:rsidP="00573486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h1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 : </w:t>
            </w:r>
            <w:r>
              <w:rPr>
                <w:color w:val="2A00E1"/>
              </w:rPr>
              <w:t>blue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3CEBFB4D" w14:textId="77777777" w:rsidR="00573486" w:rsidRDefault="00573486" w:rsidP="00573486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#para1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3CEBFB4E" w14:textId="77777777" w:rsidR="00573486" w:rsidRDefault="00573486" w:rsidP="00573486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.center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3CEBFB4F" w14:textId="77777777" w:rsidR="00573486" w:rsidRDefault="00573486" w:rsidP="00573486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p</w:t>
            </w:r>
            <w:r>
              <w:rPr>
                <w:color w:val="3F7F7F"/>
              </w:rPr>
              <w:t>#para2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blue</w:t>
            </w:r>
            <w:r>
              <w:rPr>
                <w:color w:val="000000"/>
              </w:rPr>
              <w:t>; }</w:t>
            </w:r>
          </w:p>
          <w:p w14:paraId="3CEBFB50" w14:textId="77777777" w:rsidR="00573486" w:rsidRDefault="00573486" w:rsidP="00573486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p</w:t>
            </w:r>
            <w:r>
              <w:rPr>
                <w:color w:val="3F7F7F"/>
              </w:rPr>
              <w:t>.right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3CEBFB51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B52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B53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B54" w14:textId="77777777" w:rsidR="00573486" w:rsidRDefault="00573486" w:rsidP="00573486">
            <w:pPr>
              <w:pStyle w:val="ac"/>
            </w:pPr>
          </w:p>
          <w:p w14:paraId="3CEBFB55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12px </w:t>
            </w:r>
            <w:r>
              <w:rPr>
                <w:rFonts w:hint="eastAsia"/>
                <w:color w:val="000000"/>
              </w:rPr>
              <w:t>크기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제목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CEBFB56" w14:textId="77777777" w:rsidR="00573486" w:rsidRDefault="00573486" w:rsidP="00573486">
            <w:pPr>
              <w:pStyle w:val="ac"/>
            </w:pPr>
          </w:p>
          <w:p w14:paraId="3CEBFB57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"para1"</w:t>
            </w:r>
            <w:r>
              <w:rPr>
                <w:color w:val="008080"/>
              </w:rPr>
              <w:t>&gt;</w:t>
            </w:r>
          </w:p>
          <w:p w14:paraId="3CEBFB58" w14:textId="77777777" w:rsidR="00573486" w:rsidRDefault="00573486" w:rsidP="00573486">
            <w:pPr>
              <w:pStyle w:val="ac"/>
            </w:pP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.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B59" w14:textId="77777777" w:rsidR="00573486" w:rsidRDefault="00573486" w:rsidP="00573486">
            <w:pPr>
              <w:pStyle w:val="ac"/>
            </w:pP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.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B5A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B5B" w14:textId="77777777" w:rsidR="00573486" w:rsidRDefault="00573486" w:rsidP="00573486">
            <w:pPr>
              <w:pStyle w:val="ac"/>
            </w:pPr>
          </w:p>
          <w:p w14:paraId="3CEBFB5C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빨간색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5D" w14:textId="77777777" w:rsidR="00573486" w:rsidRDefault="00573486" w:rsidP="00573486">
            <w:pPr>
              <w:pStyle w:val="ac"/>
            </w:pPr>
          </w:p>
          <w:p w14:paraId="3CEBFB5E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"center"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가운데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12px </w:t>
            </w:r>
            <w:r>
              <w:rPr>
                <w:rFonts w:hint="eastAsia"/>
                <w:color w:val="000000"/>
              </w:rPr>
              <w:t>크기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제목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CEBFB5F" w14:textId="77777777" w:rsidR="00573486" w:rsidRDefault="00573486" w:rsidP="00573486">
            <w:pPr>
              <w:pStyle w:val="ac"/>
            </w:pPr>
          </w:p>
          <w:p w14:paraId="3CEBFB60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"center"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1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2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3" w14:textId="77777777" w:rsidR="00573486" w:rsidRDefault="00573486" w:rsidP="00573486">
            <w:pPr>
              <w:pStyle w:val="ac"/>
            </w:pPr>
          </w:p>
          <w:p w14:paraId="3CEBFB64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"para2"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파란색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5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6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"right"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 xml:space="preserve">.  </w:t>
            </w:r>
            <w:r>
              <w:rPr>
                <w:rFonts w:hint="eastAsia"/>
                <w:color w:val="000000"/>
              </w:rPr>
              <w:t>오른쪽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문단</w:t>
            </w:r>
            <w:r>
              <w:rPr>
                <w:color w:val="000000"/>
              </w:rPr>
              <w:t>.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67" w14:textId="77777777" w:rsidR="00573486" w:rsidRDefault="00573486" w:rsidP="00573486">
            <w:pPr>
              <w:pStyle w:val="ac"/>
            </w:pPr>
          </w:p>
          <w:p w14:paraId="3CEBFB68" w14:textId="77777777" w:rsidR="00573486" w:rsidRDefault="00573486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B69" w14:textId="77777777" w:rsidR="009613C4" w:rsidRDefault="00573486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  <w:r>
              <w:tab/>
            </w:r>
          </w:p>
          <w:p w14:paraId="3CEBFB6A" w14:textId="77777777" w:rsidR="009613C4" w:rsidRDefault="009613C4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B6B" w14:textId="77777777" w:rsidR="009613C4" w:rsidRDefault="009613C4" w:rsidP="00573486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B6D" w14:textId="77777777" w:rsidR="009613C4" w:rsidRDefault="009613C4" w:rsidP="009613C4"/>
    <w:p w14:paraId="3CEBFB6E" w14:textId="77777777" w:rsidR="009613C4" w:rsidRDefault="009613C4" w:rsidP="009613C4">
      <w:r>
        <w:rPr>
          <w:rFonts w:hint="eastAsia"/>
        </w:rPr>
        <w:t>(줄</w:t>
      </w:r>
      <w:r w:rsidR="00F63477">
        <w:rPr>
          <w:rFonts w:hint="eastAsia"/>
        </w:rPr>
        <w:t>7</w:t>
      </w:r>
      <w:r>
        <w:t>)</w:t>
      </w:r>
      <w:r>
        <w:rPr>
          <w:rFonts w:hint="eastAsia"/>
        </w:rPr>
        <w:t xml:space="preserve">의 서식은 모든 </w:t>
      </w:r>
      <w:r>
        <w:t xml:space="preserve">h1 </w:t>
      </w:r>
      <w:r>
        <w:rPr>
          <w:rFonts w:hint="eastAsia"/>
        </w:rPr>
        <w:t xml:space="preserve">태그에 적용되므로 </w:t>
      </w:r>
      <w:r>
        <w:t>(</w:t>
      </w:r>
      <w:r>
        <w:rPr>
          <w:rFonts w:hint="eastAsia"/>
        </w:rPr>
        <w:t>줄1</w:t>
      </w:r>
      <w:r w:rsidR="00EC4A6E">
        <w:t>6</w:t>
      </w:r>
      <w:r>
        <w:t>)</w:t>
      </w:r>
      <w:r>
        <w:rPr>
          <w:rFonts w:hint="eastAsia"/>
        </w:rPr>
        <w:t xml:space="preserve">과 </w:t>
      </w:r>
      <w:r>
        <w:t>(</w:t>
      </w:r>
      <w:r>
        <w:rPr>
          <w:rFonts w:hint="eastAsia"/>
        </w:rPr>
        <w:t>줄2</w:t>
      </w:r>
      <w:r w:rsidR="00F63477">
        <w:t>5</w:t>
      </w:r>
      <w:r>
        <w:t>)</w:t>
      </w:r>
      <w:r>
        <w:rPr>
          <w:rFonts w:hint="eastAsia"/>
        </w:rPr>
        <w:t>에 적용된다.</w:t>
      </w:r>
    </w:p>
    <w:p w14:paraId="3CEBFB6F" w14:textId="77777777" w:rsidR="00573486" w:rsidRPr="00F63477" w:rsidRDefault="00573486" w:rsidP="009613C4"/>
    <w:p w14:paraId="3CEBFB70" w14:textId="77777777" w:rsidR="009613C4" w:rsidRDefault="009613C4" w:rsidP="009613C4"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8</w:t>
      </w:r>
      <w:r>
        <w:t>)</w:t>
      </w:r>
      <w:r>
        <w:rPr>
          <w:rFonts w:hint="eastAsia"/>
        </w:rPr>
        <w:t xml:space="preserve">의 서식은 </w:t>
      </w:r>
      <w:r>
        <w:t>(</w:t>
      </w:r>
      <w:r>
        <w:rPr>
          <w:rFonts w:hint="eastAsia"/>
        </w:rPr>
        <w:t>줄1</w:t>
      </w:r>
      <w:r w:rsidR="00F63477">
        <w:t>8</w:t>
      </w:r>
      <w:r>
        <w:t>~2</w:t>
      </w:r>
      <w:r w:rsidR="00F63477">
        <w:t>1</w:t>
      </w:r>
      <w:r>
        <w:t>)</w:t>
      </w:r>
      <w:r w:rsidR="00EA5FF5">
        <w:rPr>
          <w:rFonts w:hint="eastAsia"/>
        </w:rPr>
        <w:t xml:space="preserve">와 </w:t>
      </w:r>
      <w:r w:rsidR="00EA5FF5">
        <w:t>(</w:t>
      </w:r>
      <w:r w:rsidR="00EA5FF5">
        <w:rPr>
          <w:rFonts w:hint="eastAsia"/>
        </w:rPr>
        <w:t>줄2</w:t>
      </w:r>
      <w:r w:rsidR="00F63477">
        <w:t>3</w:t>
      </w:r>
      <w:r w:rsidR="00EA5FF5">
        <w:t>)</w:t>
      </w:r>
      <w:r>
        <w:rPr>
          <w:rFonts w:hint="eastAsia"/>
        </w:rPr>
        <w:t>에 적용된다.</w:t>
      </w:r>
    </w:p>
    <w:p w14:paraId="3CEBFB71" w14:textId="77777777" w:rsidR="00573486" w:rsidRPr="00F63477" w:rsidRDefault="00573486" w:rsidP="009613C4"/>
    <w:p w14:paraId="3CEBFB72" w14:textId="77777777" w:rsidR="009613C4" w:rsidRDefault="009613C4" w:rsidP="009613C4"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9</w:t>
      </w:r>
      <w:r>
        <w:t>)</w:t>
      </w:r>
      <w:r>
        <w:rPr>
          <w:rFonts w:hint="eastAsia"/>
        </w:rPr>
        <w:t xml:space="preserve">의 서식은 </w:t>
      </w:r>
      <w:r>
        <w:t>(</w:t>
      </w:r>
      <w:r>
        <w:rPr>
          <w:rFonts w:hint="eastAsia"/>
        </w:rPr>
        <w:t>줄2</w:t>
      </w:r>
      <w:r w:rsidR="00F63477">
        <w:t>5</w:t>
      </w:r>
      <w:r>
        <w:t>)</w:t>
      </w:r>
      <w:r w:rsidR="00EA5FF5">
        <w:rPr>
          <w:rFonts w:hint="eastAsia"/>
        </w:rPr>
        <w:t>과</w:t>
      </w:r>
      <w:r w:rsidR="003720F7">
        <w:rPr>
          <w:rFonts w:hint="eastAsia"/>
        </w:rPr>
        <w:t xml:space="preserve"> </w:t>
      </w:r>
      <w:r w:rsidR="003720F7">
        <w:t>(</w:t>
      </w:r>
      <w:r w:rsidR="003720F7">
        <w:rPr>
          <w:rFonts w:hint="eastAsia"/>
        </w:rPr>
        <w:t>줄2</w:t>
      </w:r>
      <w:r w:rsidR="00F63477">
        <w:t>7</w:t>
      </w:r>
      <w:r w:rsidR="003720F7">
        <w:t>)</w:t>
      </w:r>
      <w:r>
        <w:rPr>
          <w:rFonts w:hint="eastAsia"/>
        </w:rPr>
        <w:t>에 적용된다.</w:t>
      </w:r>
    </w:p>
    <w:p w14:paraId="3CEBFB73" w14:textId="77777777" w:rsidR="00573486" w:rsidRPr="00F63477" w:rsidRDefault="00573486" w:rsidP="009613C4"/>
    <w:p w14:paraId="3CEBFB74" w14:textId="77777777" w:rsidR="009613C4" w:rsidRDefault="009613C4" w:rsidP="009613C4">
      <w:r>
        <w:t>(</w:t>
      </w:r>
      <w:r>
        <w:rPr>
          <w:rFonts w:hint="eastAsia"/>
        </w:rPr>
        <w:t>줄1</w:t>
      </w:r>
      <w:r w:rsidR="00F63477">
        <w:t>0</w:t>
      </w:r>
      <w:r>
        <w:t>)</w:t>
      </w:r>
      <w:r>
        <w:rPr>
          <w:rFonts w:hint="eastAsia"/>
        </w:rPr>
        <w:t xml:space="preserve">의 서식은 </w:t>
      </w:r>
      <w:r>
        <w:t>(</w:t>
      </w:r>
      <w:r>
        <w:rPr>
          <w:rFonts w:hint="eastAsia"/>
        </w:rPr>
        <w:t>줄2</w:t>
      </w:r>
      <w:r w:rsidR="00F63477">
        <w:t>7</w:t>
      </w:r>
      <w:r>
        <w:t>)</w:t>
      </w:r>
      <w:r>
        <w:rPr>
          <w:rFonts w:hint="eastAsia"/>
        </w:rPr>
        <w:t xml:space="preserve">과 </w:t>
      </w:r>
      <w:r>
        <w:t>(</w:t>
      </w:r>
      <w:r>
        <w:rPr>
          <w:rFonts w:hint="eastAsia"/>
        </w:rPr>
        <w:t>줄3</w:t>
      </w:r>
      <w:r w:rsidR="00F63477">
        <w:t>1</w:t>
      </w:r>
      <w:r>
        <w:t>)</w:t>
      </w:r>
      <w:r>
        <w:rPr>
          <w:rFonts w:hint="eastAsia"/>
        </w:rPr>
        <w:t>에 적용된다.</w:t>
      </w:r>
    </w:p>
    <w:p w14:paraId="3CEBFB75" w14:textId="77777777" w:rsidR="009613C4" w:rsidRPr="009613C4" w:rsidRDefault="009613C4" w:rsidP="009613C4">
      <w:r>
        <w:t>(</w:t>
      </w:r>
      <w:r>
        <w:rPr>
          <w:rFonts w:hint="eastAsia"/>
        </w:rPr>
        <w:t>줄1</w:t>
      </w:r>
      <w:r w:rsidR="00F63477">
        <w:t>1</w:t>
      </w:r>
      <w:r>
        <w:t>)</w:t>
      </w:r>
      <w:r>
        <w:rPr>
          <w:rFonts w:hint="eastAsia"/>
        </w:rPr>
        <w:t xml:space="preserve">의 서식은 </w:t>
      </w:r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2</w:t>
      </w:r>
      <w:r w:rsidR="00F63477">
        <w:t>9</w:t>
      </w:r>
      <w:r>
        <w:t>)</w:t>
      </w:r>
      <w:r w:rsidR="003720F7">
        <w:rPr>
          <w:rFonts w:hint="eastAsia"/>
        </w:rPr>
        <w:t>, (줄3</w:t>
      </w:r>
      <w:r w:rsidR="00F63477">
        <w:t>1</w:t>
      </w:r>
      <w:r w:rsidR="003720F7">
        <w:t xml:space="preserve">), </w:t>
      </w:r>
      <w:r>
        <w:t>(</w:t>
      </w:r>
      <w:r>
        <w:rPr>
          <w:rFonts w:hint="eastAsia"/>
        </w:rPr>
        <w:t>줄3</w:t>
      </w:r>
      <w:r w:rsidR="00F63477">
        <w:t>3</w:t>
      </w:r>
      <w:r>
        <w:t>)</w:t>
      </w:r>
      <w:r>
        <w:rPr>
          <w:rFonts w:hint="eastAsia"/>
        </w:rPr>
        <w:t>에 적용된다.</w:t>
      </w:r>
    </w:p>
    <w:p w14:paraId="3CEBFB76" w14:textId="77777777" w:rsidR="00EF2F17" w:rsidRDefault="00EF2F17" w:rsidP="008673E8"/>
    <w:p w14:paraId="3CEBFB77" w14:textId="77777777" w:rsidR="008673E8" w:rsidRDefault="005C7040" w:rsidP="00EF2F17">
      <w:pPr>
        <w:pStyle w:val="3"/>
      </w:pPr>
      <w:r>
        <w:lastRenderedPageBreak/>
        <w:t>css01/</w:t>
      </w:r>
      <w:r w:rsidR="00EF2F17">
        <w:rPr>
          <w:rFonts w:hint="eastAsia"/>
        </w:rPr>
        <w:t>t</w:t>
      </w:r>
      <w:r w:rsidR="00EF2F17">
        <w:t>est01.</w:t>
      </w:r>
      <w:r w:rsidR="00F63477">
        <w:t>html</w:t>
      </w:r>
      <w:r w:rsidR="00EF2F17">
        <w:t xml:space="preserve"> </w:t>
      </w:r>
      <w:r w:rsidR="00EF2F17">
        <w:rPr>
          <w:rFonts w:hint="eastAsia"/>
        </w:rPr>
        <w:t>실행결과</w:t>
      </w:r>
    </w:p>
    <w:p w14:paraId="3CEBFB78" w14:textId="77777777" w:rsidR="008673E8" w:rsidRDefault="005C7040" w:rsidP="008673E8">
      <w:r>
        <w:rPr>
          <w:noProof/>
        </w:rPr>
        <w:drawing>
          <wp:inline distT="0" distB="0" distL="0" distR="0" wp14:anchorId="3CEBFFCD" wp14:editId="3CEBFFCE">
            <wp:extent cx="6645910" cy="39655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B79" w14:textId="77777777" w:rsidR="00EA5FF5" w:rsidRDefault="00EA5FF5" w:rsidP="008673E8"/>
    <w:p w14:paraId="3CEBFB7A" w14:textId="77777777" w:rsidR="00573486" w:rsidRDefault="00573486" w:rsidP="008673E8"/>
    <w:p w14:paraId="3CEBFB7B" w14:textId="77777777" w:rsidR="008673E8" w:rsidRDefault="008673E8" w:rsidP="008673E8"/>
    <w:p w14:paraId="3CEBFB7C" w14:textId="77777777" w:rsidR="00573486" w:rsidRDefault="0057348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14:paraId="3CEBFB7D" w14:textId="77777777" w:rsidR="002B3A0B" w:rsidRDefault="009613C4" w:rsidP="00C22336">
      <w:pPr>
        <w:pStyle w:val="2"/>
      </w:pPr>
      <w:r>
        <w:rPr>
          <w:rFonts w:hint="eastAsia"/>
        </w:rPr>
        <w:lastRenderedPageBreak/>
        <w:t>CSS 실렉터의 예</w:t>
      </w:r>
    </w:p>
    <w:p w14:paraId="3CEBFB7E" w14:textId="77777777" w:rsidR="00A371F2" w:rsidRDefault="00A371F2" w:rsidP="00A371F2"/>
    <w:p w14:paraId="3CEBFB7F" w14:textId="77777777" w:rsidR="00A371F2" w:rsidRDefault="00A371F2" w:rsidP="00A371F2">
      <w:r>
        <w:rPr>
          <w:rFonts w:hint="eastAsia"/>
        </w:rPr>
        <w:t xml:space="preserve">어떤 태그 내부에 있는 </w:t>
      </w:r>
      <w:r w:rsidR="00EC4A6E">
        <w:rPr>
          <w:rFonts w:hint="eastAsia"/>
        </w:rPr>
        <w:t xml:space="preserve">자식 </w:t>
      </w:r>
      <w:r>
        <w:rPr>
          <w:rFonts w:hint="eastAsia"/>
        </w:rPr>
        <w:t>태그들에 서식을 지정하는 형태의 구현도 가능하다.</w:t>
      </w:r>
    </w:p>
    <w:p w14:paraId="3CEBFB80" w14:textId="77777777" w:rsidR="00A371F2" w:rsidRDefault="00A371F2" w:rsidP="00A371F2">
      <w:r>
        <w:rPr>
          <w:rFonts w:hint="eastAsia"/>
        </w:rPr>
        <w:t>아래의 예에서 살펴보자.</w:t>
      </w:r>
    </w:p>
    <w:p w14:paraId="3CEBFB81" w14:textId="77777777" w:rsidR="00A371F2" w:rsidRPr="00EC4A6E" w:rsidRDefault="00A371F2" w:rsidP="00A371F2"/>
    <w:p w14:paraId="3CEBFB82" w14:textId="77777777" w:rsidR="009613C4" w:rsidRPr="009613C4" w:rsidRDefault="005C7040" w:rsidP="005C0ECE">
      <w:pPr>
        <w:pStyle w:val="3"/>
      </w:pPr>
      <w:r>
        <w:rPr>
          <w:rFonts w:hint="eastAsia"/>
        </w:rPr>
        <w:t>css01/</w:t>
      </w:r>
      <w:r w:rsidR="005C0ECE">
        <w:rPr>
          <w:rFonts w:hint="eastAsia"/>
        </w:rPr>
        <w:t>test02.</w:t>
      </w:r>
      <w:r w:rsidR="00F63477">
        <w:t>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371F2" w14:paraId="3CEBFBC7" w14:textId="77777777" w:rsidTr="00436D07">
        <w:tc>
          <w:tcPr>
            <w:tcW w:w="426" w:type="dxa"/>
          </w:tcPr>
          <w:p w14:paraId="3CEBFB83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B84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B85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B86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B87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B88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B89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B8A" w14:textId="77777777" w:rsidR="00A371F2" w:rsidRPr="00185935" w:rsidRDefault="00A371F2" w:rsidP="00E52250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B8B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B8C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B8D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B8E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B8F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B90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B91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B92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B93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B94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B95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B96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B97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B98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B99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B9A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24</w:t>
            </w:r>
          </w:p>
          <w:p w14:paraId="3CEBFB9B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25</w:t>
            </w:r>
          </w:p>
          <w:p w14:paraId="3CEBFB9C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26</w:t>
            </w:r>
          </w:p>
          <w:p w14:paraId="3CEBFB9D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27</w:t>
            </w:r>
          </w:p>
          <w:p w14:paraId="3CEBFB9E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28</w:t>
            </w:r>
          </w:p>
          <w:p w14:paraId="3CEBFB9F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29</w:t>
            </w:r>
          </w:p>
          <w:p w14:paraId="3CEBFBA0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30</w:t>
            </w:r>
          </w:p>
          <w:p w14:paraId="3CEBFBA1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31</w:t>
            </w:r>
          </w:p>
          <w:p w14:paraId="3CEBFBA2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32</w:t>
            </w:r>
          </w:p>
          <w:p w14:paraId="3CEBFBA3" w14:textId="77777777" w:rsidR="00A371F2" w:rsidRDefault="00A371F2" w:rsidP="00E52250">
            <w:pPr>
              <w:pStyle w:val="ac"/>
            </w:pPr>
            <w:r>
              <w:rPr>
                <w:rFonts w:hint="eastAsia"/>
              </w:rPr>
              <w:t>33</w:t>
            </w:r>
          </w:p>
          <w:p w14:paraId="3CEBFBA4" w14:textId="77777777" w:rsidR="00A371F2" w:rsidRPr="00185935" w:rsidRDefault="00A371F2" w:rsidP="00E52250">
            <w:pPr>
              <w:pStyle w:val="ac"/>
            </w:pPr>
            <w:r>
              <w:rPr>
                <w:rFonts w:hint="eastAsia"/>
              </w:rPr>
              <w:t>34</w:t>
            </w:r>
          </w:p>
        </w:tc>
        <w:tc>
          <w:tcPr>
            <w:tcW w:w="10631" w:type="dxa"/>
          </w:tcPr>
          <w:p w14:paraId="3CEBFBA5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BA6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BA7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BA8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BA9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BAA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BAB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 xml:space="preserve">.div1 </w:t>
            </w:r>
            <w:r>
              <w:rPr>
                <w:b/>
                <w:color w:val="3F7F7F"/>
              </w:rPr>
              <w:t>h1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 : </w:t>
            </w:r>
            <w:r>
              <w:rPr>
                <w:color w:val="2A00E1"/>
              </w:rPr>
              <w:t>blue</w:t>
            </w:r>
            <w:r>
              <w:rPr>
                <w:color w:val="000000"/>
              </w:rPr>
              <w:t>; }</w:t>
            </w:r>
          </w:p>
          <w:p w14:paraId="3CEBFBAC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.div1 #para1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solid 1px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3CEBFBAD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.center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center</w:t>
            </w:r>
            <w:r>
              <w:rPr>
                <w:color w:val="000000"/>
              </w:rPr>
              <w:t>; }</w:t>
            </w:r>
          </w:p>
          <w:p w14:paraId="3CEBFBAE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p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solid 1px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3CEBFBAF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p</w:t>
            </w:r>
            <w:r>
              <w:rPr>
                <w:color w:val="3F7F7F"/>
              </w:rPr>
              <w:t xml:space="preserve"> </w:t>
            </w:r>
            <w:r>
              <w:rPr>
                <w:b/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CEBFBB0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3F7F7F"/>
              </w:rPr>
              <w:t xml:space="preserve"> </w:t>
            </w:r>
            <w:r>
              <w:rPr>
                <w:b/>
                <w:color w:val="3F7F7F"/>
              </w:rPr>
              <w:t>p</w:t>
            </w:r>
            <w:r>
              <w:rPr>
                <w:color w:val="3F7F7F"/>
              </w:rPr>
              <w:t xml:space="preserve"> </w:t>
            </w:r>
            <w:r>
              <w:rPr>
                <w:b/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green</w:t>
            </w:r>
            <w:r>
              <w:rPr>
                <w:color w:val="000000"/>
              </w:rPr>
              <w:t>; }</w:t>
            </w:r>
          </w:p>
          <w:p w14:paraId="3CEBFBB1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3F7F7F"/>
              </w:rPr>
              <w:t xml:space="preserve"> </w:t>
            </w:r>
            <w:r>
              <w:rPr>
                <w:b/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#FFFFAA</w:t>
            </w:r>
            <w:r>
              <w:rPr>
                <w:color w:val="000000"/>
              </w:rPr>
              <w:t>; }</w:t>
            </w:r>
          </w:p>
          <w:p w14:paraId="3CEBFBB2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.div1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90px</w:t>
            </w:r>
            <w:r>
              <w:rPr>
                <w:color w:val="000000"/>
              </w:rPr>
              <w:t>; }</w:t>
            </w:r>
          </w:p>
          <w:p w14:paraId="3CEBFBB3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BB4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BB5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BB6" w14:textId="77777777" w:rsidR="00E52250" w:rsidRDefault="00E52250" w:rsidP="00E52250">
            <w:pPr>
              <w:pStyle w:val="ac"/>
            </w:pPr>
          </w:p>
          <w:p w14:paraId="3CEBFBB7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"div1"</w:t>
            </w:r>
            <w:r>
              <w:rPr>
                <w:color w:val="008080"/>
              </w:rPr>
              <w:t>&gt;</w:t>
            </w:r>
          </w:p>
          <w:p w14:paraId="3CEBFBB8" w14:textId="77777777" w:rsidR="00E52250" w:rsidRDefault="00EC4A6E" w:rsidP="00E52250">
            <w:pPr>
              <w:pStyle w:val="ac"/>
            </w:pPr>
            <w:r>
              <w:rPr>
                <w:color w:val="008080"/>
              </w:rPr>
              <w:t xml:space="preserve">    </w:t>
            </w:r>
            <w:r w:rsidR="00E52250">
              <w:rPr>
                <w:color w:val="008080"/>
              </w:rPr>
              <w:t>&lt;</w:t>
            </w:r>
            <w:r w:rsidR="00E52250">
              <w:rPr>
                <w:color w:val="3F7F7F"/>
              </w:rPr>
              <w:t>h1</w:t>
            </w:r>
            <w:r w:rsidR="00E52250">
              <w:rPr>
                <w:color w:val="008080"/>
              </w:rPr>
              <w:t>&gt;</w:t>
            </w:r>
            <w:r w:rsidR="00E52250">
              <w:rPr>
                <w:rFonts w:hint="eastAsia"/>
                <w:color w:val="000000"/>
              </w:rPr>
              <w:t>파란색</w:t>
            </w:r>
            <w:r w:rsidR="00E52250">
              <w:rPr>
                <w:color w:val="000000"/>
              </w:rPr>
              <w:t xml:space="preserve"> </w:t>
            </w:r>
            <w:r w:rsidR="00E52250">
              <w:rPr>
                <w:rFonts w:hint="eastAsia"/>
                <w:color w:val="000000"/>
              </w:rPr>
              <w:t>제목</w:t>
            </w:r>
            <w:r w:rsidR="00E52250">
              <w:rPr>
                <w:color w:val="008080"/>
              </w:rPr>
              <w:t>&lt;/</w:t>
            </w:r>
            <w:r w:rsidR="00E52250">
              <w:rPr>
                <w:color w:val="3F7F7F"/>
              </w:rPr>
              <w:t>h1</w:t>
            </w:r>
            <w:r w:rsidR="00E52250">
              <w:rPr>
                <w:color w:val="008080"/>
              </w:rPr>
              <w:t>&gt;</w:t>
            </w:r>
          </w:p>
          <w:p w14:paraId="3CEBFBB9" w14:textId="77777777" w:rsidR="00E52250" w:rsidRDefault="00EC4A6E" w:rsidP="00E52250">
            <w:pPr>
              <w:pStyle w:val="ac"/>
            </w:pPr>
            <w:r>
              <w:rPr>
                <w:rFonts w:hint="eastAsia"/>
              </w:rPr>
              <w:t xml:space="preserve">    </w:t>
            </w:r>
          </w:p>
          <w:p w14:paraId="3CEBFBBA" w14:textId="77777777" w:rsidR="00E52250" w:rsidRDefault="00EC4A6E" w:rsidP="00E52250">
            <w:pPr>
              <w:pStyle w:val="ac"/>
            </w:pPr>
            <w:r>
              <w:rPr>
                <w:color w:val="008080"/>
              </w:rPr>
              <w:t xml:space="preserve">    </w:t>
            </w:r>
            <w:r w:rsidR="00E52250">
              <w:rPr>
                <w:color w:val="008080"/>
              </w:rPr>
              <w:t>&lt;</w:t>
            </w:r>
            <w:r w:rsidR="00E52250">
              <w:rPr>
                <w:color w:val="3F7F7F"/>
              </w:rPr>
              <w:t>div</w:t>
            </w:r>
            <w:r w:rsidR="00E52250">
              <w:t xml:space="preserve"> </w:t>
            </w:r>
            <w:r w:rsidR="00E52250">
              <w:rPr>
                <w:color w:val="7F007F"/>
              </w:rPr>
              <w:t>id</w:t>
            </w:r>
            <w:r w:rsidR="00E52250">
              <w:rPr>
                <w:color w:val="000000"/>
              </w:rPr>
              <w:t>=</w:t>
            </w:r>
            <w:r w:rsidR="00E52250">
              <w:rPr>
                <w:color w:val="2A00FF"/>
              </w:rPr>
              <w:t>"para1"</w:t>
            </w:r>
            <w:r w:rsidR="00E52250">
              <w:rPr>
                <w:color w:val="008080"/>
              </w:rPr>
              <w:t>&gt;</w:t>
            </w:r>
            <w:r w:rsidR="00E52250">
              <w:rPr>
                <w:rFonts w:hint="eastAsia"/>
                <w:color w:val="000000"/>
              </w:rPr>
              <w:t>빨간색</w:t>
            </w:r>
            <w:r w:rsidR="00E52250">
              <w:rPr>
                <w:color w:val="000000"/>
              </w:rPr>
              <w:t xml:space="preserve"> </w:t>
            </w:r>
            <w:r w:rsidR="00E52250">
              <w:rPr>
                <w:rFonts w:hint="eastAsia"/>
                <w:color w:val="000000"/>
              </w:rPr>
              <w:t>텍스트</w:t>
            </w:r>
            <w:r w:rsidR="00E52250">
              <w:rPr>
                <w:color w:val="008080"/>
              </w:rPr>
              <w:t>&lt;/</w:t>
            </w:r>
            <w:r w:rsidR="00E52250">
              <w:rPr>
                <w:color w:val="3F7F7F"/>
              </w:rPr>
              <w:t>div</w:t>
            </w:r>
            <w:r w:rsidR="00E52250">
              <w:rPr>
                <w:color w:val="008080"/>
              </w:rPr>
              <w:t>&gt;</w:t>
            </w:r>
          </w:p>
          <w:p w14:paraId="3CEBFBBB" w14:textId="77777777" w:rsidR="00E52250" w:rsidRDefault="00EC4A6E" w:rsidP="00E52250">
            <w:pPr>
              <w:pStyle w:val="ac"/>
            </w:pPr>
            <w:r>
              <w:t xml:space="preserve"> </w:t>
            </w:r>
            <w:r>
              <w:rPr>
                <w:rFonts w:hint="eastAsia"/>
              </w:rPr>
              <w:t xml:space="preserve">   </w:t>
            </w:r>
          </w:p>
          <w:p w14:paraId="3CEBFBBC" w14:textId="77777777" w:rsidR="00E52250" w:rsidRDefault="00EC4A6E" w:rsidP="00E52250">
            <w:pPr>
              <w:pStyle w:val="ac"/>
            </w:pPr>
            <w:r>
              <w:rPr>
                <w:color w:val="008080"/>
              </w:rPr>
              <w:t xml:space="preserve">    </w:t>
            </w:r>
            <w:r w:rsidR="00E52250">
              <w:rPr>
                <w:color w:val="008080"/>
              </w:rPr>
              <w:t>&lt;</w:t>
            </w:r>
            <w:r w:rsidR="00E52250">
              <w:rPr>
                <w:color w:val="3F7F7F"/>
              </w:rPr>
              <w:t>h1</w:t>
            </w:r>
            <w:r w:rsidR="00E52250">
              <w:t xml:space="preserve"> </w:t>
            </w:r>
            <w:r w:rsidR="00E52250">
              <w:rPr>
                <w:color w:val="7F007F"/>
              </w:rPr>
              <w:t>class</w:t>
            </w:r>
            <w:r w:rsidR="00E52250">
              <w:rPr>
                <w:color w:val="000000"/>
              </w:rPr>
              <w:t>=</w:t>
            </w:r>
            <w:r w:rsidR="00E52250">
              <w:rPr>
                <w:color w:val="2A00FF"/>
              </w:rPr>
              <w:t>"center"</w:t>
            </w:r>
            <w:r w:rsidR="00E52250">
              <w:rPr>
                <w:color w:val="008080"/>
              </w:rPr>
              <w:t>&gt;</w:t>
            </w:r>
            <w:r w:rsidR="00E52250">
              <w:rPr>
                <w:rFonts w:hint="eastAsia"/>
                <w:color w:val="000000"/>
              </w:rPr>
              <w:t>가운데</w:t>
            </w:r>
            <w:r w:rsidR="00E52250">
              <w:rPr>
                <w:color w:val="000000"/>
              </w:rPr>
              <w:t xml:space="preserve"> </w:t>
            </w:r>
            <w:r w:rsidR="00E52250">
              <w:rPr>
                <w:rFonts w:hint="eastAsia"/>
                <w:color w:val="000000"/>
              </w:rPr>
              <w:t>정렬</w:t>
            </w:r>
            <w:r w:rsidR="00E52250">
              <w:rPr>
                <w:color w:val="000000"/>
              </w:rPr>
              <w:t xml:space="preserve">, </w:t>
            </w:r>
            <w:r w:rsidR="00E52250">
              <w:rPr>
                <w:rFonts w:hint="eastAsia"/>
                <w:color w:val="000000"/>
              </w:rPr>
              <w:t>파란색</w:t>
            </w:r>
            <w:r w:rsidR="00E52250">
              <w:rPr>
                <w:color w:val="000000"/>
              </w:rPr>
              <w:t xml:space="preserve"> </w:t>
            </w:r>
            <w:r w:rsidR="00E52250">
              <w:rPr>
                <w:rFonts w:hint="eastAsia"/>
                <w:color w:val="000000"/>
              </w:rPr>
              <w:t>제목</w:t>
            </w:r>
            <w:r w:rsidR="00E52250">
              <w:rPr>
                <w:color w:val="008080"/>
              </w:rPr>
              <w:t>&lt;/</w:t>
            </w:r>
            <w:r w:rsidR="00E52250">
              <w:rPr>
                <w:color w:val="3F7F7F"/>
              </w:rPr>
              <w:t>h1</w:t>
            </w:r>
            <w:r w:rsidR="00E52250">
              <w:rPr>
                <w:color w:val="008080"/>
              </w:rPr>
              <w:t>&gt;</w:t>
            </w:r>
          </w:p>
          <w:p w14:paraId="3CEBFBBD" w14:textId="77777777" w:rsidR="00E52250" w:rsidRDefault="00EC4A6E" w:rsidP="00E52250">
            <w:pPr>
              <w:pStyle w:val="ac"/>
            </w:pPr>
            <w:r>
              <w:rPr>
                <w:rFonts w:hint="eastAsia"/>
              </w:rPr>
              <w:t xml:space="preserve">    </w:t>
            </w:r>
          </w:p>
          <w:p w14:paraId="3CEBFBBE" w14:textId="77777777" w:rsidR="00E52250" w:rsidRDefault="00E52250" w:rsidP="00E52250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강조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BF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BC0" w14:textId="77777777" w:rsidR="00E52250" w:rsidRDefault="00E52250" w:rsidP="00E52250">
            <w:pPr>
              <w:pStyle w:val="ac"/>
            </w:pPr>
          </w:p>
          <w:p w14:paraId="3CEBFBC1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제목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CEBFBC2" w14:textId="77777777" w:rsidR="00E52250" w:rsidRDefault="00E52250" w:rsidP="00E52250">
            <w:pPr>
              <w:pStyle w:val="ac"/>
            </w:pPr>
          </w:p>
          <w:p w14:paraId="3CEBFBC3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강조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보통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텍스트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</w:t>
            </w:r>
            <w:r>
              <w:rPr>
                <w:color w:val="008080"/>
              </w:rPr>
              <w:t>&gt;</w:t>
            </w:r>
          </w:p>
          <w:p w14:paraId="3CEBFBC4" w14:textId="77777777" w:rsidR="00E52250" w:rsidRDefault="00E52250" w:rsidP="00E52250">
            <w:pPr>
              <w:pStyle w:val="ac"/>
            </w:pPr>
          </w:p>
          <w:p w14:paraId="3CEBFBC5" w14:textId="77777777" w:rsidR="00E52250" w:rsidRDefault="00E52250" w:rsidP="00E52250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BC6" w14:textId="77777777" w:rsidR="00A371F2" w:rsidRDefault="00E52250" w:rsidP="00E52250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BC8" w14:textId="77777777" w:rsidR="002B3A0B" w:rsidRDefault="002B3A0B" w:rsidP="00EA5C57"/>
    <w:p w14:paraId="3CEBFBC9" w14:textId="77777777" w:rsidR="00EC4A6E" w:rsidRDefault="00EC4A6E" w:rsidP="00EA5C57"/>
    <w:p w14:paraId="3CEBFBCA" w14:textId="77777777" w:rsidR="002B3A0B" w:rsidRDefault="00E52250" w:rsidP="00EA5C57"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7</w:t>
      </w:r>
      <w:r>
        <w:t>)</w:t>
      </w:r>
      <w:r>
        <w:rPr>
          <w:rFonts w:hint="eastAsia"/>
        </w:rPr>
        <w:t xml:space="preserve">은 </w:t>
      </w:r>
      <w:r>
        <w:t xml:space="preserve">.div1 </w:t>
      </w:r>
      <w:r>
        <w:rPr>
          <w:rFonts w:hint="eastAsia"/>
        </w:rPr>
        <w:t xml:space="preserve">태그 내부에 들어있는 </w:t>
      </w:r>
      <w:r>
        <w:t xml:space="preserve">h1 </w:t>
      </w:r>
      <w:r>
        <w:rPr>
          <w:rFonts w:hint="eastAsia"/>
        </w:rPr>
        <w:t>태그에 서식을 적용한다.</w:t>
      </w:r>
    </w:p>
    <w:p w14:paraId="3CEBFBCB" w14:textId="77777777" w:rsidR="00E52250" w:rsidRDefault="00E52250" w:rsidP="00EA5C57">
      <w:r>
        <w:rPr>
          <w:rFonts w:hint="eastAsia"/>
        </w:rPr>
        <w:t xml:space="preserve">즉 </w:t>
      </w:r>
      <w:r>
        <w:t xml:space="preserve">class="div1" </w:t>
      </w:r>
      <w:r>
        <w:rPr>
          <w:rFonts w:hint="eastAsia"/>
        </w:rPr>
        <w:t>속성을 가진 어떤 태그 내부에 들어있는 h1</w:t>
      </w:r>
      <w:r>
        <w:t xml:space="preserve"> </w:t>
      </w:r>
      <w:r>
        <w:rPr>
          <w:rFonts w:hint="eastAsia"/>
        </w:rPr>
        <w:t>태그들에 서식을 적용한다.</w:t>
      </w:r>
    </w:p>
    <w:p w14:paraId="3CEBFBCC" w14:textId="77777777" w:rsidR="00E52250" w:rsidRDefault="00E52250" w:rsidP="00EA5C57">
      <w:r>
        <w:rPr>
          <w:rFonts w:hint="eastAsia"/>
        </w:rPr>
        <w:t>따라서 (줄2</w:t>
      </w:r>
      <w:r w:rsidR="00F63477">
        <w:t>0</w:t>
      </w:r>
      <w:r>
        <w:t>), (</w:t>
      </w:r>
      <w:r>
        <w:rPr>
          <w:rFonts w:hint="eastAsia"/>
        </w:rPr>
        <w:t>줄2</w:t>
      </w:r>
      <w:r w:rsidR="00F63477">
        <w:t>4</w:t>
      </w:r>
      <w:r>
        <w:t>)</w:t>
      </w:r>
      <w:r>
        <w:rPr>
          <w:rFonts w:hint="eastAsia"/>
        </w:rPr>
        <w:t>에 서식이 적용된다.</w:t>
      </w:r>
    </w:p>
    <w:p w14:paraId="3CEBFBCD" w14:textId="77777777" w:rsidR="00E52250" w:rsidRPr="00F63477" w:rsidRDefault="00E52250" w:rsidP="00EA5C57"/>
    <w:p w14:paraId="3CEBFBCE" w14:textId="77777777" w:rsidR="00E52250" w:rsidRDefault="00E52250" w:rsidP="00EA5C57"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8</w:t>
      </w:r>
      <w:r>
        <w:t>)</w:t>
      </w:r>
      <w:r>
        <w:rPr>
          <w:rFonts w:hint="eastAsia"/>
        </w:rPr>
        <w:t xml:space="preserve">는 </w:t>
      </w:r>
      <w:r w:rsidR="00FF0D95">
        <w:t xml:space="preserve">class="div1" </w:t>
      </w:r>
      <w:r w:rsidR="00FF0D95">
        <w:rPr>
          <w:rFonts w:hint="eastAsia"/>
        </w:rPr>
        <w:t>속성을 가진</w:t>
      </w:r>
      <w:r w:rsidR="00FF0D95">
        <w:t xml:space="preserve"> </w:t>
      </w:r>
      <w:r>
        <w:rPr>
          <w:rFonts w:hint="eastAsia"/>
        </w:rPr>
        <w:t>태그 내부의</w:t>
      </w:r>
      <w:r w:rsidR="00FF0D95">
        <w:rPr>
          <w:rFonts w:hint="eastAsia"/>
        </w:rPr>
        <w:t xml:space="preserve">, </w:t>
      </w:r>
      <w:r w:rsidR="00FF0D95">
        <w:t>id="</w:t>
      </w:r>
      <w:r>
        <w:t>para1</w:t>
      </w:r>
      <w:r w:rsidR="00FF0D95">
        <w:t xml:space="preserve">" </w:t>
      </w:r>
      <w:r w:rsidR="00FF0D95">
        <w:rPr>
          <w:rFonts w:hint="eastAsia"/>
        </w:rPr>
        <w:t>속성을 가진</w:t>
      </w:r>
      <w:r>
        <w:t xml:space="preserve"> </w:t>
      </w:r>
      <w:r>
        <w:rPr>
          <w:rFonts w:hint="eastAsia"/>
        </w:rPr>
        <w:t>태그에 서식을 적용한다.</w:t>
      </w:r>
    </w:p>
    <w:p w14:paraId="3CEBFBCF" w14:textId="77777777" w:rsidR="00E52250" w:rsidRDefault="00FF0D95" w:rsidP="00EA5C57"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줄2</w:t>
      </w:r>
      <w:r w:rsidR="00F63477">
        <w:t>2</w:t>
      </w:r>
      <w:r>
        <w:t>)</w:t>
      </w:r>
      <w:r>
        <w:rPr>
          <w:rFonts w:hint="eastAsia"/>
        </w:rPr>
        <w:t>에 서식이 적용된다.</w:t>
      </w:r>
    </w:p>
    <w:p w14:paraId="3CEBFBD0" w14:textId="77777777" w:rsidR="00FF0D95" w:rsidRPr="00F63477" w:rsidRDefault="00FF0D95" w:rsidP="00EA5C57"/>
    <w:p w14:paraId="3CEBFBD1" w14:textId="77777777" w:rsidR="00FF0D95" w:rsidRDefault="00FF0D95" w:rsidP="00EA5C57"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9</w:t>
      </w:r>
      <w:r>
        <w:t>)</w:t>
      </w:r>
      <w:r>
        <w:rPr>
          <w:rFonts w:hint="eastAsia"/>
        </w:rPr>
        <w:t xml:space="preserve">은 </w:t>
      </w:r>
      <w:r>
        <w:t xml:space="preserve">class="center" </w:t>
      </w:r>
      <w:r>
        <w:rPr>
          <w:rFonts w:hint="eastAsia"/>
        </w:rPr>
        <w:t>속성을 가진 태그에 서식을 적용한다.</w:t>
      </w:r>
    </w:p>
    <w:p w14:paraId="3CEBFBD2" w14:textId="77777777" w:rsidR="00FF0D95" w:rsidRDefault="00FF0D95" w:rsidP="00EA5C57"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줄2</w:t>
      </w:r>
      <w:r w:rsidR="00F63477">
        <w:t>4</w:t>
      </w:r>
      <w:r>
        <w:t>)</w:t>
      </w:r>
      <w:r>
        <w:rPr>
          <w:rFonts w:hint="eastAsia"/>
        </w:rPr>
        <w:t>에 서식이 적용된다.</w:t>
      </w:r>
    </w:p>
    <w:p w14:paraId="3CEBFBD3" w14:textId="77777777" w:rsidR="00FF0D95" w:rsidRPr="00F63477" w:rsidRDefault="00FF0D95" w:rsidP="00EA5C57"/>
    <w:p w14:paraId="3CEBFBD4" w14:textId="77777777" w:rsidR="00FF0D95" w:rsidRDefault="00FF0D95" w:rsidP="00EA5C57">
      <w:r>
        <w:t>(</w:t>
      </w:r>
      <w:r>
        <w:rPr>
          <w:rFonts w:hint="eastAsia"/>
        </w:rPr>
        <w:t>줄1</w:t>
      </w:r>
      <w:r w:rsidR="00F63477">
        <w:t>0</w:t>
      </w:r>
      <w:r>
        <w:t>)</w:t>
      </w:r>
      <w:r>
        <w:rPr>
          <w:rFonts w:hint="eastAsia"/>
        </w:rPr>
        <w:t xml:space="preserve">은 모든 </w:t>
      </w:r>
      <w:r>
        <w:t xml:space="preserve">p </w:t>
      </w:r>
      <w:r>
        <w:rPr>
          <w:rFonts w:hint="eastAsia"/>
        </w:rPr>
        <w:t>태그에 서식이 적용된다.</w:t>
      </w:r>
      <w:r>
        <w:t xml:space="preserve"> </w:t>
      </w:r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줄2</w:t>
      </w:r>
      <w:r w:rsidR="00F63477">
        <w:t>6</w:t>
      </w:r>
      <w:r>
        <w:t>), (</w:t>
      </w:r>
      <w:r>
        <w:rPr>
          <w:rFonts w:hint="eastAsia"/>
        </w:rPr>
        <w:t>줄3</w:t>
      </w:r>
      <w:r w:rsidR="00F63477">
        <w:t>1</w:t>
      </w:r>
      <w:r>
        <w:t>)</w:t>
      </w:r>
      <w:r>
        <w:rPr>
          <w:rFonts w:hint="eastAsia"/>
        </w:rPr>
        <w:t>에 서식이 적용된다.</w:t>
      </w:r>
    </w:p>
    <w:p w14:paraId="3CEBFBD5" w14:textId="77777777" w:rsidR="00FF0D95" w:rsidRPr="00F63477" w:rsidRDefault="00FF0D95" w:rsidP="00EA5C57"/>
    <w:p w14:paraId="3CEBFBD6" w14:textId="77777777" w:rsidR="00FF0D95" w:rsidRDefault="00FF0D95" w:rsidP="00EA5C57">
      <w:r>
        <w:t>(</w:t>
      </w:r>
      <w:r>
        <w:rPr>
          <w:rFonts w:hint="eastAsia"/>
        </w:rPr>
        <w:t>줄1</w:t>
      </w:r>
      <w:r w:rsidR="00F63477">
        <w:t>1</w:t>
      </w:r>
      <w:r>
        <w:t>)</w:t>
      </w:r>
      <w:r>
        <w:rPr>
          <w:rFonts w:hint="eastAsia"/>
        </w:rPr>
        <w:t xml:space="preserve">는 </w:t>
      </w:r>
      <w:r>
        <w:t xml:space="preserve">p </w:t>
      </w:r>
      <w:r>
        <w:rPr>
          <w:rFonts w:hint="eastAsia"/>
        </w:rPr>
        <w:t xml:space="preserve">태그 내부의 </w:t>
      </w:r>
      <w:r>
        <w:t xml:space="preserve">span </w:t>
      </w:r>
      <w:r>
        <w:rPr>
          <w:rFonts w:hint="eastAsia"/>
        </w:rPr>
        <w:t xml:space="preserve">태그인 </w:t>
      </w:r>
      <w:r>
        <w:t>(</w:t>
      </w:r>
      <w:r>
        <w:rPr>
          <w:rFonts w:hint="eastAsia"/>
        </w:rPr>
        <w:t>줄2</w:t>
      </w:r>
      <w:r w:rsidR="00F63477">
        <w:t>6</w:t>
      </w:r>
      <w:r>
        <w:t>), (</w:t>
      </w:r>
      <w:r>
        <w:rPr>
          <w:rFonts w:hint="eastAsia"/>
        </w:rPr>
        <w:t>줄3</w:t>
      </w:r>
      <w:r w:rsidR="00F63477">
        <w:t>1</w:t>
      </w:r>
      <w:r>
        <w:t>)</w:t>
      </w:r>
      <w:r>
        <w:rPr>
          <w:rFonts w:hint="eastAsia"/>
        </w:rPr>
        <w:t>에 서식이 적용된다.</w:t>
      </w:r>
    </w:p>
    <w:p w14:paraId="3CEBFBD7" w14:textId="77777777" w:rsidR="00E85F15" w:rsidRPr="00F63477" w:rsidRDefault="00E85F15" w:rsidP="00E85F15"/>
    <w:p w14:paraId="3CEBFBD8" w14:textId="77777777" w:rsidR="00A371F2" w:rsidRDefault="00FF0D95" w:rsidP="00E85F15">
      <w:r>
        <w:t>(</w:t>
      </w:r>
      <w:r>
        <w:rPr>
          <w:rFonts w:hint="eastAsia"/>
        </w:rPr>
        <w:t>줄1</w:t>
      </w:r>
      <w:r w:rsidR="00F63477">
        <w:t>2</w:t>
      </w:r>
      <w:r>
        <w:t>)</w:t>
      </w:r>
      <w:r>
        <w:rPr>
          <w:rFonts w:hint="eastAsia"/>
        </w:rPr>
        <w:t xml:space="preserve">은 </w:t>
      </w:r>
      <w:r>
        <w:t xml:space="preserve">div </w:t>
      </w:r>
      <w:r>
        <w:rPr>
          <w:rFonts w:hint="eastAsia"/>
        </w:rPr>
        <w:t xml:space="preserve">태그 내부의 </w:t>
      </w:r>
      <w:r>
        <w:t xml:space="preserve">p </w:t>
      </w:r>
      <w:r>
        <w:rPr>
          <w:rFonts w:hint="eastAsia"/>
        </w:rPr>
        <w:t xml:space="preserve">태그 내부의 </w:t>
      </w:r>
      <w:r>
        <w:t xml:space="preserve">span </w:t>
      </w:r>
      <w:r>
        <w:rPr>
          <w:rFonts w:hint="eastAsia"/>
        </w:rPr>
        <w:t xml:space="preserve">태그인 </w:t>
      </w:r>
      <w:r>
        <w:t>(</w:t>
      </w:r>
      <w:r>
        <w:rPr>
          <w:rFonts w:hint="eastAsia"/>
        </w:rPr>
        <w:t>줄2</w:t>
      </w:r>
      <w:r w:rsidR="00F63477">
        <w:t>6</w:t>
      </w:r>
      <w:r>
        <w:t>)</w:t>
      </w:r>
      <w:r>
        <w:rPr>
          <w:rFonts w:hint="eastAsia"/>
        </w:rPr>
        <w:t>에 서식이 적용된다.</w:t>
      </w:r>
      <w:r>
        <w:t xml:space="preserve"> </w:t>
      </w:r>
    </w:p>
    <w:p w14:paraId="3CEBFBD9" w14:textId="77777777" w:rsidR="00FF0D95" w:rsidRDefault="00FF0D95" w:rsidP="00E85F15">
      <w:r>
        <w:t>(</w:t>
      </w:r>
      <w:r>
        <w:rPr>
          <w:rFonts w:hint="eastAsia"/>
        </w:rPr>
        <w:t>줄3</w:t>
      </w:r>
      <w:r w:rsidR="00F63477">
        <w:t>1</w:t>
      </w:r>
      <w:r>
        <w:t>)</w:t>
      </w:r>
      <w:r>
        <w:rPr>
          <w:rFonts w:hint="eastAsia"/>
        </w:rPr>
        <w:t xml:space="preserve">의 </w:t>
      </w:r>
      <w:r>
        <w:t xml:space="preserve">span </w:t>
      </w:r>
      <w:r>
        <w:rPr>
          <w:rFonts w:hint="eastAsia"/>
        </w:rPr>
        <w:t xml:space="preserve">태그는 </w:t>
      </w:r>
      <w:r>
        <w:t xml:space="preserve">div </w:t>
      </w:r>
      <w:r>
        <w:rPr>
          <w:rFonts w:hint="eastAsia"/>
        </w:rPr>
        <w:t xml:space="preserve">내부가 아니므로 </w:t>
      </w:r>
      <w:r>
        <w:t>(</w:t>
      </w:r>
      <w:r>
        <w:rPr>
          <w:rFonts w:hint="eastAsia"/>
        </w:rPr>
        <w:t>줄1</w:t>
      </w:r>
      <w:r w:rsidR="00F63477">
        <w:t>2</w:t>
      </w:r>
      <w:r>
        <w:t>)</w:t>
      </w:r>
      <w:r>
        <w:rPr>
          <w:rFonts w:hint="eastAsia"/>
        </w:rPr>
        <w:t>의 서식 적용 대상이 아니다.</w:t>
      </w:r>
    </w:p>
    <w:p w14:paraId="3CEBFBDA" w14:textId="77777777" w:rsidR="00FF0D95" w:rsidRPr="00F63477" w:rsidRDefault="00FF0D95" w:rsidP="00E85F15"/>
    <w:p w14:paraId="3CEBFBDB" w14:textId="77777777" w:rsidR="00FF0D95" w:rsidRDefault="00FF0D95" w:rsidP="00E85F15">
      <w:r>
        <w:t>(</w:t>
      </w:r>
      <w:r>
        <w:rPr>
          <w:rFonts w:hint="eastAsia"/>
        </w:rPr>
        <w:t>줄1</w:t>
      </w:r>
      <w:r w:rsidR="00F63477">
        <w:t>3</w:t>
      </w:r>
      <w:r>
        <w:t>)</w:t>
      </w:r>
      <w:r>
        <w:rPr>
          <w:rFonts w:hint="eastAsia"/>
        </w:rPr>
        <w:t xml:space="preserve">는 </w:t>
      </w:r>
      <w:r>
        <w:t xml:space="preserve">div </w:t>
      </w:r>
      <w:r>
        <w:rPr>
          <w:rFonts w:hint="eastAsia"/>
        </w:rPr>
        <w:t xml:space="preserve">태그 내부의 </w:t>
      </w:r>
      <w:r>
        <w:t>spa</w:t>
      </w:r>
      <w:r>
        <w:rPr>
          <w:rFonts w:hint="eastAsia"/>
        </w:rPr>
        <w:t xml:space="preserve">n 태그인 </w:t>
      </w:r>
      <w:r>
        <w:t>(</w:t>
      </w:r>
      <w:r>
        <w:rPr>
          <w:rFonts w:hint="eastAsia"/>
        </w:rPr>
        <w:t>줄2</w:t>
      </w:r>
      <w:r w:rsidR="00F63477">
        <w:t>6</w:t>
      </w:r>
      <w:r>
        <w:t>)</w:t>
      </w:r>
      <w:r>
        <w:rPr>
          <w:rFonts w:hint="eastAsia"/>
        </w:rPr>
        <w:t>에 서식이 적용된다.</w:t>
      </w:r>
    </w:p>
    <w:p w14:paraId="3CEBFBDC" w14:textId="77777777" w:rsidR="00FF0D95" w:rsidRDefault="00FF0D95" w:rsidP="00E85F15">
      <w:r>
        <w:t xml:space="preserve">span </w:t>
      </w:r>
      <w:r>
        <w:rPr>
          <w:rFonts w:hint="eastAsia"/>
        </w:rPr>
        <w:t xml:space="preserve">태그가 </w:t>
      </w:r>
      <w:r>
        <w:t xml:space="preserve">div </w:t>
      </w:r>
      <w:r>
        <w:rPr>
          <w:rFonts w:hint="eastAsia"/>
        </w:rPr>
        <w:t xml:space="preserve">태그의 바래 아래 자식은 아니고 중간에 </w:t>
      </w:r>
      <w:r>
        <w:t xml:space="preserve">p </w:t>
      </w:r>
      <w:r>
        <w:rPr>
          <w:rFonts w:hint="eastAsia"/>
        </w:rPr>
        <w:t>태그가 있지만 상관없이 서식 적용 대상이다.</w:t>
      </w:r>
    </w:p>
    <w:p w14:paraId="3CEBFBDD" w14:textId="77777777" w:rsidR="00FF0D95" w:rsidRDefault="00FF0D95" w:rsidP="00FF0D95">
      <w:r>
        <w:t>(</w:t>
      </w:r>
      <w:r>
        <w:rPr>
          <w:rFonts w:hint="eastAsia"/>
        </w:rPr>
        <w:t>줄3</w:t>
      </w:r>
      <w:r w:rsidR="00F63477">
        <w:t>1</w:t>
      </w:r>
      <w:r>
        <w:t>)</w:t>
      </w:r>
      <w:r>
        <w:rPr>
          <w:rFonts w:hint="eastAsia"/>
        </w:rPr>
        <w:t xml:space="preserve">의 </w:t>
      </w:r>
      <w:r>
        <w:t xml:space="preserve">span </w:t>
      </w:r>
      <w:r>
        <w:rPr>
          <w:rFonts w:hint="eastAsia"/>
        </w:rPr>
        <w:t xml:space="preserve">태그는 </w:t>
      </w:r>
      <w:r>
        <w:t xml:space="preserve">div </w:t>
      </w:r>
      <w:r>
        <w:rPr>
          <w:rFonts w:hint="eastAsia"/>
        </w:rPr>
        <w:t xml:space="preserve">내부가 아니므로 </w:t>
      </w:r>
      <w:r>
        <w:t>(</w:t>
      </w:r>
      <w:r>
        <w:rPr>
          <w:rFonts w:hint="eastAsia"/>
        </w:rPr>
        <w:t>줄1</w:t>
      </w:r>
      <w:r w:rsidR="00F63477">
        <w:t>3</w:t>
      </w:r>
      <w:r>
        <w:t>)</w:t>
      </w:r>
      <w:r>
        <w:rPr>
          <w:rFonts w:hint="eastAsia"/>
        </w:rPr>
        <w:t>의 서식 적용 대상이 아니다.</w:t>
      </w:r>
    </w:p>
    <w:p w14:paraId="3CEBFBDE" w14:textId="77777777" w:rsidR="00F63477" w:rsidRDefault="00F63477" w:rsidP="00FF0D95"/>
    <w:p w14:paraId="3CEBFBDF" w14:textId="77777777" w:rsidR="00A371F2" w:rsidRDefault="00FF0D95" w:rsidP="00E85F15">
      <w:r>
        <w:rPr>
          <w:rFonts w:hint="eastAsia"/>
        </w:rPr>
        <w:lastRenderedPageBreak/>
        <w:t>(줄1</w:t>
      </w:r>
      <w:r w:rsidR="00F63477">
        <w:t>4</w:t>
      </w:r>
      <w:r>
        <w:t>)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1</w:t>
      </w:r>
      <w:r w:rsidR="00F63477">
        <w:t>9~27</w:t>
      </w:r>
      <w:r>
        <w:t>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>태그에 서식을 적용한다.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 xml:space="preserve">태그와 그 바로 아래인 </w:t>
      </w:r>
      <w:r>
        <w:t>(</w:t>
      </w:r>
      <w:r>
        <w:rPr>
          <w:rFonts w:hint="eastAsia"/>
        </w:rPr>
        <w:t>줄</w:t>
      </w:r>
      <w:r w:rsidR="00F63477">
        <w:rPr>
          <w:rFonts w:hint="eastAsia"/>
        </w:rPr>
        <w:t>2</w:t>
      </w:r>
      <w:r w:rsidR="00F63477">
        <w:t>9</w:t>
      </w:r>
      <w:r>
        <w:t>)</w:t>
      </w:r>
      <w:r>
        <w:rPr>
          <w:rFonts w:hint="eastAsia"/>
        </w:rPr>
        <w:t xml:space="preserve">의 </w:t>
      </w:r>
      <w:r>
        <w:t xml:space="preserve">h1 </w:t>
      </w:r>
      <w:r>
        <w:rPr>
          <w:rFonts w:hint="eastAsia"/>
        </w:rPr>
        <w:t xml:space="preserve">태그 사이에 </w:t>
      </w:r>
      <w:r>
        <w:t xml:space="preserve">90 </w:t>
      </w:r>
      <w:r>
        <w:rPr>
          <w:rFonts w:hint="eastAsia"/>
        </w:rPr>
        <w:t>픽셀</w:t>
      </w:r>
      <w:r w:rsidR="00EC4A6E">
        <w:rPr>
          <w:rFonts w:hint="eastAsia"/>
        </w:rPr>
        <w:t>의</w:t>
      </w:r>
      <w:r>
        <w:rPr>
          <w:rFonts w:hint="eastAsia"/>
        </w:rPr>
        <w:t xml:space="preserve"> 여백이 만들어진다.</w:t>
      </w:r>
    </w:p>
    <w:p w14:paraId="3CEBFBE0" w14:textId="77777777" w:rsidR="00FF0D95" w:rsidRDefault="00FF0D95" w:rsidP="00E85F15"/>
    <w:p w14:paraId="3CEBFBE1" w14:textId="77777777" w:rsidR="00FF0D95" w:rsidRDefault="00FF0D95" w:rsidP="00E85F15"/>
    <w:p w14:paraId="3CEBFBE2" w14:textId="77777777" w:rsidR="00FF0D95" w:rsidRPr="00FF0D95" w:rsidRDefault="00FF0D95" w:rsidP="00E85F15"/>
    <w:p w14:paraId="3CEBFBE3" w14:textId="77777777" w:rsidR="00E85F15" w:rsidRPr="002B603B" w:rsidRDefault="005C7040" w:rsidP="00FF0D95">
      <w:pPr>
        <w:pStyle w:val="3"/>
      </w:pPr>
      <w:r>
        <w:rPr>
          <w:rFonts w:hint="eastAsia"/>
        </w:rPr>
        <w:t>css01/</w:t>
      </w:r>
      <w:r w:rsidR="00A723A5">
        <w:t>test02.</w:t>
      </w:r>
      <w:r w:rsidR="00F63477">
        <w:t xml:space="preserve">html </w:t>
      </w:r>
      <w:r w:rsidR="00F63477">
        <w:rPr>
          <w:rFonts w:hint="eastAsia"/>
        </w:rPr>
        <w:t>실</w:t>
      </w:r>
      <w:r w:rsidR="00E85F15">
        <w:rPr>
          <w:rFonts w:hint="eastAsia"/>
        </w:rPr>
        <w:t>행결과</w:t>
      </w:r>
    </w:p>
    <w:p w14:paraId="3CEBFBE4" w14:textId="77777777" w:rsidR="002B603B" w:rsidRPr="002B3A0B" w:rsidRDefault="005C7040" w:rsidP="002B603B">
      <w:r>
        <w:rPr>
          <w:noProof/>
        </w:rPr>
        <w:drawing>
          <wp:inline distT="0" distB="0" distL="0" distR="0" wp14:anchorId="3CEBFFCF" wp14:editId="3CEBFFD0">
            <wp:extent cx="6645910" cy="4783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BE5" w14:textId="77777777" w:rsidR="00A50A48" w:rsidRDefault="00A50A48" w:rsidP="00EA5C57"/>
    <w:p w14:paraId="3CEBFBE6" w14:textId="77777777" w:rsidR="00E85F15" w:rsidRDefault="00E85F15" w:rsidP="00EA5C57"/>
    <w:p w14:paraId="3CEBFBE7" w14:textId="77777777" w:rsidR="00E85F15" w:rsidRDefault="00E85F15" w:rsidP="00EA5C57"/>
    <w:p w14:paraId="3CEBFBE8" w14:textId="77777777" w:rsidR="00E85F15" w:rsidRDefault="00E85F15" w:rsidP="00EA5C57"/>
    <w:p w14:paraId="3CEBFBE9" w14:textId="77777777" w:rsidR="00D748C2" w:rsidRDefault="00D748C2" w:rsidP="00EA5C57"/>
    <w:p w14:paraId="3CEBFBEA" w14:textId="77777777" w:rsidR="00556CDE" w:rsidRDefault="00556CDE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14:paraId="3CEBFBEB" w14:textId="77777777" w:rsidR="00EA5C57" w:rsidRDefault="00556CDE" w:rsidP="003319AD">
      <w:pPr>
        <w:pStyle w:val="10"/>
      </w:pPr>
      <w:bookmarkStart w:id="4" w:name="_Toc393919878"/>
      <w:r>
        <w:rPr>
          <w:rFonts w:hint="eastAsia"/>
        </w:rPr>
        <w:lastRenderedPageBreak/>
        <w:t>CSS 서식의 위치</w:t>
      </w:r>
      <w:bookmarkEnd w:id="4"/>
    </w:p>
    <w:p w14:paraId="3CEBFBEC" w14:textId="77777777" w:rsidR="00EA5C57" w:rsidRDefault="00EA5C57" w:rsidP="000E4E3F"/>
    <w:p w14:paraId="3CEBFBED" w14:textId="77777777" w:rsidR="00F63477" w:rsidRDefault="00A50A48" w:rsidP="000E4E3F">
      <w:r>
        <w:rPr>
          <w:rFonts w:hint="eastAsia"/>
        </w:rPr>
        <w:t>CSS</w:t>
      </w:r>
      <w:r w:rsidR="00846C0F">
        <w:rPr>
          <w:rFonts w:hint="eastAsia"/>
        </w:rPr>
        <w:t xml:space="preserve"> 서식</w:t>
      </w:r>
      <w:r w:rsidR="00F63477">
        <w:rPr>
          <w:rFonts w:hint="eastAsia"/>
        </w:rPr>
        <w:t xml:space="preserve">은 아래의 </w:t>
      </w:r>
      <w:r w:rsidR="00F63477">
        <w:t>3</w:t>
      </w:r>
      <w:r w:rsidR="00F63477">
        <w:rPr>
          <w:rFonts w:hint="eastAsia"/>
        </w:rPr>
        <w:t>곳에 위치할 수 있다.</w:t>
      </w:r>
    </w:p>
    <w:p w14:paraId="3CEBFBEE" w14:textId="77777777" w:rsidR="00F63477" w:rsidRDefault="00F63477" w:rsidP="000E4E3F"/>
    <w:p w14:paraId="3CEBFBEF" w14:textId="77777777" w:rsidR="00F63477" w:rsidRDefault="00F63477" w:rsidP="000E4E3F">
      <w:r>
        <w:t xml:space="preserve">- </w:t>
      </w:r>
      <w:r>
        <w:rPr>
          <w:rFonts w:hint="eastAsia"/>
        </w:rPr>
        <w:t xml:space="preserve">확장자가 </w:t>
      </w:r>
      <w:r>
        <w:t>css</w:t>
      </w:r>
      <w:r>
        <w:rPr>
          <w:rFonts w:hint="eastAsia"/>
        </w:rPr>
        <w:t>인 별도의 파일에 CSS 서식</w:t>
      </w:r>
      <w:r w:rsidR="00436D07">
        <w:rPr>
          <w:rFonts w:hint="eastAsia"/>
        </w:rPr>
        <w:t>을</w:t>
      </w:r>
      <w:r>
        <w:rPr>
          <w:rFonts w:hint="eastAsia"/>
        </w:rPr>
        <w:t xml:space="preserve"> 정의</w:t>
      </w:r>
      <w:r w:rsidR="00436D07">
        <w:rPr>
          <w:rFonts w:hint="eastAsia"/>
        </w:rPr>
        <w:t>한다.</w:t>
      </w:r>
    </w:p>
    <w:p w14:paraId="3CEBFBF0" w14:textId="77777777" w:rsidR="00F63477" w:rsidRDefault="00F63477" w:rsidP="000E4E3F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 xml:space="preserve">문서의 내부에 </w:t>
      </w:r>
      <w:r>
        <w:t xml:space="preserve">&lt;style&gt; </w:t>
      </w:r>
      <w:r>
        <w:rPr>
          <w:rFonts w:hint="eastAsia"/>
        </w:rPr>
        <w:t xml:space="preserve">태그에 </w:t>
      </w:r>
      <w:r>
        <w:t xml:space="preserve">CSS </w:t>
      </w:r>
      <w:r>
        <w:rPr>
          <w:rFonts w:hint="eastAsia"/>
        </w:rPr>
        <w:t>서식</w:t>
      </w:r>
      <w:r w:rsidR="00436D07">
        <w:rPr>
          <w:rFonts w:hint="eastAsia"/>
        </w:rPr>
        <w:t>을</w:t>
      </w:r>
      <w:r>
        <w:rPr>
          <w:rFonts w:hint="eastAsia"/>
        </w:rPr>
        <w:t xml:space="preserve"> 정의</w:t>
      </w:r>
      <w:r w:rsidR="00436D07">
        <w:rPr>
          <w:rFonts w:hint="eastAsia"/>
        </w:rPr>
        <w:t>한다.</w:t>
      </w:r>
    </w:p>
    <w:p w14:paraId="3CEBFBF1" w14:textId="77777777" w:rsidR="00F63477" w:rsidRDefault="00F63477" w:rsidP="000E4E3F">
      <w:r>
        <w:rPr>
          <w:rFonts w:hint="eastAsia"/>
        </w:rPr>
        <w:t xml:space="preserve">- html 태그의 </w:t>
      </w:r>
      <w:r>
        <w:t xml:space="preserve">style </w:t>
      </w:r>
      <w:r>
        <w:rPr>
          <w:rFonts w:hint="eastAsia"/>
        </w:rPr>
        <w:t xml:space="preserve">속성값에 </w:t>
      </w:r>
      <w:r>
        <w:t xml:space="preserve">CSS </w:t>
      </w:r>
      <w:r>
        <w:rPr>
          <w:rFonts w:hint="eastAsia"/>
        </w:rPr>
        <w:t>서식</w:t>
      </w:r>
      <w:r w:rsidR="00436D07">
        <w:rPr>
          <w:rFonts w:hint="eastAsia"/>
        </w:rPr>
        <w:t>을</w:t>
      </w:r>
      <w:r>
        <w:rPr>
          <w:rFonts w:hint="eastAsia"/>
        </w:rPr>
        <w:t xml:space="preserve"> 정의</w:t>
      </w:r>
      <w:r w:rsidR="00436D07">
        <w:rPr>
          <w:rFonts w:hint="eastAsia"/>
        </w:rPr>
        <w:t>한다.</w:t>
      </w:r>
    </w:p>
    <w:p w14:paraId="3CEBFBF2" w14:textId="77777777" w:rsidR="00F63477" w:rsidRDefault="00F63477" w:rsidP="000E4E3F"/>
    <w:p w14:paraId="3CEBFBF3" w14:textId="77777777" w:rsidR="00F63477" w:rsidRDefault="00F63477" w:rsidP="000E4E3F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가지 방법을 </w:t>
      </w:r>
      <w:r w:rsidR="00436D07">
        <w:rPr>
          <w:rFonts w:hint="eastAsia"/>
        </w:rPr>
        <w:t>아래의 예에서</w:t>
      </w:r>
      <w:r>
        <w:rPr>
          <w:rFonts w:hint="eastAsia"/>
        </w:rPr>
        <w:t xml:space="preserve"> 살펴보자.</w:t>
      </w:r>
    </w:p>
    <w:p w14:paraId="3CEBFBF4" w14:textId="77777777" w:rsidR="00846C0F" w:rsidRDefault="00846C0F" w:rsidP="000E4E3F"/>
    <w:p w14:paraId="3CEBFBF5" w14:textId="77777777" w:rsidR="00436D07" w:rsidRPr="00436D07" w:rsidRDefault="00436D07" w:rsidP="000E4E3F"/>
    <w:p w14:paraId="3CEBFBF6" w14:textId="77777777" w:rsidR="00436D07" w:rsidRDefault="005C7040" w:rsidP="00436D07">
      <w:pPr>
        <w:pStyle w:val="3"/>
      </w:pPr>
      <w:r>
        <w:rPr>
          <w:rFonts w:hint="eastAsia"/>
        </w:rPr>
        <w:t>css01/</w:t>
      </w:r>
      <w:r w:rsidR="00436D07">
        <w:rPr>
          <w:rFonts w:hint="eastAsia"/>
        </w:rPr>
        <w:t>test03.css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36D07" w14:paraId="3CEBFC05" w14:textId="77777777" w:rsidTr="00436D07">
        <w:tc>
          <w:tcPr>
            <w:tcW w:w="426" w:type="dxa"/>
          </w:tcPr>
          <w:p w14:paraId="3CEBFBF7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BF8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BF9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BFA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BFB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BFC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BFD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3CEBFBFE" w14:textId="77777777" w:rsidR="00436D07" w:rsidRDefault="00436D07" w:rsidP="00436D07">
            <w:pPr>
              <w:pStyle w:val="ac"/>
            </w:pPr>
            <w:r>
              <w:rPr>
                <w:b/>
                <w:color w:val="3F7F7F"/>
              </w:rPr>
              <w:t>div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</w:p>
          <w:p w14:paraId="3CEBFBFF" w14:textId="77777777" w:rsidR="00436D07" w:rsidRDefault="00436D07" w:rsidP="00436D07">
            <w:pPr>
              <w:pStyle w:val="ac"/>
            </w:pPr>
            <w: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 xml:space="preserve">; </w:t>
            </w:r>
          </w:p>
          <w:p w14:paraId="3CEBFC00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3CEBFC01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 xml:space="preserve">;  </w:t>
            </w:r>
          </w:p>
          <w:p w14:paraId="3CEBFC02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black</w:t>
            </w:r>
            <w:r>
              <w:rPr>
                <w:color w:val="000000"/>
              </w:rPr>
              <w:t xml:space="preserve">; </w:t>
            </w:r>
          </w:p>
          <w:p w14:paraId="3CEBFC03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 xml:space="preserve">; </w:t>
            </w:r>
          </w:p>
          <w:p w14:paraId="3CEBFC04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>}</w:t>
            </w:r>
          </w:p>
        </w:tc>
      </w:tr>
    </w:tbl>
    <w:p w14:paraId="3CEBFC06" w14:textId="77777777" w:rsidR="00436D07" w:rsidRDefault="00436D07" w:rsidP="00436D07"/>
    <w:p w14:paraId="3CEBFC07" w14:textId="77777777" w:rsidR="004E18DF" w:rsidRDefault="004E18DF" w:rsidP="004E18DF">
      <w:r>
        <w:rPr>
          <w:rFonts w:hint="eastAsia"/>
        </w:rPr>
        <w:t xml:space="preserve">확장자가 </w:t>
      </w:r>
      <w:r>
        <w:t>css</w:t>
      </w:r>
      <w:r>
        <w:rPr>
          <w:rFonts w:hint="eastAsia"/>
        </w:rPr>
        <w:t xml:space="preserve">인 파일에 서식을 정의할 때는 </w:t>
      </w:r>
      <w:r>
        <w:t xml:space="preserve">&lt;style&gt; </w:t>
      </w:r>
      <w:r>
        <w:rPr>
          <w:rFonts w:hint="eastAsia"/>
        </w:rPr>
        <w:t>태그가 필요 없다.</w:t>
      </w:r>
    </w:p>
    <w:p w14:paraId="3CEBFC08" w14:textId="77777777" w:rsidR="004E18DF" w:rsidRDefault="004E18DF" w:rsidP="004E18DF"/>
    <w:p w14:paraId="3CEBFC09" w14:textId="77777777" w:rsidR="00436D07" w:rsidRPr="004E18DF" w:rsidRDefault="00436D07" w:rsidP="00436D07"/>
    <w:p w14:paraId="3CEBFC0A" w14:textId="77777777" w:rsidR="00436D07" w:rsidRDefault="005C7040" w:rsidP="00436D07">
      <w:pPr>
        <w:pStyle w:val="3"/>
      </w:pPr>
      <w:r>
        <w:rPr>
          <w:rFonts w:hint="eastAsia"/>
        </w:rPr>
        <w:t>css01/</w:t>
      </w:r>
      <w:r w:rsidR="00436D07">
        <w:t>test03.html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36D07" w14:paraId="3CEBFC3B" w14:textId="77777777" w:rsidTr="00436D07">
        <w:tc>
          <w:tcPr>
            <w:tcW w:w="426" w:type="dxa"/>
          </w:tcPr>
          <w:p w14:paraId="3CEBFC0B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C0C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C0D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C0E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C0F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C10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C11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C12" w14:textId="77777777" w:rsidR="00436D07" w:rsidRPr="00185935" w:rsidRDefault="00436D07" w:rsidP="00436D07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C13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C14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C15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C16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C17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C18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C19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C1A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C1B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C1C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C1D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C1E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C1F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C20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C21" w14:textId="77777777" w:rsidR="00436D07" w:rsidRDefault="00436D07" w:rsidP="00436D07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C22" w14:textId="77777777" w:rsidR="00436D07" w:rsidRPr="00185935" w:rsidRDefault="00436D07" w:rsidP="00436D07">
            <w:pPr>
              <w:pStyle w:val="ac"/>
            </w:pPr>
            <w:r>
              <w:rPr>
                <w:rFonts w:hint="eastAsia"/>
              </w:rPr>
              <w:t>24</w:t>
            </w:r>
          </w:p>
        </w:tc>
        <w:tc>
          <w:tcPr>
            <w:tcW w:w="10631" w:type="dxa"/>
          </w:tcPr>
          <w:p w14:paraId="3CEBFC23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C24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C25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C26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C27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C28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"test03.css"</w:t>
            </w:r>
            <w:r>
              <w:rPr>
                <w:color w:val="008080"/>
              </w:rPr>
              <w:t>&gt;</w:t>
            </w:r>
          </w:p>
          <w:p w14:paraId="3CEBFC29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C2A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 w:rsidR="006C0FB5"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3CEBFC2B" w14:textId="77777777" w:rsidR="00436D07" w:rsidRDefault="00436D07" w:rsidP="00436D07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3F7F7F"/>
              </w:rPr>
              <w:t>.even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 w:rsidR="006C0FB5"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CEBFC2C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C2D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C2E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C2F" w14:textId="77777777" w:rsidR="00436D07" w:rsidRDefault="00436D07" w:rsidP="00436D07">
            <w:pPr>
              <w:pStyle w:val="ac"/>
            </w:pPr>
          </w:p>
          <w:p w14:paraId="3CEBFC30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1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2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3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4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5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6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7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38" w14:textId="77777777" w:rsidR="00436D07" w:rsidRDefault="00436D07" w:rsidP="00436D07">
            <w:pPr>
              <w:pStyle w:val="ac"/>
            </w:pPr>
          </w:p>
          <w:p w14:paraId="3CEBFC39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C3A" w14:textId="77777777" w:rsidR="00436D07" w:rsidRDefault="00436D07" w:rsidP="00436D07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C3C" w14:textId="77777777" w:rsidR="00436D07" w:rsidRDefault="00436D07" w:rsidP="00436D07"/>
    <w:p w14:paraId="3CEBFC3D" w14:textId="77777777" w:rsidR="00D173BE" w:rsidRDefault="00D173BE" w:rsidP="00436D07"/>
    <w:p w14:paraId="3CEBFC3E" w14:textId="77777777" w:rsidR="00AF74D3" w:rsidRDefault="005C7040" w:rsidP="00AF74D3">
      <w:pPr>
        <w:pStyle w:val="3"/>
      </w:pPr>
      <w:r>
        <w:rPr>
          <w:rFonts w:hint="eastAsia"/>
        </w:rPr>
        <w:lastRenderedPageBreak/>
        <w:t>css01/</w:t>
      </w:r>
      <w:r w:rsidR="00AF74D3">
        <w:rPr>
          <w:rFonts w:hint="eastAsia"/>
        </w:rPr>
        <w:t>test0</w:t>
      </w:r>
      <w:r w:rsidR="00AF74D3">
        <w:t>3</w:t>
      </w:r>
      <w:r w:rsidR="00AF74D3">
        <w:rPr>
          <w:rFonts w:hint="eastAsia"/>
        </w:rPr>
        <w:t xml:space="preserve">.html </w:t>
      </w:r>
      <w:r w:rsidR="00AF74D3">
        <w:rPr>
          <w:rFonts w:hint="eastAsia"/>
        </w:rPr>
        <w:t>실행결과</w:t>
      </w:r>
    </w:p>
    <w:p w14:paraId="3CEBFC3F" w14:textId="77777777" w:rsidR="00AF74D3" w:rsidRDefault="005C7040" w:rsidP="00AF74D3">
      <w:r>
        <w:rPr>
          <w:noProof/>
        </w:rPr>
        <w:drawing>
          <wp:inline distT="0" distB="0" distL="0" distR="0" wp14:anchorId="3CEBFFD1" wp14:editId="3CEBFFD2">
            <wp:extent cx="4057650" cy="2638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C40" w14:textId="77777777" w:rsidR="00AF74D3" w:rsidRDefault="00AF74D3" w:rsidP="00AF74D3"/>
    <w:p w14:paraId="3CEBFC41" w14:textId="77777777" w:rsidR="00AF74D3" w:rsidRPr="00AF74D3" w:rsidRDefault="00AF74D3" w:rsidP="00AF74D3"/>
    <w:p w14:paraId="3CEBFC42" w14:textId="77777777" w:rsidR="00D173BE" w:rsidRDefault="00D173BE" w:rsidP="00436D07"/>
    <w:p w14:paraId="3CEBFC43" w14:textId="77777777" w:rsidR="00D173BE" w:rsidRDefault="00D173BE" w:rsidP="00C22336">
      <w:pPr>
        <w:pStyle w:val="2"/>
      </w:pPr>
      <w:r>
        <w:rPr>
          <w:rFonts w:hint="eastAsia"/>
        </w:rPr>
        <w:t>외부 서식 파일</w:t>
      </w:r>
    </w:p>
    <w:p w14:paraId="3CEBFC44" w14:textId="77777777" w:rsidR="00D173BE" w:rsidRPr="00D173BE" w:rsidRDefault="00D173BE" w:rsidP="00D173BE"/>
    <w:p w14:paraId="3CEBFC45" w14:textId="77777777" w:rsidR="00D173BE" w:rsidRDefault="00D173BE" w:rsidP="00D173BE">
      <w:r>
        <w:rPr>
          <w:rFonts w:hint="eastAsia"/>
        </w:rPr>
        <w:t xml:space="preserve">확장자가 </w:t>
      </w:r>
      <w:r>
        <w:t>css</w:t>
      </w:r>
      <w:r>
        <w:rPr>
          <w:rFonts w:hint="eastAsia"/>
        </w:rPr>
        <w:t>인 파일에 서식을 정의하여,</w:t>
      </w:r>
      <w:r>
        <w:t xml:space="preserve"> </w:t>
      </w:r>
      <w:r>
        <w:rPr>
          <w:rFonts w:hint="eastAsia"/>
        </w:rPr>
        <w:t>css 서식과 html 태그를 별도의 파일로 분리한다.</w:t>
      </w:r>
    </w:p>
    <w:p w14:paraId="3CEBFC46" w14:textId="77777777" w:rsidR="00D173BE" w:rsidRDefault="00D173BE" w:rsidP="00D173BE">
      <w:r>
        <w:rPr>
          <w:rFonts w:hint="eastAsia"/>
        </w:rPr>
        <w:t xml:space="preserve">css 파일에 정의된 서식이 적용되려면 </w:t>
      </w:r>
      <w:r>
        <w:t xml:space="preserve">html </w:t>
      </w:r>
      <w:r>
        <w:rPr>
          <w:rFonts w:hint="eastAsia"/>
        </w:rPr>
        <w:t xml:space="preserve">파일은 이 </w:t>
      </w:r>
      <w:r>
        <w:t xml:space="preserve">css </w:t>
      </w:r>
      <w:r>
        <w:rPr>
          <w:rFonts w:hint="eastAsia"/>
        </w:rPr>
        <w:t>파일에 대한 링크 태그가 있어야 한다.</w:t>
      </w:r>
    </w:p>
    <w:p w14:paraId="3CEBFC47" w14:textId="77777777" w:rsidR="0053479C" w:rsidRDefault="0053479C" w:rsidP="00D173BE"/>
    <w:p w14:paraId="3CEBFC48" w14:textId="77777777" w:rsidR="004E18DF" w:rsidRDefault="005C7040" w:rsidP="004E18DF">
      <w:r>
        <w:t>css01/</w:t>
      </w:r>
      <w:r w:rsidR="004E18DF">
        <w:t xml:space="preserve">test03.html </w:t>
      </w:r>
      <w:r w:rsidR="004E18DF">
        <w:rPr>
          <w:rFonts w:hint="eastAsia"/>
        </w:rPr>
        <w:t>파일 (줄6</w:t>
      </w:r>
      <w:r w:rsidR="004E18DF">
        <w:t>)</w:t>
      </w:r>
      <w:r w:rsidR="004E18DF">
        <w:rPr>
          <w:rFonts w:hint="eastAsia"/>
        </w:rPr>
        <w:t xml:space="preserve">의 </w:t>
      </w:r>
      <w:r w:rsidR="004E18DF">
        <w:t xml:space="preserve">link </w:t>
      </w:r>
      <w:r w:rsidR="004E18DF">
        <w:rPr>
          <w:rFonts w:hint="eastAsia"/>
        </w:rPr>
        <w:t xml:space="preserve">태그에 의해서 </w:t>
      </w:r>
      <w:r w:rsidR="004E18DF">
        <w:t xml:space="preserve">test03.css </w:t>
      </w:r>
      <w:r w:rsidR="004E18DF">
        <w:rPr>
          <w:rFonts w:hint="eastAsia"/>
        </w:rPr>
        <w:t xml:space="preserve">파일에 정의된 서식이 이 </w:t>
      </w:r>
      <w:r w:rsidR="004E18DF">
        <w:t xml:space="preserve">html </w:t>
      </w:r>
      <w:r w:rsidR="004E18DF">
        <w:rPr>
          <w:rFonts w:hint="eastAsia"/>
        </w:rPr>
        <w:t>파일에 적용된다.</w:t>
      </w:r>
    </w:p>
    <w:p w14:paraId="3CEBFC49" w14:textId="77777777" w:rsidR="004E18DF" w:rsidRDefault="004E18DF" w:rsidP="004E18DF">
      <w:pPr>
        <w:pStyle w:val="a3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rel</w:t>
      </w:r>
      <w:r>
        <w:rPr>
          <w:color w:val="000000"/>
        </w:rPr>
        <w:t>=</w:t>
      </w:r>
      <w:r>
        <w:t xml:space="preserve">"stylesheet"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"text/css" </w:t>
      </w:r>
      <w:r>
        <w:rPr>
          <w:color w:val="7F007F"/>
        </w:rPr>
        <w:t>href</w:t>
      </w:r>
      <w:r>
        <w:rPr>
          <w:color w:val="000000"/>
        </w:rPr>
        <w:t>=</w:t>
      </w:r>
      <w:r>
        <w:t>"test03.css"</w:t>
      </w:r>
      <w:r>
        <w:rPr>
          <w:color w:val="008080"/>
        </w:rPr>
        <w:t>&gt;</w:t>
      </w:r>
    </w:p>
    <w:p w14:paraId="3CEBFC4A" w14:textId="77777777" w:rsidR="004E18DF" w:rsidRDefault="004E18DF" w:rsidP="004E18DF"/>
    <w:p w14:paraId="3CEBFC4B" w14:textId="77777777" w:rsidR="004E18DF" w:rsidRDefault="004E18DF" w:rsidP="004E18DF">
      <w:r>
        <w:rPr>
          <w:rFonts w:hint="eastAsia"/>
        </w:rPr>
        <w:t xml:space="preserve">link 태그의 </w:t>
      </w:r>
      <w:r>
        <w:t xml:space="preserve">href </w:t>
      </w:r>
      <w:r>
        <w:rPr>
          <w:rFonts w:hint="eastAsia"/>
        </w:rPr>
        <w:t xml:space="preserve">속성은 </w:t>
      </w:r>
      <w:r>
        <w:t xml:space="preserve">css </w:t>
      </w:r>
      <w:r>
        <w:rPr>
          <w:rFonts w:hint="eastAsia"/>
        </w:rPr>
        <w:t xml:space="preserve">파일에 대한 </w:t>
      </w:r>
      <w:r>
        <w:t>URL</w:t>
      </w:r>
      <w:r>
        <w:rPr>
          <w:rFonts w:hint="eastAsia"/>
        </w:rPr>
        <w:t xml:space="preserve"> 이다.</w:t>
      </w:r>
    </w:p>
    <w:p w14:paraId="3CEBFC4C" w14:textId="77777777" w:rsidR="0053479C" w:rsidRDefault="0053479C" w:rsidP="0053479C"/>
    <w:p w14:paraId="3CEBFC4D" w14:textId="77777777" w:rsidR="0053479C" w:rsidRDefault="0053479C" w:rsidP="0053479C">
      <w:r>
        <w:t xml:space="preserve">css </w:t>
      </w:r>
      <w:r>
        <w:rPr>
          <w:rFonts w:hint="eastAsia"/>
        </w:rPr>
        <w:t xml:space="preserve">파일과 </w:t>
      </w:r>
      <w:r>
        <w:t xml:space="preserve">html </w:t>
      </w:r>
      <w:r>
        <w:rPr>
          <w:rFonts w:hint="eastAsia"/>
        </w:rPr>
        <w:t>파일이 같은 폴더에 있다면 link</w:t>
      </w:r>
      <w:r>
        <w:t xml:space="preserve"> </w:t>
      </w:r>
      <w:r>
        <w:rPr>
          <w:rFonts w:hint="eastAsia"/>
        </w:rPr>
        <w:t xml:space="preserve">태그의 </w:t>
      </w:r>
      <w:r>
        <w:t xml:space="preserve">href </w:t>
      </w:r>
      <w:r>
        <w:rPr>
          <w:rFonts w:hint="eastAsia"/>
        </w:rPr>
        <w:t xml:space="preserve">속성값으로 </w:t>
      </w:r>
      <w:r>
        <w:t xml:space="preserve">css </w:t>
      </w:r>
      <w:r>
        <w:rPr>
          <w:rFonts w:hint="eastAsia"/>
        </w:rPr>
        <w:t>파일명만 적어주면 된다.</w:t>
      </w:r>
    </w:p>
    <w:p w14:paraId="3CEBFC4E" w14:textId="77777777" w:rsidR="0053479C" w:rsidRDefault="0053479C" w:rsidP="0053479C">
      <w:r>
        <w:rPr>
          <w:rFonts w:hint="eastAsia"/>
        </w:rPr>
        <w:t>css 파일이 h</w:t>
      </w:r>
      <w:r>
        <w:t xml:space="preserve">tml </w:t>
      </w:r>
      <w:r>
        <w:rPr>
          <w:rFonts w:hint="eastAsia"/>
        </w:rPr>
        <w:t>파일과 같은 폴더에 있지 않다면 URL을 적어야 한다.</w:t>
      </w:r>
    </w:p>
    <w:p w14:paraId="3CEBFC4F" w14:textId="77777777" w:rsidR="004E18DF" w:rsidRPr="0053479C" w:rsidRDefault="004E18DF" w:rsidP="00D173BE"/>
    <w:p w14:paraId="3CEBFC50" w14:textId="77777777" w:rsidR="0053479C" w:rsidRDefault="0053479C" w:rsidP="00D173BE"/>
    <w:p w14:paraId="3CEBFC51" w14:textId="77777777" w:rsidR="0053479C" w:rsidRDefault="0053479C" w:rsidP="00C22336">
      <w:pPr>
        <w:pStyle w:val="2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의 형태</w:t>
      </w:r>
    </w:p>
    <w:p w14:paraId="3CEBFC52" w14:textId="77777777" w:rsidR="0053479C" w:rsidRDefault="0053479C" w:rsidP="004E18DF"/>
    <w:p w14:paraId="3CEBFC53" w14:textId="77777777" w:rsidR="0053479C" w:rsidRDefault="0053479C" w:rsidP="004E18DF">
      <w:r>
        <w:t>URL</w:t>
      </w:r>
      <w:r>
        <w:rPr>
          <w:rFonts w:hint="eastAsia"/>
        </w:rPr>
        <w:t>을 적어주는 방식을 상대 경로와 절대 경로로 구분할 수 있다.</w:t>
      </w:r>
    </w:p>
    <w:p w14:paraId="3CEBFC54" w14:textId="77777777" w:rsidR="003E1018" w:rsidRDefault="003E1018" w:rsidP="004E18DF"/>
    <w:p w14:paraId="3CEBFC55" w14:textId="77777777" w:rsidR="0053479C" w:rsidRDefault="0053479C" w:rsidP="004E18DF">
      <w:r>
        <w:rPr>
          <w:rFonts w:hint="eastAsia"/>
        </w:rPr>
        <w:t>상대 경로란 현재 위치에서 시작하여 어디에 있는 어떤 파일이라는 형태를 말한다.</w:t>
      </w:r>
    </w:p>
    <w:p w14:paraId="3CEBFC56" w14:textId="77777777" w:rsidR="0053479C" w:rsidRDefault="0053479C" w:rsidP="004E18DF">
      <w:r>
        <w:rPr>
          <w:rFonts w:hint="eastAsia"/>
        </w:rPr>
        <w:t>예</w:t>
      </w:r>
      <w:r w:rsidR="003E1018">
        <w:rPr>
          <w:rFonts w:hint="eastAsia"/>
        </w:rPr>
        <w:t>)</w:t>
      </w:r>
    </w:p>
    <w:p w14:paraId="3CEBFC57" w14:textId="77777777" w:rsidR="0053479C" w:rsidRPr="0053479C" w:rsidRDefault="0053479C" w:rsidP="004E18DF">
      <w:r>
        <w:t>"</w:t>
      </w:r>
      <w:r w:rsidR="005C7040">
        <w:t>css01/</w:t>
      </w:r>
      <w:r>
        <w:t xml:space="preserve">test03.css"      </w:t>
      </w:r>
      <w:r>
        <w:rPr>
          <w:rFonts w:hAnsi="굴림" w:hint="eastAsia"/>
        </w:rPr>
        <w:t>→</w:t>
      </w:r>
      <w:r>
        <w:t xml:space="preserve"> </w:t>
      </w:r>
      <w:r>
        <w:rPr>
          <w:rFonts w:hint="eastAsia"/>
        </w:rPr>
        <w:t>현재 폴더의 아래</w:t>
      </w:r>
      <w:r>
        <w:t xml:space="preserve"> "01" </w:t>
      </w:r>
      <w:r>
        <w:rPr>
          <w:rFonts w:hint="eastAsia"/>
        </w:rPr>
        <w:t xml:space="preserve">폴더에 있는 </w:t>
      </w:r>
      <w:r>
        <w:t>"test03.css"</w:t>
      </w:r>
    </w:p>
    <w:p w14:paraId="3CEBFC58" w14:textId="77777777" w:rsidR="0053479C" w:rsidRDefault="004E18DF" w:rsidP="004E18DF">
      <w:r>
        <w:t>"../</w:t>
      </w:r>
      <w:r w:rsidR="005C7040">
        <w:t>css01/</w:t>
      </w:r>
      <w:r>
        <w:t>test03.css"</w:t>
      </w:r>
      <w:r w:rsidR="0053479C">
        <w:t xml:space="preserve">    </w:t>
      </w:r>
      <w:r w:rsidR="0053479C">
        <w:rPr>
          <w:rFonts w:hAnsi="굴림" w:hint="eastAsia"/>
        </w:rPr>
        <w:t>→</w:t>
      </w:r>
      <w:r>
        <w:t xml:space="preserve"> </w:t>
      </w:r>
      <w:r w:rsidR="0053479C">
        <w:rPr>
          <w:rFonts w:hint="eastAsia"/>
        </w:rPr>
        <w:t>현재 폴더의 위 폴더의 아래</w:t>
      </w:r>
      <w:r w:rsidR="0053479C">
        <w:t xml:space="preserve"> 01 </w:t>
      </w:r>
      <w:r w:rsidR="0053479C">
        <w:rPr>
          <w:rFonts w:hint="eastAsia"/>
        </w:rPr>
        <w:t xml:space="preserve">폴더에 있는 </w:t>
      </w:r>
      <w:r w:rsidR="0053479C">
        <w:t>"test03.css"</w:t>
      </w:r>
    </w:p>
    <w:p w14:paraId="3CEBFC59" w14:textId="77777777" w:rsidR="0053479C" w:rsidRDefault="0053479C" w:rsidP="0053479C">
      <w:r>
        <w:t>"../../</w:t>
      </w:r>
      <w:r w:rsidR="005C7040">
        <w:t>css01/</w:t>
      </w:r>
      <w:r>
        <w:t xml:space="preserve">test03.css"  </w:t>
      </w:r>
      <w:r>
        <w:rPr>
          <w:rFonts w:hAnsi="굴림" w:hint="eastAsia"/>
        </w:rPr>
        <w:t>→</w:t>
      </w:r>
      <w:r>
        <w:t xml:space="preserve"> </w:t>
      </w:r>
      <w:r>
        <w:rPr>
          <w:rFonts w:hint="eastAsia"/>
        </w:rPr>
        <w:t>현재 폴더의 위 폴더의 위 폴더의 아래</w:t>
      </w:r>
      <w:r>
        <w:t xml:space="preserve"> 01 </w:t>
      </w:r>
      <w:r>
        <w:rPr>
          <w:rFonts w:hint="eastAsia"/>
        </w:rPr>
        <w:t xml:space="preserve">폴더에 있는 </w:t>
      </w:r>
      <w:r>
        <w:t>"test03.css"</w:t>
      </w:r>
    </w:p>
    <w:p w14:paraId="3CEBFC5A" w14:textId="77777777" w:rsidR="0053479C" w:rsidRPr="0053479C" w:rsidRDefault="0053479C" w:rsidP="004E18DF"/>
    <w:p w14:paraId="3CEBFC5B" w14:textId="77777777" w:rsidR="004E18DF" w:rsidRDefault="004E18DF" w:rsidP="004E18DF"/>
    <w:p w14:paraId="3CEBFC5C" w14:textId="77777777" w:rsidR="004E18DF" w:rsidRDefault="004E18DF" w:rsidP="004E18DF">
      <w:r>
        <w:rPr>
          <w:rFonts w:hint="eastAsia"/>
        </w:rPr>
        <w:t xml:space="preserve">절대 경로 </w:t>
      </w:r>
      <w:r>
        <w:t>URL</w:t>
      </w:r>
      <w:r>
        <w:rPr>
          <w:rFonts w:hint="eastAsia"/>
        </w:rPr>
        <w:t xml:space="preserve">은 </w:t>
      </w:r>
      <w:r>
        <w:t>"http://</w:t>
      </w:r>
      <w:r w:rsidR="003E1018">
        <w:rPr>
          <w:rFonts w:hint="eastAsia"/>
        </w:rPr>
        <w:t>서버주소</w:t>
      </w:r>
      <w:r>
        <w:t xml:space="preserve">" </w:t>
      </w:r>
      <w:r>
        <w:rPr>
          <w:rFonts w:hint="eastAsia"/>
        </w:rPr>
        <w:t xml:space="preserve">로 시작하거나 </w:t>
      </w:r>
      <w:r>
        <w:t>"/</w:t>
      </w:r>
      <w:r w:rsidR="003E1018">
        <w:rPr>
          <w:rFonts w:hint="eastAsia"/>
        </w:rPr>
        <w:t>컨택스트명</w:t>
      </w:r>
      <w:r>
        <w:t xml:space="preserve">" </w:t>
      </w:r>
      <w:r w:rsidR="003E1018">
        <w:rPr>
          <w:rFonts w:hint="eastAsia"/>
        </w:rPr>
        <w:t>으</w:t>
      </w:r>
      <w:r>
        <w:rPr>
          <w:rFonts w:hint="eastAsia"/>
        </w:rPr>
        <w:t>로 시작해야 한다.</w:t>
      </w:r>
    </w:p>
    <w:p w14:paraId="3CEBFC5D" w14:textId="77777777" w:rsidR="0053479C" w:rsidRDefault="0053479C" w:rsidP="004E18DF">
      <w:r>
        <w:rPr>
          <w:rFonts w:hint="eastAsia"/>
        </w:rPr>
        <w:t>예</w:t>
      </w:r>
      <w:r w:rsidR="003E1018">
        <w:rPr>
          <w:rFonts w:hint="eastAsia"/>
        </w:rPr>
        <w:t>)</w:t>
      </w:r>
    </w:p>
    <w:p w14:paraId="3CEBFC5E" w14:textId="77777777" w:rsidR="0053479C" w:rsidRDefault="005C7040" w:rsidP="004E18DF">
      <w:r>
        <w:t>"http://localhost/lecture</w:t>
      </w:r>
      <w:r w:rsidR="0053479C">
        <w:t>1/</w:t>
      </w:r>
      <w:r>
        <w:t>css</w:t>
      </w:r>
      <w:r w:rsidR="0053479C">
        <w:t>01/test03.css"</w:t>
      </w:r>
    </w:p>
    <w:p w14:paraId="3CEBFC5F" w14:textId="77777777" w:rsidR="0053479C" w:rsidRDefault="004E18DF" w:rsidP="004E18DF">
      <w:r>
        <w:t xml:space="preserve">"/css01/01/test03.css" </w:t>
      </w:r>
    </w:p>
    <w:p w14:paraId="3CEBFC60" w14:textId="77777777" w:rsidR="0053479C" w:rsidRDefault="0053479C" w:rsidP="004E18DF"/>
    <w:p w14:paraId="3CEBFC61" w14:textId="77777777" w:rsidR="004E18DF" w:rsidRDefault="004E18DF" w:rsidP="004E18DF">
      <w:r>
        <w:t>"</w:t>
      </w:r>
      <w:r w:rsidR="005C7040">
        <w:t>lecture</w:t>
      </w:r>
      <w:r>
        <w:t>1"</w:t>
      </w:r>
      <w:r>
        <w:rPr>
          <w:rFonts w:hint="eastAsia"/>
        </w:rPr>
        <w:t>은 이클립스에서</w:t>
      </w:r>
      <w:r w:rsidR="003E1018">
        <w:rPr>
          <w:rFonts w:hint="eastAsia"/>
        </w:rPr>
        <w:t>는</w:t>
      </w:r>
      <w:r>
        <w:rPr>
          <w:rFonts w:hint="eastAsia"/>
        </w:rPr>
        <w:t xml:space="preserve"> </w:t>
      </w:r>
      <w:r w:rsidR="003E1018">
        <w:rPr>
          <w:rFonts w:hint="eastAsia"/>
        </w:rPr>
        <w:t>웹프로젝트명이고,</w:t>
      </w:r>
      <w:r w:rsidR="003E1018">
        <w:t xml:space="preserve"> </w:t>
      </w:r>
      <w:r w:rsidR="003E1018">
        <w:rPr>
          <w:rFonts w:hint="eastAsia"/>
        </w:rPr>
        <w:t>톰캣 웹서버에서는 컨택스트(</w:t>
      </w:r>
      <w:r w:rsidR="003E1018">
        <w:t>context)</w:t>
      </w:r>
      <w:r w:rsidR="003E1018">
        <w:rPr>
          <w:rFonts w:hint="eastAsia"/>
        </w:rPr>
        <w:t>명이다.</w:t>
      </w:r>
    </w:p>
    <w:p w14:paraId="3CEBFC62" w14:textId="77777777" w:rsidR="00AF74D3" w:rsidRDefault="00AF74D3" w:rsidP="00436D07"/>
    <w:p w14:paraId="3CEBFC63" w14:textId="77777777" w:rsidR="00026248" w:rsidRDefault="00026248" w:rsidP="00436D07"/>
    <w:p w14:paraId="3CEBFC64" w14:textId="77777777" w:rsidR="00026248" w:rsidRDefault="00026248" w:rsidP="00436D07"/>
    <w:p w14:paraId="3CEBFC65" w14:textId="77777777" w:rsidR="00C83A15" w:rsidRDefault="00C83A15" w:rsidP="00436D07"/>
    <w:p w14:paraId="3CEBFC66" w14:textId="77777777" w:rsidR="00D173BE" w:rsidRDefault="00D173BE" w:rsidP="00C22336">
      <w:pPr>
        <w:pStyle w:val="2"/>
      </w:pPr>
      <w:r>
        <w:rPr>
          <w:rFonts w:hint="eastAsia"/>
        </w:rPr>
        <w:lastRenderedPageBreak/>
        <w:t>내부 서식</w:t>
      </w:r>
    </w:p>
    <w:p w14:paraId="3CEBFC67" w14:textId="77777777" w:rsidR="00C22379" w:rsidRDefault="005C7040" w:rsidP="00C22379">
      <w:r>
        <w:t>css01/</w:t>
      </w:r>
      <w:r w:rsidR="00C22379">
        <w:t>test03.html</w:t>
      </w:r>
      <w:r w:rsidR="00D173BE">
        <w:t xml:space="preserve"> </w:t>
      </w:r>
      <w:r w:rsidR="00D173BE">
        <w:rPr>
          <w:rFonts w:hint="eastAsia"/>
        </w:rPr>
        <w:t>파일 내부</w:t>
      </w:r>
      <w:r w:rsidR="00C22379">
        <w:rPr>
          <w:rFonts w:hint="eastAsia"/>
        </w:rPr>
        <w:t xml:space="preserve"> </w:t>
      </w:r>
      <w:r w:rsidR="00C22379">
        <w:t>(</w:t>
      </w:r>
      <w:r w:rsidR="00C22379">
        <w:rPr>
          <w:rFonts w:hint="eastAsia"/>
        </w:rPr>
        <w:t>줄7</w:t>
      </w:r>
      <w:r w:rsidR="00C22379">
        <w:t>)~(</w:t>
      </w:r>
      <w:r w:rsidR="00C22379">
        <w:rPr>
          <w:rFonts w:hint="eastAsia"/>
        </w:rPr>
        <w:t>줄1</w:t>
      </w:r>
      <w:r w:rsidR="00C22379">
        <w:t>0)</w:t>
      </w:r>
      <w:r w:rsidR="00C22379">
        <w:rPr>
          <w:rFonts w:hint="eastAsia"/>
        </w:rPr>
        <w:t xml:space="preserve">의 </w:t>
      </w:r>
      <w:r w:rsidR="00C22379">
        <w:t xml:space="preserve">&lt;style&gt; </w:t>
      </w:r>
      <w:r w:rsidR="00C22379">
        <w:rPr>
          <w:rFonts w:hint="eastAsia"/>
        </w:rPr>
        <w:t>태그에 서식이 정의되어 있다.</w:t>
      </w:r>
    </w:p>
    <w:p w14:paraId="3CEBFC68" w14:textId="77777777" w:rsidR="00C22379" w:rsidRPr="00D173BE" w:rsidRDefault="00C22379" w:rsidP="00C22379"/>
    <w:p w14:paraId="3CEBFC69" w14:textId="77777777" w:rsidR="00C22379" w:rsidRDefault="00C22379" w:rsidP="00C22379">
      <w:r>
        <w:t>&lt;</w:t>
      </w:r>
      <w:r>
        <w:rPr>
          <w:rFonts w:hint="eastAsia"/>
        </w:rPr>
        <w:t>s</w:t>
      </w:r>
      <w:r>
        <w:t xml:space="preserve">tyle&gt; </w:t>
      </w:r>
      <w:r>
        <w:rPr>
          <w:rFonts w:hint="eastAsia"/>
        </w:rPr>
        <w:t>태그로 서식을 작성하는 방법의 장점은</w:t>
      </w:r>
      <w:r>
        <w:t xml:space="preserve">,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태그와 </w:t>
      </w:r>
      <w:r>
        <w:t xml:space="preserve">css </w:t>
      </w:r>
      <w:r>
        <w:rPr>
          <w:rFonts w:hint="eastAsia"/>
        </w:rPr>
        <w:t xml:space="preserve">서식을 같은 파일에 작성하기 때문에 </w:t>
      </w:r>
      <w:r w:rsidR="00C83A15">
        <w:rPr>
          <w:rFonts w:hint="eastAsia"/>
        </w:rPr>
        <w:t>처음 개발할 때 간편하</w:t>
      </w:r>
      <w:r>
        <w:rPr>
          <w:rFonts w:hint="eastAsia"/>
        </w:rPr>
        <w:t>다는 점이다.</w:t>
      </w:r>
    </w:p>
    <w:p w14:paraId="3CEBFC6A" w14:textId="77777777" w:rsidR="00C22379" w:rsidRPr="00C83A15" w:rsidRDefault="00C22379" w:rsidP="00C22379"/>
    <w:p w14:paraId="3CEBFC6B" w14:textId="77777777" w:rsidR="00C22379" w:rsidRDefault="00C22379" w:rsidP="00C22379">
      <w:r>
        <w:rPr>
          <w:rFonts w:hint="eastAsia"/>
        </w:rPr>
        <w:t xml:space="preserve">별도의 </w:t>
      </w:r>
      <w:r>
        <w:t xml:space="preserve">css </w:t>
      </w:r>
      <w:r>
        <w:rPr>
          <w:rFonts w:hint="eastAsia"/>
        </w:rPr>
        <w:t xml:space="preserve">파일에 서식을 </w:t>
      </w:r>
      <w:r w:rsidR="00C83A15">
        <w:rPr>
          <w:rFonts w:hint="eastAsia"/>
        </w:rPr>
        <w:t xml:space="preserve">따로 </w:t>
      </w:r>
      <w:r>
        <w:rPr>
          <w:rFonts w:hint="eastAsia"/>
        </w:rPr>
        <w:t>정의하는 방법의 장점은,</w:t>
      </w:r>
      <w:r>
        <w:t xml:space="preserve"> </w:t>
      </w:r>
      <w:r>
        <w:rPr>
          <w:rFonts w:hint="eastAsia"/>
        </w:rPr>
        <w:t>웹 페이지의 디자인을 개편하고 싶을 때</w:t>
      </w:r>
      <w:r>
        <w:t xml:space="preserve"> css </w:t>
      </w:r>
      <w:r>
        <w:rPr>
          <w:rFonts w:hint="eastAsia"/>
        </w:rPr>
        <w:t>파일만 수정하</w:t>
      </w:r>
      <w:r w:rsidR="00C83A15">
        <w:rPr>
          <w:rFonts w:hint="eastAsia"/>
        </w:rPr>
        <w:t>거</w:t>
      </w:r>
      <w:r>
        <w:rPr>
          <w:rFonts w:hint="eastAsia"/>
        </w:rPr>
        <w:t>나 교체하면 된다는 점이다.</w:t>
      </w:r>
      <w:r>
        <w:t xml:space="preserve"> </w:t>
      </w:r>
      <w:r>
        <w:rPr>
          <w:rFonts w:hint="eastAsia"/>
        </w:rPr>
        <w:t xml:space="preserve">즉 </w:t>
      </w:r>
      <w:r w:rsidR="00C83A15">
        <w:rPr>
          <w:rFonts w:hint="eastAsia"/>
        </w:rPr>
        <w:t xml:space="preserve">웹사이트 스킨이나 테마를 여러 개 만들어 두고 바꿔가며 적용하려면 별도의 </w:t>
      </w:r>
      <w:r w:rsidR="00C83A15">
        <w:t xml:space="preserve">css </w:t>
      </w:r>
      <w:r w:rsidR="00C83A15">
        <w:rPr>
          <w:rFonts w:hint="eastAsia"/>
        </w:rPr>
        <w:t>파일로 서식을 정의하는 쪽이 간편하다.</w:t>
      </w:r>
    </w:p>
    <w:p w14:paraId="3CEBFC6C" w14:textId="77777777" w:rsidR="00C83A15" w:rsidRDefault="00C83A15" w:rsidP="00C22379"/>
    <w:p w14:paraId="3CEBFC6D" w14:textId="77777777" w:rsidR="00AF74D3" w:rsidRDefault="00AF74D3" w:rsidP="00C22379"/>
    <w:p w14:paraId="3CEBFC6E" w14:textId="77777777" w:rsidR="00D173BE" w:rsidRDefault="00D173BE" w:rsidP="00C22379"/>
    <w:p w14:paraId="3CEBFC6F" w14:textId="77777777" w:rsidR="00C22379" w:rsidRDefault="00D173BE" w:rsidP="00C22336">
      <w:pPr>
        <w:pStyle w:val="2"/>
      </w:pPr>
      <w:r>
        <w:rPr>
          <w:rFonts w:hint="eastAsia"/>
        </w:rPr>
        <w:t xml:space="preserve">인라인 서식 </w:t>
      </w:r>
      <w:r>
        <w:t>(inline style)</w:t>
      </w:r>
    </w:p>
    <w:p w14:paraId="3CEBFC70" w14:textId="77777777" w:rsidR="00D173BE" w:rsidRDefault="005C7040" w:rsidP="00D173BE">
      <w:r>
        <w:t>css01/</w:t>
      </w:r>
      <w:r w:rsidR="00D173BE">
        <w:t>test03.html</w:t>
      </w:r>
      <w:r w:rsidR="00D173BE">
        <w:rPr>
          <w:rFonts w:hint="eastAsia"/>
        </w:rPr>
        <w:t xml:space="preserve">에서 </w:t>
      </w:r>
      <w:r w:rsidR="00D173BE">
        <w:t>(</w:t>
      </w:r>
      <w:r w:rsidR="00D173BE">
        <w:rPr>
          <w:rFonts w:hint="eastAsia"/>
        </w:rPr>
        <w:t>줄21</w:t>
      </w:r>
      <w:r w:rsidR="00D173BE">
        <w:t>)</w:t>
      </w:r>
      <w:r w:rsidR="00D173BE">
        <w:rPr>
          <w:rFonts w:hint="eastAsia"/>
        </w:rPr>
        <w:t>의</w:t>
      </w:r>
      <w:r w:rsidR="00D173BE">
        <w:t xml:space="preserve"> div </w:t>
      </w:r>
      <w:r w:rsidR="00D173BE">
        <w:rPr>
          <w:rFonts w:hint="eastAsia"/>
        </w:rPr>
        <w:t xml:space="preserve">태그에는 </w:t>
      </w:r>
      <w:r w:rsidR="00D173BE">
        <w:t xml:space="preserve">style </w:t>
      </w:r>
      <w:r w:rsidR="00D173BE">
        <w:rPr>
          <w:rFonts w:hint="eastAsia"/>
        </w:rPr>
        <w:t>속성으로 서식이 정의되어 있다.</w:t>
      </w:r>
    </w:p>
    <w:p w14:paraId="3CEBFC71" w14:textId="77777777" w:rsidR="00D173BE" w:rsidRDefault="00D173BE" w:rsidP="00D173BE"/>
    <w:p w14:paraId="3CEBFC72" w14:textId="77777777" w:rsidR="00D173BE" w:rsidRDefault="00D173BE" w:rsidP="00C22379">
      <w:r>
        <w:rPr>
          <w:rFonts w:hint="eastAsia"/>
        </w:rPr>
        <w:t>이렇게 html 태그의 속성으로 서식을 정의하는 것은 바람직하지 않다.</w:t>
      </w:r>
    </w:p>
    <w:p w14:paraId="3CEBFC73" w14:textId="77777777" w:rsidR="00026248" w:rsidRDefault="00026248" w:rsidP="00D173BE">
      <w:r>
        <w:rPr>
          <w:rFonts w:hint="eastAsia"/>
        </w:rPr>
        <w:t xml:space="preserve">문서의 내용에 해당하는 </w:t>
      </w:r>
      <w:r w:rsidR="00D173BE">
        <w:t xml:space="preserve">HTML </w:t>
      </w:r>
      <w:r w:rsidR="00D173BE">
        <w:rPr>
          <w:rFonts w:hint="eastAsia"/>
        </w:rPr>
        <w:t>태그</w:t>
      </w:r>
      <w:r>
        <w:rPr>
          <w:rFonts w:hint="eastAsia"/>
        </w:rPr>
        <w:t xml:space="preserve"> 부분과, 서식 정의 부분은 분리되는 것이 좋다.</w:t>
      </w:r>
    </w:p>
    <w:p w14:paraId="3CEBFC74" w14:textId="77777777" w:rsidR="00D173BE" w:rsidRPr="00D173BE" w:rsidRDefault="00D173BE" w:rsidP="00D173BE"/>
    <w:p w14:paraId="3CEBFC75" w14:textId="77777777" w:rsidR="00D173BE" w:rsidRDefault="00D173BE" w:rsidP="00D173BE"/>
    <w:p w14:paraId="3CEBFC76" w14:textId="77777777" w:rsidR="00026248" w:rsidRDefault="00026248" w:rsidP="00D173BE"/>
    <w:p w14:paraId="3CEBFC77" w14:textId="77777777" w:rsidR="00026248" w:rsidRDefault="00026248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bookmarkStart w:id="5" w:name="_Toc393919879"/>
      <w:r>
        <w:br w:type="page"/>
      </w:r>
    </w:p>
    <w:p w14:paraId="3CEBFC78" w14:textId="77777777" w:rsidR="00490597" w:rsidRDefault="00490597" w:rsidP="003319AD">
      <w:pPr>
        <w:pStyle w:val="10"/>
      </w:pPr>
      <w:r>
        <w:rPr>
          <w:rFonts w:hint="eastAsia"/>
        </w:rPr>
        <w:lastRenderedPageBreak/>
        <w:t>서식 적용 우선 순위 규칙</w:t>
      </w:r>
      <w:bookmarkEnd w:id="5"/>
    </w:p>
    <w:p w14:paraId="3CEBFC79" w14:textId="77777777" w:rsidR="00AE5387" w:rsidRDefault="00AE5387" w:rsidP="00AE5387"/>
    <w:p w14:paraId="3CEBFC7A" w14:textId="77777777" w:rsidR="00AE5387" w:rsidRDefault="00AE5387" w:rsidP="00AE5387">
      <w:r>
        <w:rPr>
          <w:rFonts w:hint="eastAsia"/>
        </w:rPr>
        <w:t>여기</w:t>
      </w:r>
      <w:r w:rsidR="00583928">
        <w:rPr>
          <w:rFonts w:hint="eastAsia"/>
        </w:rPr>
        <w:t xml:space="preserve"> </w:t>
      </w:r>
      <w:r>
        <w:rPr>
          <w:rFonts w:hint="eastAsia"/>
        </w:rPr>
        <w:t>저기에 서식이 정의되고 이들 서식이 중복된다면 우선 순위가 중요하다.</w:t>
      </w:r>
    </w:p>
    <w:p w14:paraId="3CEBFC7B" w14:textId="77777777" w:rsidR="00AE5387" w:rsidRPr="00AE5387" w:rsidRDefault="00583928" w:rsidP="00AE5387">
      <w:r>
        <w:rPr>
          <w:rFonts w:hint="eastAsia"/>
        </w:rPr>
        <w:t xml:space="preserve">서식 정의가 중복된다면 </w:t>
      </w:r>
      <w:r w:rsidR="00AE5387">
        <w:rPr>
          <w:rFonts w:hint="eastAsia"/>
        </w:rPr>
        <w:t xml:space="preserve">우선 순위가 높은 </w:t>
      </w:r>
      <w:r>
        <w:rPr>
          <w:rFonts w:hint="eastAsia"/>
        </w:rPr>
        <w:t>것</w:t>
      </w:r>
      <w:r w:rsidR="00AE5387">
        <w:rPr>
          <w:rFonts w:hint="eastAsia"/>
        </w:rPr>
        <w:t xml:space="preserve">이 적용되고 낮은 </w:t>
      </w:r>
      <w:r>
        <w:rPr>
          <w:rFonts w:hint="eastAsia"/>
        </w:rPr>
        <w:t xml:space="preserve">것은 </w:t>
      </w:r>
      <w:r w:rsidR="00AE5387">
        <w:rPr>
          <w:rFonts w:hint="eastAsia"/>
        </w:rPr>
        <w:t>무시된다.</w:t>
      </w:r>
    </w:p>
    <w:p w14:paraId="3CEBFC7C" w14:textId="77777777" w:rsidR="00490597" w:rsidRDefault="00490597" w:rsidP="00490597"/>
    <w:p w14:paraId="3CEBFC7D" w14:textId="77777777" w:rsidR="00142CA7" w:rsidRDefault="00142CA7" w:rsidP="00490597"/>
    <w:p w14:paraId="3CEBFC7E" w14:textId="77777777" w:rsidR="00676CC0" w:rsidRDefault="00FA73B5" w:rsidP="00C22336">
      <w:pPr>
        <w:pStyle w:val="2"/>
      </w:pPr>
      <w:r>
        <w:rPr>
          <w:rFonts w:hint="eastAsia"/>
        </w:rPr>
        <w:t>규칙1</w:t>
      </w:r>
      <w:r>
        <w:t xml:space="preserve"> - </w:t>
      </w:r>
      <w:r>
        <w:rPr>
          <w:rFonts w:hint="eastAsia"/>
        </w:rPr>
        <w:t>인라인 서식 정의</w:t>
      </w:r>
    </w:p>
    <w:p w14:paraId="3CEBFC7F" w14:textId="77777777" w:rsidR="00676CC0" w:rsidRDefault="00676CC0" w:rsidP="00676CC0"/>
    <w:p w14:paraId="3CEBFC80" w14:textId="77777777" w:rsidR="00676CC0" w:rsidRDefault="005C7040" w:rsidP="00676CC0">
      <w:r>
        <w:t>css01/</w:t>
      </w:r>
      <w:r w:rsidR="00676CC0">
        <w:rPr>
          <w:rFonts w:hint="eastAsia"/>
        </w:rPr>
        <w:t>test03.</w:t>
      </w:r>
      <w:r w:rsidR="00676CC0">
        <w:t xml:space="preserve">html </w:t>
      </w:r>
      <w:r w:rsidR="00676CC0">
        <w:rPr>
          <w:rFonts w:hint="eastAsia"/>
        </w:rPr>
        <w:t xml:space="preserve">파일의 </w:t>
      </w:r>
      <w:r w:rsidR="00676CC0">
        <w:t>(</w:t>
      </w:r>
      <w:r w:rsidR="00676CC0">
        <w:rPr>
          <w:rFonts w:hint="eastAsia"/>
        </w:rPr>
        <w:t>줄2</w:t>
      </w:r>
      <w:r w:rsidR="00676CC0">
        <w:t xml:space="preserve">1) </w:t>
      </w:r>
      <w:r w:rsidR="00676CC0">
        <w:rPr>
          <w:rFonts w:hint="eastAsia"/>
        </w:rPr>
        <w:t xml:space="preserve">인라인 서식 정의의 우선순위가 그 무엇보다 가장 </w:t>
      </w:r>
      <w:r w:rsidR="00FA73B5">
        <w:rPr>
          <w:rFonts w:hint="eastAsia"/>
        </w:rPr>
        <w:t>높다</w:t>
      </w:r>
      <w:r w:rsidR="00676CC0">
        <w:rPr>
          <w:rFonts w:hint="eastAsia"/>
        </w:rPr>
        <w:t>.</w:t>
      </w:r>
    </w:p>
    <w:p w14:paraId="3CEBFC81" w14:textId="77777777" w:rsidR="00676CC0" w:rsidRDefault="00FA73B5" w:rsidP="00676CC0">
      <w:r>
        <w:t xml:space="preserve">html </w:t>
      </w:r>
      <w:r>
        <w:rPr>
          <w:rFonts w:hint="eastAsia"/>
        </w:rPr>
        <w:t>태</w:t>
      </w:r>
      <w:r>
        <w:t>그</w:t>
      </w:r>
      <w:r>
        <w:rPr>
          <w:rFonts w:hint="eastAsia"/>
        </w:rPr>
        <w:t xml:space="preserve">에 style 속성으로 </w:t>
      </w:r>
      <w:r w:rsidR="00676CC0">
        <w:rPr>
          <w:rFonts w:hint="eastAsia"/>
        </w:rPr>
        <w:t>정의된 서식은 다른 어떤 서식 보다도 가장 높은 우선순위를 갖는다.</w:t>
      </w:r>
    </w:p>
    <w:p w14:paraId="3CEBFC82" w14:textId="77777777" w:rsidR="00676CC0" w:rsidRDefault="00676CC0" w:rsidP="00676CC0">
      <w:r>
        <w:rPr>
          <w:rFonts w:hint="eastAsia"/>
        </w:rPr>
        <w:t xml:space="preserve">따라서 </w:t>
      </w:r>
      <w:r w:rsidR="005C7040">
        <w:t>css01/</w:t>
      </w:r>
      <w:r>
        <w:rPr>
          <w:rFonts w:hint="eastAsia"/>
        </w:rPr>
        <w:t>test03.html</w:t>
      </w:r>
      <w:r>
        <w:t xml:space="preserve"> </w:t>
      </w:r>
      <w:r>
        <w:rPr>
          <w:rFonts w:hint="eastAsia"/>
        </w:rPr>
        <w:t xml:space="preserve">파일 </w:t>
      </w:r>
      <w:r w:rsidR="00195732">
        <w:rPr>
          <w:rFonts w:hint="eastAsia"/>
        </w:rPr>
        <w:t>(줄1</w:t>
      </w:r>
      <w:r w:rsidR="00195732">
        <w:t>2)</w:t>
      </w:r>
      <w:r w:rsidR="00195732">
        <w:rPr>
          <w:rFonts w:hint="eastAsia"/>
        </w:rPr>
        <w:t xml:space="preserve"> </w:t>
      </w:r>
      <w:r w:rsidR="00195732">
        <w:t xml:space="preserve">div </w:t>
      </w:r>
      <w:r w:rsidR="00195732">
        <w:rPr>
          <w:rFonts w:hint="eastAsia"/>
        </w:rPr>
        <w:t xml:space="preserve">태그의 </w:t>
      </w:r>
      <w:r w:rsidR="00195732">
        <w:t>background-color</w:t>
      </w:r>
      <w:r w:rsidR="0080505D">
        <w:t xml:space="preserve"> </w:t>
      </w:r>
      <w:r w:rsidR="0080505D">
        <w:rPr>
          <w:rFonts w:hint="eastAsia"/>
        </w:rPr>
        <w:t xml:space="preserve">속성은 </w:t>
      </w:r>
      <w:r w:rsidR="00FA73B5">
        <w:rPr>
          <w:rFonts w:hint="eastAsia"/>
        </w:rPr>
        <w:t xml:space="preserve">다른 서식이 어떻게 정의되어 있더라도 상관없이 </w:t>
      </w:r>
      <w:r w:rsidR="0080505D">
        <w:rPr>
          <w:rFonts w:hint="eastAsia"/>
        </w:rPr>
        <w:t xml:space="preserve">무조건 </w:t>
      </w:r>
      <w:r w:rsidR="0080505D">
        <w:t>gray</w:t>
      </w:r>
      <w:r w:rsidR="0080505D">
        <w:rPr>
          <w:rFonts w:hint="eastAsia"/>
        </w:rPr>
        <w:t>이다.</w:t>
      </w:r>
    </w:p>
    <w:p w14:paraId="3CEBFC83" w14:textId="77777777" w:rsidR="0080505D" w:rsidRPr="00FA73B5" w:rsidRDefault="0080505D" w:rsidP="00676CC0"/>
    <w:p w14:paraId="3CEBFC84" w14:textId="77777777" w:rsidR="006C0FB5" w:rsidRPr="00AE5387" w:rsidRDefault="006C0FB5" w:rsidP="00490597"/>
    <w:p w14:paraId="3CEBFC85" w14:textId="77777777" w:rsidR="00490597" w:rsidRDefault="00FA73B5" w:rsidP="00C22336">
      <w:pPr>
        <w:pStyle w:val="2"/>
      </w:pPr>
      <w:r>
        <w:rPr>
          <w:rFonts w:hint="eastAsia"/>
        </w:rPr>
        <w:t>규칙2</w:t>
      </w:r>
      <w:r w:rsidR="00822688">
        <w:rPr>
          <w:rFonts w:hint="eastAsia"/>
        </w:rPr>
        <w:t xml:space="preserve"> - 상세한 </w:t>
      </w:r>
      <w:r w:rsidR="00624B81">
        <w:rPr>
          <w:rFonts w:hint="eastAsia"/>
        </w:rPr>
        <w:t>실렉터</w:t>
      </w:r>
    </w:p>
    <w:p w14:paraId="3CEBFC86" w14:textId="77777777" w:rsidR="00FA73B5" w:rsidRDefault="00FA73B5" w:rsidP="00FA73B5"/>
    <w:p w14:paraId="3CEBFC87" w14:textId="77777777" w:rsidR="00490597" w:rsidRDefault="00FA73B5" w:rsidP="00490597">
      <w:r>
        <w:rPr>
          <w:rFonts w:hint="eastAsia"/>
        </w:rPr>
        <w:t xml:space="preserve">그 다음으로 우선시 되는 규칙은 </w:t>
      </w:r>
      <w:r w:rsidR="00490597">
        <w:rPr>
          <w:rFonts w:hint="eastAsia"/>
        </w:rPr>
        <w:t xml:space="preserve">상세하게 정의된 </w:t>
      </w:r>
      <w:r w:rsidR="00AE5387">
        <w:t xml:space="preserve">css </w:t>
      </w:r>
      <w:r w:rsidR="00B10E49">
        <w:rPr>
          <w:rFonts w:hint="eastAsia"/>
        </w:rPr>
        <w:t>실렉터(</w:t>
      </w:r>
      <w:r w:rsidR="00490597">
        <w:rPr>
          <w:rFonts w:hint="eastAsia"/>
        </w:rPr>
        <w:t>selector</w:t>
      </w:r>
      <w:r w:rsidR="00B10E49">
        <w:t>)</w:t>
      </w:r>
      <w:r w:rsidR="00490597">
        <w:rPr>
          <w:rFonts w:hint="eastAsia"/>
        </w:rPr>
        <w:t xml:space="preserve">의 우선 순위가 </w:t>
      </w:r>
      <w:r>
        <w:rPr>
          <w:rFonts w:hint="eastAsia"/>
        </w:rPr>
        <w:t>높다는 것.</w:t>
      </w:r>
    </w:p>
    <w:p w14:paraId="3CEBFC88" w14:textId="77777777" w:rsidR="004B2CF2" w:rsidRDefault="004B2CF2" w:rsidP="00490597">
      <w:r>
        <w:rPr>
          <w:rFonts w:hint="eastAsia"/>
        </w:rPr>
        <w:t xml:space="preserve">우선 순위가 높은 </w:t>
      </w:r>
      <w:r w:rsidR="00B10E49">
        <w:rPr>
          <w:rFonts w:hint="eastAsia"/>
        </w:rPr>
        <w:t>상세한 실렉터의 형태</w:t>
      </w:r>
      <w:r>
        <w:rPr>
          <w:rFonts w:hint="eastAsia"/>
        </w:rPr>
        <w:t>부터 시작하여 순서대로 나열하면 다음과 같다.</w:t>
      </w:r>
    </w:p>
    <w:p w14:paraId="3CEBFC89" w14:textId="77777777" w:rsidR="00624B81" w:rsidRPr="00B10E49" w:rsidRDefault="00624B81" w:rsidP="00490597"/>
    <w:p w14:paraId="3CEBFC8A" w14:textId="77777777" w:rsidR="004B2CF2" w:rsidRDefault="00FA73B5" w:rsidP="00624B81">
      <w:pPr>
        <w:pStyle w:val="3"/>
      </w:pPr>
      <w:r>
        <w:rPr>
          <w:rFonts w:hint="eastAsia"/>
        </w:rPr>
        <w:t>실렉터의</w:t>
      </w:r>
      <w:r>
        <w:rPr>
          <w:rFonts w:hint="eastAsia"/>
        </w:rPr>
        <w:t xml:space="preserve"> </w:t>
      </w:r>
      <w:r>
        <w:rPr>
          <w:rFonts w:hint="eastAsia"/>
        </w:rPr>
        <w:t>형태에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 w:rsidR="004B2CF2"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1560"/>
      </w:tblGrid>
      <w:tr w:rsidR="00624B81" w:rsidRPr="00624B81" w14:paraId="3CEBFC8E" w14:textId="77777777" w:rsidTr="00624B81">
        <w:tc>
          <w:tcPr>
            <w:tcW w:w="704" w:type="dxa"/>
            <w:shd w:val="clear" w:color="auto" w:fill="F2F2F2" w:themeFill="background1" w:themeFillShade="F2"/>
          </w:tcPr>
          <w:p w14:paraId="3CEBFC8B" w14:textId="77777777" w:rsidR="00624B81" w:rsidRPr="00624B81" w:rsidRDefault="00624B81" w:rsidP="00611D44">
            <w:pPr>
              <w:rPr>
                <w:b/>
              </w:rPr>
            </w:pPr>
            <w:r w:rsidRPr="00624B81">
              <w:rPr>
                <w:rFonts w:hint="eastAsia"/>
                <w:b/>
              </w:rPr>
              <w:t>등수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3CEBFC8C" w14:textId="77777777" w:rsidR="00624B81" w:rsidRPr="00624B81" w:rsidRDefault="00624B81" w:rsidP="00490597">
            <w:pPr>
              <w:rPr>
                <w:b/>
              </w:rPr>
            </w:pPr>
            <w:r w:rsidRPr="00624B81">
              <w:rPr>
                <w:rFonts w:hint="eastAsia"/>
                <w:b/>
              </w:rPr>
              <w:t>실렉터</w:t>
            </w:r>
            <w:r w:rsidR="00FA73B5">
              <w:rPr>
                <w:rFonts w:hint="eastAsia"/>
                <w:b/>
              </w:rPr>
              <w:t>의</w:t>
            </w:r>
            <w:r w:rsidRPr="00624B81">
              <w:rPr>
                <w:rFonts w:hint="eastAsia"/>
                <w:b/>
              </w:rPr>
              <w:t xml:space="preserve"> 형태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CEBFC8D" w14:textId="77777777" w:rsidR="00624B81" w:rsidRPr="00624B81" w:rsidRDefault="00624B81" w:rsidP="00490597">
            <w:pPr>
              <w:rPr>
                <w:rFonts w:ascii="굴림체" w:eastAsia="굴림체" w:hAnsi="굴림체"/>
                <w:b/>
              </w:rPr>
            </w:pPr>
            <w:r w:rsidRPr="00624B81">
              <w:rPr>
                <w:rFonts w:ascii="굴림체" w:eastAsia="굴림체" w:hAnsi="굴림체" w:hint="eastAsia"/>
                <w:b/>
              </w:rPr>
              <w:t>예</w:t>
            </w:r>
          </w:p>
        </w:tc>
      </w:tr>
      <w:tr w:rsidR="004B2CF2" w14:paraId="3CEBFC92" w14:textId="77777777" w:rsidTr="004B2CF2">
        <w:tc>
          <w:tcPr>
            <w:tcW w:w="704" w:type="dxa"/>
          </w:tcPr>
          <w:p w14:paraId="3CEBFC8F" w14:textId="77777777" w:rsidR="004B2CF2" w:rsidRDefault="004B2CF2" w:rsidP="00611D44">
            <w:r>
              <w:rPr>
                <w:rFonts w:hint="eastAsia"/>
              </w:rPr>
              <w:t>1</w:t>
            </w:r>
          </w:p>
        </w:tc>
        <w:tc>
          <w:tcPr>
            <w:tcW w:w="5528" w:type="dxa"/>
          </w:tcPr>
          <w:p w14:paraId="3CEBFC90" w14:textId="77777777" w:rsidR="004B2CF2" w:rsidRDefault="004B2CF2" w:rsidP="00490597">
            <w:r>
              <w:rPr>
                <w:rFonts w:hint="eastAsia"/>
              </w:rPr>
              <w:t>태그명과 id 속성값을 명시</w:t>
            </w:r>
          </w:p>
        </w:tc>
        <w:tc>
          <w:tcPr>
            <w:tcW w:w="1560" w:type="dxa"/>
          </w:tcPr>
          <w:p w14:paraId="3CEBFC91" w14:textId="77777777" w:rsidR="004B2CF2" w:rsidRPr="004B2CF2" w:rsidRDefault="004B2CF2" w:rsidP="00490597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div#a</w:t>
            </w:r>
          </w:p>
        </w:tc>
      </w:tr>
      <w:tr w:rsidR="004B2CF2" w14:paraId="3CEBFC96" w14:textId="77777777" w:rsidTr="004B2CF2">
        <w:tc>
          <w:tcPr>
            <w:tcW w:w="704" w:type="dxa"/>
          </w:tcPr>
          <w:p w14:paraId="3CEBFC93" w14:textId="77777777" w:rsidR="004B2CF2" w:rsidRDefault="004B2CF2" w:rsidP="00611D44">
            <w:r>
              <w:rPr>
                <w:rFonts w:hint="eastAsia"/>
              </w:rPr>
              <w:t>2</w:t>
            </w:r>
          </w:p>
        </w:tc>
        <w:tc>
          <w:tcPr>
            <w:tcW w:w="5528" w:type="dxa"/>
          </w:tcPr>
          <w:p w14:paraId="3CEBFC94" w14:textId="77777777" w:rsidR="004B2CF2" w:rsidRDefault="004B2CF2" w:rsidP="00FA73B5">
            <w:r>
              <w:t xml:space="preserve">id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1560" w:type="dxa"/>
          </w:tcPr>
          <w:p w14:paraId="3CEBFC95" w14:textId="77777777" w:rsidR="004B2CF2" w:rsidRPr="004B2CF2" w:rsidRDefault="004B2CF2" w:rsidP="00490597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#b</w:t>
            </w:r>
          </w:p>
        </w:tc>
      </w:tr>
      <w:tr w:rsidR="004B2CF2" w14:paraId="3CEBFC9A" w14:textId="77777777" w:rsidTr="004B2CF2">
        <w:tc>
          <w:tcPr>
            <w:tcW w:w="704" w:type="dxa"/>
          </w:tcPr>
          <w:p w14:paraId="3CEBFC97" w14:textId="77777777" w:rsidR="004B2CF2" w:rsidRDefault="004B2CF2" w:rsidP="00611D44">
            <w:r>
              <w:rPr>
                <w:rFonts w:hint="eastAsia"/>
              </w:rPr>
              <w:t>3</w:t>
            </w:r>
          </w:p>
        </w:tc>
        <w:tc>
          <w:tcPr>
            <w:tcW w:w="5528" w:type="dxa"/>
          </w:tcPr>
          <w:p w14:paraId="3CEBFC98" w14:textId="77777777" w:rsidR="004B2CF2" w:rsidRDefault="004B2CF2" w:rsidP="00FA73B5">
            <w:r>
              <w:rPr>
                <w:rFonts w:hint="eastAsia"/>
              </w:rPr>
              <w:t xml:space="preserve">태그명과 </w:t>
            </w:r>
            <w:r>
              <w:t xml:space="preserve">class </w:t>
            </w:r>
            <w:r>
              <w:rPr>
                <w:rFonts w:hint="eastAsia"/>
              </w:rPr>
              <w:t>속성값을 명시</w:t>
            </w:r>
          </w:p>
        </w:tc>
        <w:tc>
          <w:tcPr>
            <w:tcW w:w="1560" w:type="dxa"/>
          </w:tcPr>
          <w:p w14:paraId="3CEBFC99" w14:textId="77777777" w:rsidR="004B2CF2" w:rsidRPr="004B2CF2" w:rsidRDefault="004B2CF2" w:rsidP="00490597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div.c</w:t>
            </w:r>
          </w:p>
        </w:tc>
      </w:tr>
      <w:tr w:rsidR="004B2CF2" w14:paraId="3CEBFC9E" w14:textId="77777777" w:rsidTr="004B2CF2">
        <w:tc>
          <w:tcPr>
            <w:tcW w:w="704" w:type="dxa"/>
          </w:tcPr>
          <w:p w14:paraId="3CEBFC9B" w14:textId="77777777" w:rsidR="004B2CF2" w:rsidRDefault="004B2CF2" w:rsidP="00611D44">
            <w:r>
              <w:rPr>
                <w:rFonts w:hint="eastAsia"/>
              </w:rPr>
              <w:t>4</w:t>
            </w:r>
          </w:p>
        </w:tc>
        <w:tc>
          <w:tcPr>
            <w:tcW w:w="5528" w:type="dxa"/>
          </w:tcPr>
          <w:p w14:paraId="3CEBFC9C" w14:textId="77777777" w:rsidR="004B2CF2" w:rsidRDefault="004B2CF2" w:rsidP="00FA73B5">
            <w:r>
              <w:t xml:space="preserve">class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1560" w:type="dxa"/>
          </w:tcPr>
          <w:p w14:paraId="3CEBFC9D" w14:textId="77777777" w:rsidR="004B2CF2" w:rsidRPr="004B2CF2" w:rsidRDefault="004B2CF2" w:rsidP="00490597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.</w:t>
            </w:r>
            <w:r w:rsidRPr="004B2CF2">
              <w:rPr>
                <w:rFonts w:ascii="굴림체" w:eastAsia="굴림체" w:hAnsi="굴림체" w:hint="eastAsia"/>
              </w:rPr>
              <w:t>d</w:t>
            </w:r>
          </w:p>
        </w:tc>
      </w:tr>
      <w:tr w:rsidR="004B2CF2" w14:paraId="3CEBFCA2" w14:textId="77777777" w:rsidTr="004B2CF2">
        <w:tc>
          <w:tcPr>
            <w:tcW w:w="704" w:type="dxa"/>
          </w:tcPr>
          <w:p w14:paraId="3CEBFC9F" w14:textId="77777777" w:rsidR="004B2CF2" w:rsidRDefault="004B2CF2" w:rsidP="00611D44">
            <w:r>
              <w:rPr>
                <w:rFonts w:hint="eastAsia"/>
              </w:rPr>
              <w:t>5</w:t>
            </w:r>
          </w:p>
        </w:tc>
        <w:tc>
          <w:tcPr>
            <w:tcW w:w="5528" w:type="dxa"/>
          </w:tcPr>
          <w:p w14:paraId="3CEBFCA0" w14:textId="77777777" w:rsidR="004B2CF2" w:rsidRDefault="004B2CF2" w:rsidP="00FA73B5">
            <w:r>
              <w:rPr>
                <w:rFonts w:hint="eastAsia"/>
              </w:rPr>
              <w:t>태그명만 명시</w:t>
            </w:r>
          </w:p>
        </w:tc>
        <w:tc>
          <w:tcPr>
            <w:tcW w:w="1560" w:type="dxa"/>
          </w:tcPr>
          <w:p w14:paraId="3CEBFCA1" w14:textId="77777777" w:rsidR="004B2CF2" w:rsidRPr="004B2CF2" w:rsidRDefault="004B2CF2" w:rsidP="00490597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div</w:t>
            </w:r>
          </w:p>
        </w:tc>
      </w:tr>
    </w:tbl>
    <w:p w14:paraId="3CEBFCA3" w14:textId="77777777" w:rsidR="00AE5387" w:rsidRDefault="00AE5387" w:rsidP="00490597"/>
    <w:p w14:paraId="3CEBFCA4" w14:textId="77777777" w:rsidR="00B10E49" w:rsidRDefault="00B10E49" w:rsidP="00490597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서식 정의가 중복되는 사례를 살펴보자.</w:t>
      </w:r>
    </w:p>
    <w:p w14:paraId="3CEBFCA5" w14:textId="77777777" w:rsidR="004B2CF2" w:rsidRPr="004B2CF2" w:rsidRDefault="004B2CF2" w:rsidP="00490597"/>
    <w:p w14:paraId="3CEBFCA6" w14:textId="77777777" w:rsidR="00AE5387" w:rsidRDefault="005C7040" w:rsidP="00AF74D3">
      <w:pPr>
        <w:pStyle w:val="3"/>
      </w:pPr>
      <w:r>
        <w:rPr>
          <w:rFonts w:hint="eastAsia"/>
        </w:rPr>
        <w:t>css01/</w:t>
      </w:r>
      <w:r w:rsidR="00AF74D3">
        <w:rPr>
          <w:rFonts w:hint="eastAsia"/>
        </w:rPr>
        <w:t>test04.html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F74D3" w14:paraId="3CEBFCD1" w14:textId="77777777" w:rsidTr="004B2CF2">
        <w:tc>
          <w:tcPr>
            <w:tcW w:w="426" w:type="dxa"/>
          </w:tcPr>
          <w:p w14:paraId="3CEBFCA7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CA8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CA9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CAA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CAB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CAC" w14:textId="77777777" w:rsidR="00AF74D3" w:rsidRPr="00185935" w:rsidRDefault="00AF74D3" w:rsidP="00C43162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CAD" w14:textId="77777777" w:rsidR="00AF74D3" w:rsidRDefault="00AF74D3" w:rsidP="00C43162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CAE" w14:textId="77777777" w:rsidR="00AF74D3" w:rsidRDefault="00AF74D3" w:rsidP="00C43162">
            <w:pPr>
              <w:pStyle w:val="ac"/>
            </w:pPr>
            <w:r>
              <w:t>8</w:t>
            </w:r>
          </w:p>
          <w:p w14:paraId="3CEBFCAF" w14:textId="77777777" w:rsidR="00AF74D3" w:rsidRDefault="00AF74D3" w:rsidP="00C43162">
            <w:pPr>
              <w:pStyle w:val="ac"/>
            </w:pPr>
            <w:r>
              <w:t>9</w:t>
            </w:r>
          </w:p>
          <w:p w14:paraId="3CEBFCB0" w14:textId="77777777" w:rsidR="00AF74D3" w:rsidRDefault="00AF74D3" w:rsidP="00C43162">
            <w:pPr>
              <w:pStyle w:val="ac"/>
            </w:pPr>
            <w:r>
              <w:t>10</w:t>
            </w:r>
          </w:p>
          <w:p w14:paraId="3CEBFCB1" w14:textId="77777777" w:rsidR="00AF74D3" w:rsidRDefault="00AF74D3" w:rsidP="00C43162">
            <w:pPr>
              <w:pStyle w:val="ac"/>
            </w:pPr>
            <w:r>
              <w:t>11</w:t>
            </w:r>
          </w:p>
          <w:p w14:paraId="3CEBFCB2" w14:textId="77777777" w:rsidR="00AF74D3" w:rsidRDefault="00AF74D3" w:rsidP="00C43162">
            <w:pPr>
              <w:pStyle w:val="ac"/>
            </w:pPr>
            <w:r>
              <w:t>12</w:t>
            </w:r>
          </w:p>
          <w:p w14:paraId="3CEBFCB3" w14:textId="77777777" w:rsidR="00AF74D3" w:rsidRDefault="00AF74D3" w:rsidP="00C43162">
            <w:pPr>
              <w:pStyle w:val="ac"/>
            </w:pPr>
            <w:r>
              <w:t>13</w:t>
            </w:r>
          </w:p>
          <w:p w14:paraId="3CEBFCB4" w14:textId="77777777" w:rsidR="00AF74D3" w:rsidRDefault="00AF74D3" w:rsidP="00C43162">
            <w:pPr>
              <w:pStyle w:val="ac"/>
            </w:pPr>
            <w:r>
              <w:t>14</w:t>
            </w:r>
          </w:p>
          <w:p w14:paraId="3CEBFCB5" w14:textId="77777777" w:rsidR="00AF74D3" w:rsidRDefault="00AF74D3" w:rsidP="00C43162">
            <w:pPr>
              <w:pStyle w:val="ac"/>
            </w:pPr>
            <w:r>
              <w:t>15</w:t>
            </w:r>
          </w:p>
          <w:p w14:paraId="3CEBFCB6" w14:textId="77777777" w:rsidR="00AF74D3" w:rsidRDefault="00AF74D3" w:rsidP="00C43162">
            <w:pPr>
              <w:pStyle w:val="ac"/>
            </w:pPr>
            <w:r>
              <w:t>16</w:t>
            </w:r>
          </w:p>
          <w:p w14:paraId="3CEBFCB7" w14:textId="77777777" w:rsidR="00AF74D3" w:rsidRDefault="00AF74D3" w:rsidP="00C43162">
            <w:pPr>
              <w:pStyle w:val="ac"/>
            </w:pPr>
            <w:r>
              <w:t>17</w:t>
            </w:r>
          </w:p>
          <w:p w14:paraId="3CEBFCB8" w14:textId="77777777" w:rsidR="00AF74D3" w:rsidRDefault="00AF74D3" w:rsidP="00C43162">
            <w:pPr>
              <w:pStyle w:val="ac"/>
            </w:pPr>
            <w:r>
              <w:t>18</w:t>
            </w:r>
          </w:p>
          <w:p w14:paraId="3CEBFCB9" w14:textId="77777777" w:rsidR="00AF74D3" w:rsidRDefault="00AF74D3" w:rsidP="00C43162">
            <w:pPr>
              <w:pStyle w:val="ac"/>
            </w:pPr>
            <w:r>
              <w:t>19</w:t>
            </w:r>
          </w:p>
          <w:p w14:paraId="3CEBFCBA" w14:textId="77777777" w:rsidR="00AF74D3" w:rsidRDefault="00C43162" w:rsidP="00C43162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CBB" w14:textId="77777777" w:rsidR="00C43162" w:rsidRPr="00185935" w:rsidRDefault="00C43162" w:rsidP="00C43162">
            <w:pPr>
              <w:pStyle w:val="ac"/>
            </w:pPr>
            <w:r>
              <w:t>21</w:t>
            </w:r>
          </w:p>
        </w:tc>
        <w:tc>
          <w:tcPr>
            <w:tcW w:w="10631" w:type="dxa"/>
          </w:tcPr>
          <w:p w14:paraId="3CEBFCBC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CBD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CBE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CBF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CC0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04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CC1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CC2" w14:textId="77777777" w:rsidR="00C43162" w:rsidRDefault="00C43162" w:rsidP="00C43162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CEBFCC3" w14:textId="77777777" w:rsidR="00C43162" w:rsidRDefault="00C43162" w:rsidP="00C43162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#b</w:t>
            </w:r>
            <w:r>
              <w:rPr>
                <w:color w:val="000000"/>
              </w:rPr>
              <w:t xml:space="preserve">  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3CEBFCC4" w14:textId="77777777" w:rsidR="00C43162" w:rsidRDefault="00C43162" w:rsidP="00C43162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div.c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>; }</w:t>
            </w:r>
          </w:p>
          <w:p w14:paraId="3CEBFCC5" w14:textId="77777777" w:rsidR="00C43162" w:rsidRDefault="00C43162" w:rsidP="00C43162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.d</w:t>
            </w:r>
            <w:r>
              <w:rPr>
                <w:color w:val="000000"/>
              </w:rPr>
              <w:t xml:space="preserve">  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violet</w:t>
            </w:r>
            <w:r>
              <w:rPr>
                <w:color w:val="000000"/>
              </w:rPr>
              <w:t xml:space="preserve">; } </w:t>
            </w:r>
          </w:p>
          <w:p w14:paraId="3CEBFCC6" w14:textId="77777777" w:rsidR="00C43162" w:rsidRDefault="00C43162" w:rsidP="00C43162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blue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3CEBFCC7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CC8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CC9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CCA" w14:textId="77777777" w:rsidR="00C43162" w:rsidRDefault="00C43162" w:rsidP="00C43162">
            <w:pPr>
              <w:pStyle w:val="ac"/>
            </w:pPr>
          </w:p>
          <w:p w14:paraId="3CEBFCCB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CC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CD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CCE" w14:textId="77777777" w:rsidR="00C43162" w:rsidRDefault="00C43162" w:rsidP="00C43162">
            <w:pPr>
              <w:pStyle w:val="ac"/>
            </w:pPr>
          </w:p>
          <w:p w14:paraId="3CEBFCCF" w14:textId="77777777" w:rsidR="00C43162" w:rsidRDefault="00C43162" w:rsidP="00C43162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CD0" w14:textId="77777777" w:rsidR="00AF74D3" w:rsidRPr="007B0C79" w:rsidRDefault="00C43162" w:rsidP="00C43162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CD2" w14:textId="77777777" w:rsidR="00AF74D3" w:rsidRDefault="00AF74D3" w:rsidP="00490597"/>
    <w:p w14:paraId="3CEBFCD3" w14:textId="77777777" w:rsidR="00B10E49" w:rsidRDefault="00B10E49" w:rsidP="00490597">
      <w:r>
        <w:rPr>
          <w:rFonts w:hint="eastAsia"/>
        </w:rPr>
        <w:t>(줄7</w:t>
      </w:r>
      <w:r>
        <w:t>~11)</w:t>
      </w:r>
      <w:r>
        <w:rPr>
          <w:rFonts w:hint="eastAsia"/>
        </w:rPr>
        <w:t xml:space="preserve">에서 </w:t>
      </w:r>
      <w:r>
        <w:t xml:space="preserve">background-color </w:t>
      </w:r>
      <w:r>
        <w:rPr>
          <w:rFonts w:hint="eastAsia"/>
        </w:rPr>
        <w:t>서식이 중복되어있다.</w:t>
      </w:r>
    </w:p>
    <w:p w14:paraId="3CEBFCD4" w14:textId="77777777" w:rsidR="00B10E49" w:rsidRPr="00B10E49" w:rsidRDefault="00B10E49" w:rsidP="00490597">
      <w:r>
        <w:t>(</w:t>
      </w:r>
      <w:r>
        <w:rPr>
          <w:rFonts w:hint="eastAsia"/>
        </w:rPr>
        <w:t>줄1</w:t>
      </w:r>
      <w:r>
        <w:t>6~18)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 xml:space="preserve">태그들은 각각 어떤 </w:t>
      </w:r>
      <w:r>
        <w:t xml:space="preserve">background-color </w:t>
      </w:r>
      <w:r>
        <w:rPr>
          <w:rFonts w:hint="eastAsia"/>
        </w:rPr>
        <w:t>서식을 적용 받을까?</w:t>
      </w:r>
    </w:p>
    <w:p w14:paraId="3CEBFCD5" w14:textId="77777777" w:rsidR="007B0C79" w:rsidRDefault="007B0C79" w:rsidP="007B0C79">
      <w:pPr>
        <w:pStyle w:val="3"/>
      </w:pPr>
      <w:r>
        <w:rPr>
          <w:rFonts w:hint="eastAsia"/>
        </w:rPr>
        <w:lastRenderedPageBreak/>
        <w:t>실행결과</w:t>
      </w:r>
    </w:p>
    <w:p w14:paraId="3CEBFCD6" w14:textId="77777777" w:rsidR="00AF74D3" w:rsidRDefault="005C7040" w:rsidP="00490597">
      <w:r>
        <w:rPr>
          <w:noProof/>
        </w:rPr>
        <w:drawing>
          <wp:inline distT="0" distB="0" distL="0" distR="0" wp14:anchorId="3CEBFFD3" wp14:editId="3CEBFFD4">
            <wp:extent cx="3981450" cy="1257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CD7" w14:textId="77777777" w:rsidR="00AF74D3" w:rsidRDefault="00AF74D3" w:rsidP="00490597"/>
    <w:p w14:paraId="3CEBFCD8" w14:textId="77777777" w:rsidR="004B2CF2" w:rsidRDefault="005C7040" w:rsidP="00490597">
      <w:r>
        <w:rPr>
          <w:rFonts w:hint="eastAsia"/>
        </w:rPr>
        <w:t>css01/</w:t>
      </w:r>
      <w:r w:rsidR="004B2CF2">
        <w:rPr>
          <w:rFonts w:hint="eastAsia"/>
        </w:rPr>
        <w:t>test04.html에서 (줄7</w:t>
      </w:r>
      <w:r w:rsidR="004B2CF2">
        <w:t>~11)</w:t>
      </w:r>
      <w:r w:rsidR="004B2CF2">
        <w:rPr>
          <w:rFonts w:hint="eastAsia"/>
        </w:rPr>
        <w:t xml:space="preserve"> </w:t>
      </w:r>
      <w:r w:rsidR="00FA73B5">
        <w:rPr>
          <w:rFonts w:hint="eastAsia"/>
        </w:rPr>
        <w:t xml:space="preserve">순서가 </w:t>
      </w:r>
      <w:r w:rsidR="00FA73B5" w:rsidRPr="00FA73B5">
        <w:rPr>
          <w:rFonts w:hint="eastAsia"/>
        </w:rPr>
        <w:t>실렉터의</w:t>
      </w:r>
      <w:r w:rsidR="00FA73B5" w:rsidRPr="00FA73B5">
        <w:t xml:space="preserve"> 형태에 따른 우선순위 표</w:t>
      </w:r>
      <w:r w:rsidR="004B2CF2">
        <w:rPr>
          <w:rFonts w:hint="eastAsia"/>
        </w:rPr>
        <w:t>의 순서와 같다.</w:t>
      </w:r>
    </w:p>
    <w:p w14:paraId="3CEBFCD9" w14:textId="77777777" w:rsidR="004B2CF2" w:rsidRDefault="004B2CF2" w:rsidP="00490597">
      <w:r>
        <w:rPr>
          <w:rFonts w:hint="eastAsia"/>
        </w:rPr>
        <w:t xml:space="preserve">즉 </w:t>
      </w:r>
      <w:r>
        <w:t>(</w:t>
      </w:r>
      <w:r>
        <w:rPr>
          <w:rFonts w:hint="eastAsia"/>
        </w:rPr>
        <w:t>줄</w:t>
      </w:r>
      <w:r>
        <w:t>7)</w:t>
      </w:r>
      <w:r>
        <w:rPr>
          <w:rFonts w:hint="eastAsia"/>
        </w:rPr>
        <w:t>의 우선순위가 가장 높고,</w:t>
      </w:r>
      <w:r>
        <w:t xml:space="preserve"> (</w:t>
      </w:r>
      <w:r>
        <w:rPr>
          <w:rFonts w:hint="eastAsia"/>
        </w:rPr>
        <w:t>줄</w:t>
      </w:r>
      <w:r>
        <w:t>11)</w:t>
      </w:r>
      <w:r>
        <w:rPr>
          <w:rFonts w:hint="eastAsia"/>
        </w:rPr>
        <w:t>의 우선순위가 가장 낮다.</w:t>
      </w:r>
    </w:p>
    <w:p w14:paraId="3CEBFCDA" w14:textId="77777777" w:rsidR="004B2CF2" w:rsidRDefault="004B2CF2" w:rsidP="00490597"/>
    <w:p w14:paraId="3CEBFCDB" w14:textId="77777777" w:rsidR="00B10E49" w:rsidRDefault="00AB1CBC" w:rsidP="00490597">
      <w:r>
        <w:rPr>
          <w:rFonts w:hint="eastAsia"/>
        </w:rPr>
        <w:t>(줄1</w:t>
      </w:r>
      <w:r>
        <w:t>1)</w:t>
      </w:r>
      <w:r>
        <w:rPr>
          <w:rFonts w:hint="eastAsia"/>
        </w:rPr>
        <w:t xml:space="preserve">의 서식은 모든 </w:t>
      </w:r>
      <w:r>
        <w:t xml:space="preserve">div </w:t>
      </w:r>
      <w:r>
        <w:rPr>
          <w:rFonts w:hint="eastAsia"/>
        </w:rPr>
        <w:t>태그에 다 적용된다.</w:t>
      </w:r>
      <w:r>
        <w:t xml:space="preserve"> background-color </w:t>
      </w:r>
      <w:r>
        <w:rPr>
          <w:rFonts w:hint="eastAsia"/>
        </w:rPr>
        <w:t>속성은 다른 서식과 중복되기 때문에 우선순위를 따져봐야 하지만,</w:t>
      </w:r>
      <w:r>
        <w:t xml:space="preserve"> </w:t>
      </w:r>
      <w:r w:rsidR="00B10E49">
        <w:rPr>
          <w:rFonts w:hint="eastAsia"/>
        </w:rPr>
        <w:t xml:space="preserve">중복되지 않는 </w:t>
      </w:r>
      <w:r>
        <w:t>width</w:t>
      </w:r>
      <w:r>
        <w:rPr>
          <w:rFonts w:hint="eastAsia"/>
        </w:rPr>
        <w:t xml:space="preserve">와 </w:t>
      </w:r>
      <w:r>
        <w:t xml:space="preserve">height </w:t>
      </w:r>
      <w:r>
        <w:rPr>
          <w:rFonts w:hint="eastAsia"/>
        </w:rPr>
        <w:t xml:space="preserve">속성값은 모든 </w:t>
      </w:r>
      <w:r>
        <w:t xml:space="preserve">div </w:t>
      </w:r>
      <w:r>
        <w:rPr>
          <w:rFonts w:hint="eastAsia"/>
        </w:rPr>
        <w:t xml:space="preserve">태그에 </w:t>
      </w:r>
      <w:r w:rsidR="00B10E49">
        <w:rPr>
          <w:rFonts w:hint="eastAsia"/>
        </w:rPr>
        <w:t xml:space="preserve">그대로 </w:t>
      </w:r>
      <w:r>
        <w:rPr>
          <w:rFonts w:hint="eastAsia"/>
        </w:rPr>
        <w:t>적용된다.</w:t>
      </w:r>
      <w:r>
        <w:t xml:space="preserve"> </w:t>
      </w:r>
    </w:p>
    <w:p w14:paraId="3CEBFCDC" w14:textId="77777777" w:rsidR="00AB1CBC" w:rsidRDefault="00AB1CBC" w:rsidP="00490597">
      <w:r>
        <w:rPr>
          <w:rFonts w:hint="eastAsia"/>
        </w:rPr>
        <w:t>그래서 위 실행결과에서 3개의 사각형의 폭과 높이가 모두 같다.</w:t>
      </w:r>
    </w:p>
    <w:p w14:paraId="3CEBFCDD" w14:textId="77777777" w:rsidR="00AB1CBC" w:rsidRPr="00AB1CBC" w:rsidRDefault="00AB1CBC" w:rsidP="00490597"/>
    <w:p w14:paraId="3CEBFCDE" w14:textId="77777777" w:rsidR="007B0C79" w:rsidRDefault="007B0C79" w:rsidP="00490597">
      <w:r>
        <w:rPr>
          <w:rFonts w:hint="eastAsia"/>
        </w:rPr>
        <w:t>(줄1</w:t>
      </w:r>
      <w:r w:rsidR="00AB1CBC">
        <w:t>6)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 xml:space="preserve">태그에는 </w:t>
      </w:r>
      <w:r>
        <w:t>(</w:t>
      </w:r>
      <w:r>
        <w:rPr>
          <w:rFonts w:hint="eastAsia"/>
        </w:rPr>
        <w:t>줄</w:t>
      </w:r>
      <w:r w:rsidR="00AB1CBC">
        <w:rPr>
          <w:rFonts w:hint="eastAsia"/>
        </w:rPr>
        <w:t>7</w:t>
      </w:r>
      <w:r w:rsidR="00AB1CBC">
        <w:t>),</w:t>
      </w:r>
      <w:r w:rsidR="003428D2">
        <w:t xml:space="preserve"> (</w:t>
      </w:r>
      <w:r w:rsidR="003428D2">
        <w:rPr>
          <w:rFonts w:hint="eastAsia"/>
        </w:rPr>
        <w:t>줄</w:t>
      </w:r>
      <w:r w:rsidR="00AB1CBC">
        <w:rPr>
          <w:rFonts w:hint="eastAsia"/>
        </w:rPr>
        <w:t>9</w:t>
      </w:r>
      <w:r w:rsidR="003428D2">
        <w:t>), (</w:t>
      </w:r>
      <w:r w:rsidR="003428D2">
        <w:rPr>
          <w:rFonts w:hint="eastAsia"/>
        </w:rPr>
        <w:t>줄</w:t>
      </w:r>
      <w:r w:rsidR="00AB1CBC">
        <w:rPr>
          <w:rFonts w:hint="eastAsia"/>
        </w:rPr>
        <w:t>11</w:t>
      </w:r>
      <w:r>
        <w:t>)</w:t>
      </w:r>
      <w:r>
        <w:rPr>
          <w:rFonts w:hint="eastAsia"/>
        </w:rPr>
        <w:t xml:space="preserve">의 서식이 </w:t>
      </w:r>
      <w:r w:rsidR="00AB1CBC">
        <w:rPr>
          <w:rFonts w:hint="eastAsia"/>
        </w:rPr>
        <w:t>적용된다.</w:t>
      </w:r>
    </w:p>
    <w:p w14:paraId="3CEBFCDF" w14:textId="77777777" w:rsidR="00AB1CBC" w:rsidRDefault="003428D2" w:rsidP="00490597"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 xml:space="preserve">태그이므로 </w:t>
      </w:r>
      <w:r>
        <w:t>(</w:t>
      </w:r>
      <w:r>
        <w:rPr>
          <w:rFonts w:hint="eastAsia"/>
        </w:rPr>
        <w:t>줄</w:t>
      </w:r>
      <w:r w:rsidR="00AB1CBC">
        <w:rPr>
          <w:rFonts w:hint="eastAsia"/>
        </w:rPr>
        <w:t>11</w:t>
      </w:r>
      <w:r>
        <w:t>)</w:t>
      </w:r>
      <w:r>
        <w:rPr>
          <w:rFonts w:hint="eastAsia"/>
        </w:rPr>
        <w:t>의 적용 대상이고,</w:t>
      </w:r>
      <w:r>
        <w:t xml:space="preserve"> class="</w:t>
      </w:r>
      <w:r w:rsidR="00AB1CBC">
        <w:t>c</w:t>
      </w:r>
      <w:r>
        <w:t xml:space="preserve">" </w:t>
      </w:r>
      <w:r>
        <w:rPr>
          <w:rFonts w:hint="eastAsia"/>
        </w:rPr>
        <w:t xml:space="preserve">이므로 </w:t>
      </w:r>
      <w:r>
        <w:t>(</w:t>
      </w:r>
      <w:r>
        <w:rPr>
          <w:rFonts w:hint="eastAsia"/>
        </w:rPr>
        <w:t>줄9)의 적용 대상이고,</w:t>
      </w:r>
      <w:r>
        <w:t xml:space="preserve"> </w:t>
      </w:r>
    </w:p>
    <w:p w14:paraId="3CEBFCE0" w14:textId="77777777" w:rsidR="003428D2" w:rsidRDefault="003428D2" w:rsidP="00490597">
      <w:r>
        <w:t xml:space="preserve">id="a" </w:t>
      </w:r>
      <w:r>
        <w:rPr>
          <w:rFonts w:hint="eastAsia"/>
        </w:rPr>
        <w:t xml:space="preserve">이므로 </w:t>
      </w:r>
      <w:r>
        <w:t>(</w:t>
      </w:r>
      <w:r>
        <w:rPr>
          <w:rFonts w:hint="eastAsia"/>
        </w:rPr>
        <w:t>줄</w:t>
      </w:r>
      <w:r w:rsidR="00AB1CBC">
        <w:rPr>
          <w:rFonts w:hint="eastAsia"/>
        </w:rPr>
        <w:t>7</w:t>
      </w:r>
      <w:r>
        <w:t>)</w:t>
      </w:r>
      <w:r>
        <w:rPr>
          <w:rFonts w:hint="eastAsia"/>
        </w:rPr>
        <w:t>의 적용 대상이다.</w:t>
      </w:r>
    </w:p>
    <w:p w14:paraId="3CEBFCE1" w14:textId="77777777" w:rsidR="00AB1CBC" w:rsidRDefault="003428D2" w:rsidP="00490597">
      <w:r>
        <w:t>background-color</w:t>
      </w:r>
      <w:r w:rsidR="00FA73B5">
        <w:rPr>
          <w:rFonts w:hint="eastAsia"/>
        </w:rPr>
        <w:t>는</w:t>
      </w:r>
      <w:r w:rsidR="007B0C79">
        <w:rPr>
          <w:rFonts w:hint="eastAsia"/>
        </w:rPr>
        <w:t xml:space="preserve"> </w:t>
      </w:r>
      <w:r w:rsidR="00B10E49">
        <w:rPr>
          <w:rFonts w:hint="eastAsia"/>
        </w:rPr>
        <w:t xml:space="preserve">이 </w:t>
      </w:r>
      <w:r w:rsidR="00FA73B5">
        <w:t>3</w:t>
      </w:r>
      <w:r w:rsidR="00FA73B5">
        <w:rPr>
          <w:rFonts w:hint="eastAsia"/>
        </w:rPr>
        <w:t>줄</w:t>
      </w:r>
      <w:r w:rsidR="00B10E49">
        <w:rPr>
          <w:rFonts w:hint="eastAsia"/>
        </w:rPr>
        <w:t>에</w:t>
      </w:r>
      <w:r w:rsidR="00FA73B5">
        <w:rPr>
          <w:rFonts w:hint="eastAsia"/>
        </w:rPr>
        <w:t xml:space="preserve"> 다 정의</w:t>
      </w:r>
      <w:r w:rsidR="00B10E49">
        <w:rPr>
          <w:rFonts w:hint="eastAsia"/>
        </w:rPr>
        <w:t>되어</w:t>
      </w:r>
      <w:r w:rsidR="00FA73B5">
        <w:rPr>
          <w:rFonts w:hint="eastAsia"/>
        </w:rPr>
        <w:t xml:space="preserve"> 있어서 </w:t>
      </w:r>
      <w:r w:rsidR="007B0C79">
        <w:rPr>
          <w:rFonts w:hint="eastAsia"/>
        </w:rPr>
        <w:t>중복</w:t>
      </w:r>
      <w:r w:rsidR="00B10E49">
        <w:rPr>
          <w:rFonts w:hint="eastAsia"/>
        </w:rPr>
        <w:t>되는데,</w:t>
      </w:r>
      <w:r w:rsidR="00B10E49">
        <w:t xml:space="preserve"> </w:t>
      </w:r>
      <w:r w:rsidR="007B0C79">
        <w:rPr>
          <w:rFonts w:hint="eastAsia"/>
        </w:rPr>
        <w:t>이들</w:t>
      </w:r>
      <w:r w:rsidR="00B10E49">
        <w:rPr>
          <w:rFonts w:hint="eastAsia"/>
        </w:rPr>
        <w:t xml:space="preserve"> </w:t>
      </w:r>
      <w:r w:rsidR="007B0C79">
        <w:rPr>
          <w:rFonts w:hint="eastAsia"/>
        </w:rPr>
        <w:t>중 가장 우선순위가 높은 (줄</w:t>
      </w:r>
      <w:r w:rsidR="00AB1CBC">
        <w:rPr>
          <w:rFonts w:hint="eastAsia"/>
        </w:rPr>
        <w:t>7</w:t>
      </w:r>
      <w:r w:rsidR="007B0C79">
        <w:rPr>
          <w:rFonts w:hint="eastAsia"/>
        </w:rPr>
        <w:t xml:space="preserve">)의 </w:t>
      </w:r>
      <w:r w:rsidR="00AB1CBC">
        <w:t>lightgreen</w:t>
      </w:r>
      <w:r w:rsidR="007B0C79">
        <w:t xml:space="preserve"> </w:t>
      </w:r>
      <w:r w:rsidR="007B0C79">
        <w:rPr>
          <w:rFonts w:hint="eastAsia"/>
        </w:rPr>
        <w:t>속성값이 적용된</w:t>
      </w:r>
      <w:r>
        <w:rPr>
          <w:rFonts w:hint="eastAsia"/>
        </w:rPr>
        <w:t>다.</w:t>
      </w:r>
      <w:r w:rsidR="00FA73B5">
        <w:t xml:space="preserve"> </w:t>
      </w:r>
      <w:r w:rsidR="00AB1CBC">
        <w:rPr>
          <w:rFonts w:hint="eastAsia"/>
        </w:rPr>
        <w:t xml:space="preserve">그래서 실행결과에서 첫 사각형은 </w:t>
      </w:r>
      <w:r w:rsidR="00AB1CBC">
        <w:t xml:space="preserve">lightgreen </w:t>
      </w:r>
      <w:r w:rsidR="00AB1CBC">
        <w:rPr>
          <w:rFonts w:hint="eastAsia"/>
        </w:rPr>
        <w:t>색이다.</w:t>
      </w:r>
    </w:p>
    <w:p w14:paraId="3CEBFCE2" w14:textId="77777777" w:rsidR="003428D2" w:rsidRDefault="003428D2" w:rsidP="00490597"/>
    <w:p w14:paraId="3CEBFCE3" w14:textId="77777777" w:rsidR="00AB1CBC" w:rsidRDefault="00AB1CBC" w:rsidP="00490597">
      <w:r>
        <w:rPr>
          <w:rFonts w:hint="eastAsia"/>
        </w:rPr>
        <w:t>(줄1</w:t>
      </w:r>
      <w:r>
        <w:t>7)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 xml:space="preserve">태그에는 </w:t>
      </w:r>
      <w:r>
        <w:t>(</w:t>
      </w:r>
      <w:r>
        <w:rPr>
          <w:rFonts w:hint="eastAsia"/>
        </w:rPr>
        <w:t>줄8</w:t>
      </w:r>
      <w:r>
        <w:t>), (</w:t>
      </w:r>
      <w:r>
        <w:rPr>
          <w:rFonts w:hint="eastAsia"/>
        </w:rPr>
        <w:t>줄9</w:t>
      </w:r>
      <w:r>
        <w:t>), (</w:t>
      </w:r>
      <w:r>
        <w:rPr>
          <w:rFonts w:hint="eastAsia"/>
        </w:rPr>
        <w:t>줄1</w:t>
      </w:r>
      <w:r>
        <w:t>1)</w:t>
      </w:r>
      <w:r>
        <w:rPr>
          <w:rFonts w:hint="eastAsia"/>
        </w:rPr>
        <w:t>의 서식이 적용된다.</w:t>
      </w:r>
    </w:p>
    <w:p w14:paraId="3CEBFCE4" w14:textId="77777777" w:rsidR="00AB1CBC" w:rsidRDefault="00AB1CBC" w:rsidP="00490597">
      <w:r>
        <w:rPr>
          <w:rFonts w:hint="eastAsia"/>
        </w:rPr>
        <w:t xml:space="preserve">이들 중에서 우선순위가 높은 </w:t>
      </w:r>
      <w:r>
        <w:t>(</w:t>
      </w:r>
      <w:r>
        <w:rPr>
          <w:rFonts w:hint="eastAsia"/>
        </w:rPr>
        <w:t>줄8</w:t>
      </w:r>
      <w:r>
        <w:t>)</w:t>
      </w:r>
      <w:r>
        <w:rPr>
          <w:rFonts w:hint="eastAsia"/>
        </w:rPr>
        <w:t xml:space="preserve">의 </w:t>
      </w:r>
      <w:r>
        <w:t xml:space="preserve">yellow </w:t>
      </w:r>
      <w:r w:rsidR="00B10E49">
        <w:rPr>
          <w:rFonts w:hint="eastAsia"/>
        </w:rPr>
        <w:t>색이</w:t>
      </w:r>
      <w:r>
        <w:rPr>
          <w:rFonts w:hint="eastAsia"/>
        </w:rPr>
        <w:t xml:space="preserve"> </w:t>
      </w:r>
      <w:r>
        <w:t>background-color</w:t>
      </w:r>
      <w:r w:rsidR="00B10E49">
        <w:t xml:space="preserve"> </w:t>
      </w:r>
      <w:r w:rsidR="00B10E49">
        <w:rPr>
          <w:rFonts w:hint="eastAsia"/>
        </w:rPr>
        <w:t>속성</w:t>
      </w:r>
      <w:r>
        <w:rPr>
          <w:rFonts w:hint="eastAsia"/>
        </w:rPr>
        <w:t>에 적용된다.</w:t>
      </w:r>
    </w:p>
    <w:p w14:paraId="3CEBFCE5" w14:textId="77777777" w:rsidR="00AB1CBC" w:rsidRPr="00B10E49" w:rsidRDefault="00AB1CBC" w:rsidP="00490597"/>
    <w:p w14:paraId="3CEBFCE6" w14:textId="77777777" w:rsidR="00AB1CBC" w:rsidRDefault="00AB1CBC" w:rsidP="00490597">
      <w:r>
        <w:t>(</w:t>
      </w:r>
      <w:r>
        <w:rPr>
          <w:rFonts w:hint="eastAsia"/>
        </w:rPr>
        <w:t>줄1</w:t>
      </w:r>
      <w:r>
        <w:t>8)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 xml:space="preserve">태그에는 </w:t>
      </w:r>
      <w:r>
        <w:t>(</w:t>
      </w:r>
      <w:r>
        <w:rPr>
          <w:rFonts w:hint="eastAsia"/>
        </w:rPr>
        <w:t>줄1</w:t>
      </w:r>
      <w:r>
        <w:t>0), (</w:t>
      </w:r>
      <w:r>
        <w:rPr>
          <w:rFonts w:hint="eastAsia"/>
        </w:rPr>
        <w:t>줄1</w:t>
      </w:r>
      <w:r>
        <w:t>1)</w:t>
      </w:r>
      <w:r>
        <w:rPr>
          <w:rFonts w:hint="eastAsia"/>
        </w:rPr>
        <w:t>의 세 서식이 적용된다.</w:t>
      </w:r>
    </w:p>
    <w:p w14:paraId="3CEBFCE7" w14:textId="77777777" w:rsidR="00AB1CBC" w:rsidRDefault="00AB1CBC" w:rsidP="00AB1CBC">
      <w:r>
        <w:rPr>
          <w:rFonts w:hint="eastAsia"/>
        </w:rPr>
        <w:t xml:space="preserve">이들 중에서 우선순위가 높은 </w:t>
      </w:r>
      <w:r>
        <w:t>(</w:t>
      </w:r>
      <w:r>
        <w:rPr>
          <w:rFonts w:hint="eastAsia"/>
        </w:rPr>
        <w:t>줄10</w:t>
      </w:r>
      <w:r>
        <w:t>)</w:t>
      </w:r>
      <w:r>
        <w:rPr>
          <w:rFonts w:hint="eastAsia"/>
        </w:rPr>
        <w:t>의 violet</w:t>
      </w:r>
      <w:r>
        <w:t xml:space="preserve"> </w:t>
      </w:r>
      <w:r w:rsidR="00B10E49">
        <w:rPr>
          <w:rFonts w:hint="eastAsia"/>
        </w:rPr>
        <w:t>색</w:t>
      </w:r>
      <w:r>
        <w:rPr>
          <w:rFonts w:hint="eastAsia"/>
        </w:rPr>
        <w:t xml:space="preserve">이 </w:t>
      </w:r>
      <w:r>
        <w:t>background-color</w:t>
      </w:r>
      <w:r w:rsidR="00B10E49">
        <w:t xml:space="preserve"> </w:t>
      </w:r>
      <w:r w:rsidR="00B10E49">
        <w:rPr>
          <w:rFonts w:hint="eastAsia"/>
        </w:rPr>
        <w:t>속성</w:t>
      </w:r>
      <w:r>
        <w:rPr>
          <w:rFonts w:hint="eastAsia"/>
        </w:rPr>
        <w:t>에 적용된다.</w:t>
      </w:r>
    </w:p>
    <w:p w14:paraId="3CEBFCE8" w14:textId="77777777" w:rsidR="00AB1CBC" w:rsidRPr="00B10E49" w:rsidRDefault="00AB1CBC" w:rsidP="00490597"/>
    <w:p w14:paraId="3CEBFCE9" w14:textId="77777777" w:rsidR="00AB1CBC" w:rsidRDefault="00AB1CBC" w:rsidP="00490597"/>
    <w:p w14:paraId="3CEBFCEA" w14:textId="77777777" w:rsidR="00611D44" w:rsidRDefault="00611D44" w:rsidP="00490597"/>
    <w:p w14:paraId="3CEBFCEB" w14:textId="77777777" w:rsidR="00611D44" w:rsidRDefault="00FA73B5" w:rsidP="00611D44">
      <w:pPr>
        <w:pStyle w:val="3"/>
      </w:pP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실렉터가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14:paraId="3CEBFCEC" w14:textId="77777777" w:rsidR="00611D44" w:rsidRDefault="00611D44" w:rsidP="00490597"/>
    <w:p w14:paraId="3CEBFCED" w14:textId="77777777" w:rsidR="00611D44" w:rsidRDefault="00FA73B5" w:rsidP="00490597">
      <w:r>
        <w:rPr>
          <w:rFonts w:hint="eastAsia"/>
        </w:rPr>
        <w:t xml:space="preserve">부모 </w:t>
      </w:r>
      <w:r w:rsidR="00611D44">
        <w:rPr>
          <w:rFonts w:hint="eastAsia"/>
        </w:rPr>
        <w:t xml:space="preserve">태그 내부에 있는 </w:t>
      </w:r>
      <w:r>
        <w:rPr>
          <w:rFonts w:hint="eastAsia"/>
        </w:rPr>
        <w:t>자식</w:t>
      </w:r>
      <w:r w:rsidR="00611D44">
        <w:rPr>
          <w:rFonts w:hint="eastAsia"/>
        </w:rPr>
        <w:t xml:space="preserve"> </w:t>
      </w:r>
      <w:r>
        <w:rPr>
          <w:rFonts w:hint="eastAsia"/>
        </w:rPr>
        <w:t xml:space="preserve">태그를 지정하는 </w:t>
      </w:r>
      <w:r w:rsidR="00611D44">
        <w:rPr>
          <w:rFonts w:hint="eastAsia"/>
        </w:rPr>
        <w:t>형태</w:t>
      </w:r>
      <w:r>
        <w:rPr>
          <w:rFonts w:hint="eastAsia"/>
        </w:rPr>
        <w:t xml:space="preserve">의 </w:t>
      </w:r>
      <w:r w:rsidR="00B10E49">
        <w:rPr>
          <w:rFonts w:hint="eastAsia"/>
        </w:rPr>
        <w:t>실렉터는,</w:t>
      </w:r>
      <w:r w:rsidR="00B10E49">
        <w:t xml:space="preserve"> </w:t>
      </w:r>
      <w:r w:rsidR="00B10E49">
        <w:rPr>
          <w:rFonts w:hint="eastAsia"/>
        </w:rPr>
        <w:t xml:space="preserve">부모 태그를 명시하지 않는 실렉터보다 상세하므로 </w:t>
      </w:r>
      <w:r w:rsidR="00611D44">
        <w:rPr>
          <w:rFonts w:hint="eastAsia"/>
        </w:rPr>
        <w:t>우선 순위가 높다.</w:t>
      </w:r>
    </w:p>
    <w:p w14:paraId="3CEBFCEE" w14:textId="77777777" w:rsidR="00B10E49" w:rsidRDefault="00B10E49" w:rsidP="00490597"/>
    <w:p w14:paraId="3CEBFCEF" w14:textId="77777777" w:rsidR="00B10E49" w:rsidRDefault="00B10E49" w:rsidP="00490597">
      <w:r>
        <w:rPr>
          <w:rFonts w:hint="eastAsia"/>
        </w:rPr>
        <w:t xml:space="preserve">예를들어 규칙2의 우선순위 표의 실렉터들 앞에 부모 태그 실렉터를 적어주고 우선순위를 비교하면 </w:t>
      </w:r>
    </w:p>
    <w:p w14:paraId="3CEBFCF0" w14:textId="77777777" w:rsidR="00B10E49" w:rsidRDefault="00B10E49" w:rsidP="00490597">
      <w:r>
        <w:rPr>
          <w:rFonts w:hint="eastAsia"/>
        </w:rPr>
        <w:t>다음과 같다.</w:t>
      </w:r>
    </w:p>
    <w:p w14:paraId="3CEBFCF1" w14:textId="77777777" w:rsidR="00611D44" w:rsidRPr="00CB485D" w:rsidRDefault="00611D44" w:rsidP="00490597"/>
    <w:p w14:paraId="3CEBFCF2" w14:textId="77777777" w:rsidR="00611D44" w:rsidRDefault="00B10E49" w:rsidP="00611D44">
      <w:r>
        <w:rPr>
          <w:rFonts w:hint="eastAsia"/>
        </w:rPr>
        <w:t xml:space="preserve">부모 태그 실렉터 유무에 다른 </w:t>
      </w:r>
      <w:r w:rsidR="00611D44">
        <w:rPr>
          <w:rFonts w:hint="eastAsia"/>
        </w:rPr>
        <w:t>우선순위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386"/>
        <w:gridCol w:w="2381"/>
      </w:tblGrid>
      <w:tr w:rsidR="00624B81" w:rsidRPr="00624B81" w14:paraId="3CEBFCF7" w14:textId="77777777" w:rsidTr="00134516">
        <w:tc>
          <w:tcPr>
            <w:tcW w:w="704" w:type="dxa"/>
            <w:shd w:val="clear" w:color="auto" w:fill="F2F2F2" w:themeFill="background1" w:themeFillShade="F2"/>
          </w:tcPr>
          <w:p w14:paraId="3CEBFCF3" w14:textId="77777777" w:rsidR="00624B81" w:rsidRPr="00624B81" w:rsidRDefault="00624B81" w:rsidP="00611D44">
            <w:pPr>
              <w:rPr>
                <w:b/>
              </w:rPr>
            </w:pPr>
            <w:r w:rsidRPr="00624B81">
              <w:rPr>
                <w:rFonts w:hint="eastAsia"/>
                <w:b/>
              </w:rPr>
              <w:t>등수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CEBFCF4" w14:textId="77777777" w:rsidR="00624B81" w:rsidRPr="00624B81" w:rsidRDefault="00624B81" w:rsidP="00FA73B5">
            <w:pPr>
              <w:rPr>
                <w:b/>
              </w:rPr>
            </w:pPr>
            <w:r w:rsidRPr="00624B81">
              <w:rPr>
                <w:rFonts w:hint="eastAsia"/>
                <w:b/>
              </w:rPr>
              <w:t>부모 태그 실렉터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3CEBFCF5" w14:textId="77777777" w:rsidR="00624B81" w:rsidRPr="00624B81" w:rsidRDefault="00624B81" w:rsidP="00FA73B5">
            <w:pPr>
              <w:rPr>
                <w:b/>
              </w:rPr>
            </w:pPr>
            <w:r w:rsidRPr="00624B81">
              <w:rPr>
                <w:rFonts w:hint="eastAsia"/>
                <w:b/>
              </w:rPr>
              <w:t>자식 태그 실렉터 형태</w:t>
            </w:r>
          </w:p>
        </w:tc>
        <w:tc>
          <w:tcPr>
            <w:tcW w:w="2381" w:type="dxa"/>
            <w:shd w:val="clear" w:color="auto" w:fill="F2F2F2" w:themeFill="background1" w:themeFillShade="F2"/>
          </w:tcPr>
          <w:p w14:paraId="3CEBFCF6" w14:textId="77777777" w:rsidR="00624B81" w:rsidRPr="00624B81" w:rsidRDefault="00624B81" w:rsidP="00FA73B5">
            <w:pPr>
              <w:rPr>
                <w:rFonts w:ascii="굴림체" w:eastAsia="굴림체" w:hAnsi="굴림체"/>
                <w:b/>
              </w:rPr>
            </w:pPr>
            <w:r w:rsidRPr="00624B81">
              <w:rPr>
                <w:rFonts w:ascii="굴림체" w:eastAsia="굴림체" w:hAnsi="굴림체" w:hint="eastAsia"/>
                <w:b/>
              </w:rPr>
              <w:t>예</w:t>
            </w:r>
          </w:p>
        </w:tc>
      </w:tr>
      <w:tr w:rsidR="00611D44" w14:paraId="3CEBFCFC" w14:textId="77777777" w:rsidTr="00134516">
        <w:tc>
          <w:tcPr>
            <w:tcW w:w="704" w:type="dxa"/>
          </w:tcPr>
          <w:p w14:paraId="3CEBFCF8" w14:textId="77777777" w:rsidR="00611D44" w:rsidRDefault="00611D44" w:rsidP="00611D44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Merge w:val="restart"/>
          </w:tcPr>
          <w:p w14:paraId="3CEBFCF9" w14:textId="77777777" w:rsidR="00611D44" w:rsidRDefault="00B10E49" w:rsidP="00CB485D">
            <w:r>
              <w:rPr>
                <w:rFonts w:hint="eastAsia"/>
              </w:rPr>
              <w:t>O</w:t>
            </w:r>
          </w:p>
        </w:tc>
        <w:tc>
          <w:tcPr>
            <w:tcW w:w="5386" w:type="dxa"/>
          </w:tcPr>
          <w:p w14:paraId="3CEBFCFA" w14:textId="77777777" w:rsidR="00611D44" w:rsidRDefault="00611D44" w:rsidP="00CB485D">
            <w:r>
              <w:rPr>
                <w:rFonts w:hint="eastAsia"/>
              </w:rPr>
              <w:t>태그명과 id 속성값을 명시</w:t>
            </w:r>
          </w:p>
        </w:tc>
        <w:tc>
          <w:tcPr>
            <w:tcW w:w="2381" w:type="dxa"/>
          </w:tcPr>
          <w:p w14:paraId="3CEBFCFB" w14:textId="77777777" w:rsidR="00611D44" w:rsidRPr="004B2CF2" w:rsidRDefault="00611D44" w:rsidP="00FA73B5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 w:rsidR="00CB485D">
              <w:rPr>
                <w:rFonts w:ascii="굴림체" w:eastAsia="굴림체" w:hAnsi="굴림체" w:hint="eastAsia"/>
              </w:rPr>
              <w:t>div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 w:rsidRPr="004B2CF2">
              <w:rPr>
                <w:rFonts w:ascii="굴림체" w:eastAsia="굴림체" w:hAnsi="굴림체"/>
              </w:rPr>
              <w:t>div#a</w:t>
            </w:r>
          </w:p>
        </w:tc>
      </w:tr>
      <w:tr w:rsidR="00611D44" w14:paraId="3CEBFD01" w14:textId="77777777" w:rsidTr="00134516">
        <w:tc>
          <w:tcPr>
            <w:tcW w:w="704" w:type="dxa"/>
          </w:tcPr>
          <w:p w14:paraId="3CEBFCFD" w14:textId="77777777" w:rsidR="00611D44" w:rsidRDefault="00611D44" w:rsidP="00611D44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Merge/>
          </w:tcPr>
          <w:p w14:paraId="3CEBFCFE" w14:textId="77777777" w:rsidR="00611D44" w:rsidRDefault="00611D44" w:rsidP="00FA73B5"/>
        </w:tc>
        <w:tc>
          <w:tcPr>
            <w:tcW w:w="5386" w:type="dxa"/>
          </w:tcPr>
          <w:p w14:paraId="3CEBFCFF" w14:textId="77777777" w:rsidR="00611D44" w:rsidRDefault="00611D44" w:rsidP="00CB485D">
            <w:r>
              <w:t xml:space="preserve">id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2381" w:type="dxa"/>
          </w:tcPr>
          <w:p w14:paraId="3CEBFD00" w14:textId="77777777" w:rsidR="00611D44" w:rsidRPr="004B2CF2" w:rsidRDefault="00611D44" w:rsidP="00FA73B5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 w:rsidR="00CB485D">
              <w:rPr>
                <w:rFonts w:ascii="굴림체" w:eastAsia="굴림체" w:hAnsi="굴림체"/>
              </w:rPr>
              <w:t>div</w:t>
            </w:r>
            <w:r>
              <w:rPr>
                <w:rFonts w:ascii="굴림체" w:eastAsia="굴림체" w:hAnsi="굴림체"/>
              </w:rPr>
              <w:t xml:space="preserve">  </w:t>
            </w:r>
            <w:r w:rsidRPr="004B2CF2">
              <w:rPr>
                <w:rFonts w:ascii="굴림체" w:eastAsia="굴림체" w:hAnsi="굴림체"/>
              </w:rPr>
              <w:t>#b</w:t>
            </w:r>
          </w:p>
        </w:tc>
      </w:tr>
      <w:tr w:rsidR="00611D44" w14:paraId="3CEBFD06" w14:textId="77777777" w:rsidTr="00134516">
        <w:tc>
          <w:tcPr>
            <w:tcW w:w="704" w:type="dxa"/>
          </w:tcPr>
          <w:p w14:paraId="3CEBFD02" w14:textId="77777777" w:rsidR="00611D44" w:rsidRDefault="00611D44" w:rsidP="00611D44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Merge/>
          </w:tcPr>
          <w:p w14:paraId="3CEBFD03" w14:textId="77777777" w:rsidR="00611D44" w:rsidRDefault="00611D44" w:rsidP="00FA73B5"/>
        </w:tc>
        <w:tc>
          <w:tcPr>
            <w:tcW w:w="5386" w:type="dxa"/>
          </w:tcPr>
          <w:p w14:paraId="3CEBFD04" w14:textId="77777777" w:rsidR="00611D44" w:rsidRDefault="00611D44" w:rsidP="00CB485D">
            <w:r>
              <w:rPr>
                <w:rFonts w:hint="eastAsia"/>
              </w:rPr>
              <w:t xml:space="preserve">태그명과 </w:t>
            </w:r>
            <w:r>
              <w:t xml:space="preserve">class </w:t>
            </w:r>
            <w:r>
              <w:rPr>
                <w:rFonts w:hint="eastAsia"/>
              </w:rPr>
              <w:t>속성값을 명시</w:t>
            </w:r>
          </w:p>
        </w:tc>
        <w:tc>
          <w:tcPr>
            <w:tcW w:w="2381" w:type="dxa"/>
          </w:tcPr>
          <w:p w14:paraId="3CEBFD05" w14:textId="77777777" w:rsidR="00611D44" w:rsidRPr="004B2CF2" w:rsidRDefault="00611D44" w:rsidP="00FA73B5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 w:rsidR="00CB485D">
              <w:rPr>
                <w:rFonts w:ascii="굴림체" w:eastAsia="굴림체" w:hAnsi="굴림체"/>
              </w:rPr>
              <w:t>div</w:t>
            </w:r>
            <w:r>
              <w:rPr>
                <w:rFonts w:ascii="굴림체" w:eastAsia="굴림체" w:hAnsi="굴림체"/>
              </w:rPr>
              <w:t xml:space="preserve">  </w:t>
            </w:r>
            <w:r w:rsidRPr="004B2CF2">
              <w:rPr>
                <w:rFonts w:ascii="굴림체" w:eastAsia="굴림체" w:hAnsi="굴림체"/>
              </w:rPr>
              <w:t>div.c</w:t>
            </w:r>
          </w:p>
        </w:tc>
      </w:tr>
      <w:tr w:rsidR="00611D44" w14:paraId="3CEBFD0B" w14:textId="77777777" w:rsidTr="00134516">
        <w:tc>
          <w:tcPr>
            <w:tcW w:w="704" w:type="dxa"/>
          </w:tcPr>
          <w:p w14:paraId="3CEBFD07" w14:textId="77777777" w:rsidR="00611D44" w:rsidRDefault="00611D44" w:rsidP="00611D44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Merge/>
          </w:tcPr>
          <w:p w14:paraId="3CEBFD08" w14:textId="77777777" w:rsidR="00611D44" w:rsidRDefault="00611D44" w:rsidP="00FA73B5"/>
        </w:tc>
        <w:tc>
          <w:tcPr>
            <w:tcW w:w="5386" w:type="dxa"/>
          </w:tcPr>
          <w:p w14:paraId="3CEBFD09" w14:textId="77777777" w:rsidR="00611D44" w:rsidRDefault="00611D44" w:rsidP="00CB485D">
            <w:r>
              <w:t xml:space="preserve">class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2381" w:type="dxa"/>
          </w:tcPr>
          <w:p w14:paraId="3CEBFD0A" w14:textId="77777777" w:rsidR="00611D44" w:rsidRPr="004B2CF2" w:rsidRDefault="00611D44" w:rsidP="00FA73B5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 w:rsidR="00CB485D">
              <w:rPr>
                <w:rFonts w:ascii="굴림체" w:eastAsia="굴림체" w:hAnsi="굴림체"/>
              </w:rPr>
              <w:t xml:space="preserve">div </w:t>
            </w:r>
            <w:r w:rsidRPr="004B2CF2">
              <w:rPr>
                <w:rFonts w:ascii="굴림체" w:eastAsia="굴림체" w:hAnsi="굴림체"/>
              </w:rPr>
              <w:t>.</w:t>
            </w:r>
            <w:r w:rsidRPr="004B2CF2">
              <w:rPr>
                <w:rFonts w:ascii="굴림체" w:eastAsia="굴림체" w:hAnsi="굴림체" w:hint="eastAsia"/>
              </w:rPr>
              <w:t>d</w:t>
            </w:r>
          </w:p>
        </w:tc>
      </w:tr>
      <w:tr w:rsidR="00611D44" w14:paraId="3CEBFD10" w14:textId="77777777" w:rsidTr="00134516">
        <w:tc>
          <w:tcPr>
            <w:tcW w:w="704" w:type="dxa"/>
          </w:tcPr>
          <w:p w14:paraId="3CEBFD0C" w14:textId="77777777" w:rsidR="00611D44" w:rsidRDefault="00611D44" w:rsidP="00611D44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Merge/>
          </w:tcPr>
          <w:p w14:paraId="3CEBFD0D" w14:textId="77777777" w:rsidR="00611D44" w:rsidRDefault="00611D44" w:rsidP="00FA73B5"/>
        </w:tc>
        <w:tc>
          <w:tcPr>
            <w:tcW w:w="5386" w:type="dxa"/>
          </w:tcPr>
          <w:p w14:paraId="3CEBFD0E" w14:textId="77777777" w:rsidR="00611D44" w:rsidRDefault="00611D44" w:rsidP="00CB485D">
            <w:r>
              <w:rPr>
                <w:rFonts w:hint="eastAsia"/>
              </w:rPr>
              <w:t xml:space="preserve">태그명만 </w:t>
            </w:r>
            <w:r w:rsidR="00CB485D">
              <w:rPr>
                <w:rFonts w:hint="eastAsia"/>
              </w:rPr>
              <w:t>명시</w:t>
            </w:r>
          </w:p>
        </w:tc>
        <w:tc>
          <w:tcPr>
            <w:tcW w:w="2381" w:type="dxa"/>
          </w:tcPr>
          <w:p w14:paraId="3CEBFD0F" w14:textId="77777777" w:rsidR="00611D44" w:rsidRPr="004B2CF2" w:rsidRDefault="00611D44" w:rsidP="00FA73B5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 w:rsidR="00CB485D">
              <w:rPr>
                <w:rFonts w:ascii="굴림체" w:eastAsia="굴림체" w:hAnsi="굴림체"/>
              </w:rPr>
              <w:t>div</w:t>
            </w:r>
            <w:r>
              <w:rPr>
                <w:rFonts w:ascii="굴림체" w:eastAsia="굴림체" w:hAnsi="굴림체"/>
              </w:rPr>
              <w:t xml:space="preserve">  </w:t>
            </w:r>
            <w:r w:rsidRPr="004B2CF2">
              <w:rPr>
                <w:rFonts w:ascii="굴림체" w:eastAsia="굴림체" w:hAnsi="굴림체"/>
              </w:rPr>
              <w:t>div</w:t>
            </w:r>
          </w:p>
        </w:tc>
      </w:tr>
      <w:tr w:rsidR="00CB485D" w14:paraId="3CEBFD15" w14:textId="77777777" w:rsidTr="00134516">
        <w:tc>
          <w:tcPr>
            <w:tcW w:w="704" w:type="dxa"/>
          </w:tcPr>
          <w:p w14:paraId="3CEBFD11" w14:textId="77777777" w:rsidR="00CB485D" w:rsidRDefault="00CB485D" w:rsidP="00CB485D">
            <w:r>
              <w:t>6</w:t>
            </w:r>
          </w:p>
        </w:tc>
        <w:tc>
          <w:tcPr>
            <w:tcW w:w="1985" w:type="dxa"/>
            <w:vMerge w:val="restart"/>
          </w:tcPr>
          <w:p w14:paraId="3CEBFD12" w14:textId="77777777" w:rsidR="00CB485D" w:rsidRDefault="00CB485D" w:rsidP="00CB485D">
            <w:r>
              <w:rPr>
                <w:rFonts w:hint="eastAsia"/>
              </w:rPr>
              <w:t>X</w:t>
            </w:r>
          </w:p>
        </w:tc>
        <w:tc>
          <w:tcPr>
            <w:tcW w:w="5386" w:type="dxa"/>
          </w:tcPr>
          <w:p w14:paraId="3CEBFD13" w14:textId="77777777" w:rsidR="00CB485D" w:rsidRDefault="00CB485D" w:rsidP="00CB485D">
            <w:r>
              <w:rPr>
                <w:rFonts w:hint="eastAsia"/>
              </w:rPr>
              <w:t>태그명과 id 속성값을 명시</w:t>
            </w:r>
          </w:p>
        </w:tc>
        <w:tc>
          <w:tcPr>
            <w:tcW w:w="2381" w:type="dxa"/>
          </w:tcPr>
          <w:p w14:paraId="3CEBFD14" w14:textId="77777777" w:rsidR="00CB485D" w:rsidRPr="004B2CF2" w:rsidRDefault="00CB485D" w:rsidP="00CB485D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</w:t>
            </w:r>
            <w:r>
              <w:rPr>
                <w:rFonts w:ascii="굴림체" w:eastAsia="굴림체" w:hAnsi="굴림체" w:hint="eastAsia"/>
              </w:rPr>
              <w:t>di</w:t>
            </w:r>
            <w:r w:rsidRPr="004B2CF2">
              <w:rPr>
                <w:rFonts w:ascii="굴림체" w:eastAsia="굴림체" w:hAnsi="굴림체"/>
              </w:rPr>
              <w:t>v#a</w:t>
            </w:r>
          </w:p>
        </w:tc>
      </w:tr>
      <w:tr w:rsidR="00CB485D" w14:paraId="3CEBFD1A" w14:textId="77777777" w:rsidTr="00134516">
        <w:tc>
          <w:tcPr>
            <w:tcW w:w="704" w:type="dxa"/>
          </w:tcPr>
          <w:p w14:paraId="3CEBFD16" w14:textId="77777777" w:rsidR="00CB485D" w:rsidRDefault="00CB485D" w:rsidP="00CB485D">
            <w:r>
              <w:t>7</w:t>
            </w:r>
          </w:p>
        </w:tc>
        <w:tc>
          <w:tcPr>
            <w:tcW w:w="1985" w:type="dxa"/>
            <w:vMerge/>
          </w:tcPr>
          <w:p w14:paraId="3CEBFD17" w14:textId="77777777" w:rsidR="00CB485D" w:rsidRDefault="00CB485D" w:rsidP="00CB485D"/>
        </w:tc>
        <w:tc>
          <w:tcPr>
            <w:tcW w:w="5386" w:type="dxa"/>
          </w:tcPr>
          <w:p w14:paraId="3CEBFD18" w14:textId="77777777" w:rsidR="00CB485D" w:rsidRDefault="00CB485D" w:rsidP="00CB485D">
            <w:r>
              <w:t xml:space="preserve">id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2381" w:type="dxa"/>
          </w:tcPr>
          <w:p w14:paraId="3CEBFD19" w14:textId="77777777" w:rsidR="00CB485D" w:rsidRPr="004B2CF2" w:rsidRDefault="00CB485D" w:rsidP="00CB485D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</w:t>
            </w:r>
            <w:r w:rsidRPr="004B2CF2">
              <w:rPr>
                <w:rFonts w:ascii="굴림체" w:eastAsia="굴림체" w:hAnsi="굴림체"/>
              </w:rPr>
              <w:t>#b</w:t>
            </w:r>
          </w:p>
        </w:tc>
      </w:tr>
      <w:tr w:rsidR="00CB485D" w14:paraId="3CEBFD1F" w14:textId="77777777" w:rsidTr="00134516">
        <w:tc>
          <w:tcPr>
            <w:tcW w:w="704" w:type="dxa"/>
          </w:tcPr>
          <w:p w14:paraId="3CEBFD1B" w14:textId="77777777" w:rsidR="00CB485D" w:rsidRDefault="00CB485D" w:rsidP="00CB485D">
            <w:r>
              <w:t>8</w:t>
            </w:r>
          </w:p>
        </w:tc>
        <w:tc>
          <w:tcPr>
            <w:tcW w:w="1985" w:type="dxa"/>
            <w:vMerge/>
          </w:tcPr>
          <w:p w14:paraId="3CEBFD1C" w14:textId="77777777" w:rsidR="00CB485D" w:rsidRDefault="00CB485D" w:rsidP="00CB485D"/>
        </w:tc>
        <w:tc>
          <w:tcPr>
            <w:tcW w:w="5386" w:type="dxa"/>
          </w:tcPr>
          <w:p w14:paraId="3CEBFD1D" w14:textId="77777777" w:rsidR="00CB485D" w:rsidRDefault="00CB485D" w:rsidP="00CB485D">
            <w:r>
              <w:rPr>
                <w:rFonts w:hint="eastAsia"/>
              </w:rPr>
              <w:t xml:space="preserve">태그명과 </w:t>
            </w:r>
            <w:r>
              <w:t xml:space="preserve">class </w:t>
            </w:r>
            <w:r>
              <w:rPr>
                <w:rFonts w:hint="eastAsia"/>
              </w:rPr>
              <w:t>속성값을 명시</w:t>
            </w:r>
          </w:p>
        </w:tc>
        <w:tc>
          <w:tcPr>
            <w:tcW w:w="2381" w:type="dxa"/>
          </w:tcPr>
          <w:p w14:paraId="3CEBFD1E" w14:textId="77777777" w:rsidR="00CB485D" w:rsidRPr="004B2CF2" w:rsidRDefault="00CB485D" w:rsidP="00CB485D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</w:t>
            </w:r>
            <w:r w:rsidRPr="004B2CF2">
              <w:rPr>
                <w:rFonts w:ascii="굴림체" w:eastAsia="굴림체" w:hAnsi="굴림체"/>
              </w:rPr>
              <w:t>div.c</w:t>
            </w:r>
          </w:p>
        </w:tc>
      </w:tr>
      <w:tr w:rsidR="00CB485D" w14:paraId="3CEBFD24" w14:textId="77777777" w:rsidTr="00134516">
        <w:tc>
          <w:tcPr>
            <w:tcW w:w="704" w:type="dxa"/>
          </w:tcPr>
          <w:p w14:paraId="3CEBFD20" w14:textId="77777777" w:rsidR="00CB485D" w:rsidRDefault="00CB485D" w:rsidP="00CB485D">
            <w:r>
              <w:t>9</w:t>
            </w:r>
          </w:p>
        </w:tc>
        <w:tc>
          <w:tcPr>
            <w:tcW w:w="1985" w:type="dxa"/>
            <w:vMerge/>
          </w:tcPr>
          <w:p w14:paraId="3CEBFD21" w14:textId="77777777" w:rsidR="00CB485D" w:rsidRDefault="00CB485D" w:rsidP="00CB485D"/>
        </w:tc>
        <w:tc>
          <w:tcPr>
            <w:tcW w:w="5386" w:type="dxa"/>
          </w:tcPr>
          <w:p w14:paraId="3CEBFD22" w14:textId="77777777" w:rsidR="00CB485D" w:rsidRDefault="00CB485D" w:rsidP="00CB485D">
            <w:r>
              <w:t xml:space="preserve">class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2381" w:type="dxa"/>
          </w:tcPr>
          <w:p w14:paraId="3CEBFD23" w14:textId="77777777" w:rsidR="00CB485D" w:rsidRPr="004B2CF2" w:rsidRDefault="00CB485D" w:rsidP="00CB485D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</w:t>
            </w:r>
            <w:r w:rsidRPr="004B2CF2">
              <w:rPr>
                <w:rFonts w:ascii="굴림체" w:eastAsia="굴림체" w:hAnsi="굴림체"/>
              </w:rPr>
              <w:t>.</w:t>
            </w:r>
            <w:r w:rsidRPr="004B2CF2">
              <w:rPr>
                <w:rFonts w:ascii="굴림체" w:eastAsia="굴림체" w:hAnsi="굴림체" w:hint="eastAsia"/>
              </w:rPr>
              <w:t>d</w:t>
            </w:r>
          </w:p>
        </w:tc>
      </w:tr>
      <w:tr w:rsidR="00CB485D" w14:paraId="3CEBFD29" w14:textId="77777777" w:rsidTr="00134516">
        <w:tc>
          <w:tcPr>
            <w:tcW w:w="704" w:type="dxa"/>
          </w:tcPr>
          <w:p w14:paraId="3CEBFD25" w14:textId="77777777" w:rsidR="00CB485D" w:rsidRDefault="00CB485D" w:rsidP="00CB485D">
            <w:r>
              <w:t>10</w:t>
            </w:r>
          </w:p>
        </w:tc>
        <w:tc>
          <w:tcPr>
            <w:tcW w:w="1985" w:type="dxa"/>
            <w:vMerge/>
          </w:tcPr>
          <w:p w14:paraId="3CEBFD26" w14:textId="77777777" w:rsidR="00CB485D" w:rsidRDefault="00CB485D" w:rsidP="00CB485D"/>
        </w:tc>
        <w:tc>
          <w:tcPr>
            <w:tcW w:w="5386" w:type="dxa"/>
          </w:tcPr>
          <w:p w14:paraId="3CEBFD27" w14:textId="77777777" w:rsidR="00CB485D" w:rsidRDefault="00CB485D" w:rsidP="00CB485D">
            <w:r>
              <w:rPr>
                <w:rFonts w:hint="eastAsia"/>
              </w:rPr>
              <w:t>태그명만 명시</w:t>
            </w:r>
          </w:p>
        </w:tc>
        <w:tc>
          <w:tcPr>
            <w:tcW w:w="2381" w:type="dxa"/>
          </w:tcPr>
          <w:p w14:paraId="3CEBFD28" w14:textId="77777777" w:rsidR="00CB485D" w:rsidRPr="004B2CF2" w:rsidRDefault="00CB485D" w:rsidP="00CB485D">
            <w:pPr>
              <w:rPr>
                <w:rFonts w:ascii="굴림체" w:eastAsia="굴림체" w:hAnsi="굴림체"/>
              </w:rPr>
            </w:pPr>
            <w:r w:rsidRPr="004B2CF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</w:t>
            </w:r>
            <w:r w:rsidRPr="004B2CF2">
              <w:rPr>
                <w:rFonts w:ascii="굴림체" w:eastAsia="굴림체" w:hAnsi="굴림체"/>
              </w:rPr>
              <w:t>div</w:t>
            </w:r>
          </w:p>
        </w:tc>
      </w:tr>
    </w:tbl>
    <w:p w14:paraId="3CEBFD2A" w14:textId="77777777" w:rsidR="00611D44" w:rsidRDefault="00611D44" w:rsidP="00611D44"/>
    <w:p w14:paraId="3CEBFD2B" w14:textId="77777777" w:rsidR="00624B81" w:rsidRDefault="00624B81" w:rsidP="00611D44"/>
    <w:p w14:paraId="3CEBFD2C" w14:textId="77777777" w:rsidR="00611D44" w:rsidRDefault="00611D44" w:rsidP="00490597">
      <w:r>
        <w:rPr>
          <w:rFonts w:hint="eastAsia"/>
        </w:rPr>
        <w:t>부모 태그</w:t>
      </w:r>
      <w:r w:rsidR="00134516">
        <w:rPr>
          <w:rFonts w:hint="eastAsia"/>
        </w:rPr>
        <w:t xml:space="preserve"> 실렉터의 </w:t>
      </w:r>
      <w:r>
        <w:rPr>
          <w:rFonts w:hint="eastAsia"/>
        </w:rPr>
        <w:t>형태</w:t>
      </w:r>
      <w:r w:rsidR="00624B81">
        <w:rPr>
          <w:rFonts w:hint="eastAsia"/>
        </w:rPr>
        <w:t xml:space="preserve">에 따라 </w:t>
      </w:r>
      <w:r>
        <w:rPr>
          <w:rFonts w:hint="eastAsia"/>
        </w:rPr>
        <w:t xml:space="preserve">우선순위가 </w:t>
      </w:r>
      <w:r w:rsidR="00624B81">
        <w:rPr>
          <w:rFonts w:hint="eastAsia"/>
        </w:rPr>
        <w:t>다르다.</w:t>
      </w:r>
      <w:r w:rsidR="00624B81">
        <w:t xml:space="preserve"> </w:t>
      </w:r>
    </w:p>
    <w:p w14:paraId="3CEBFD2D" w14:textId="77777777" w:rsidR="00B10E49" w:rsidRDefault="00B10E49" w:rsidP="00490597">
      <w:r>
        <w:rPr>
          <w:rFonts w:hint="eastAsia"/>
        </w:rPr>
        <w:t>당연히 부모 태그 실렉터가 상세할 수록 우선순위가 높다.</w:t>
      </w:r>
    </w:p>
    <w:p w14:paraId="3CEBFD2E" w14:textId="77777777" w:rsidR="00B10E49" w:rsidRDefault="00B10E49" w:rsidP="00490597">
      <w:r>
        <w:rPr>
          <w:rFonts w:hint="eastAsia"/>
        </w:rPr>
        <w:t>우선순위를 결정할 때 자식 태그 실렉터의 상세함</w:t>
      </w:r>
      <w:r w:rsidR="00847844">
        <w:rPr>
          <w:rFonts w:hint="eastAsia"/>
        </w:rPr>
        <w:t>보</w:t>
      </w:r>
      <w:r>
        <w:rPr>
          <w:rFonts w:hint="eastAsia"/>
        </w:rPr>
        <w:t>다 부모 태그 실렉터의 상세함이 더 중요하다.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704"/>
        <w:gridCol w:w="7371"/>
        <w:gridCol w:w="2268"/>
      </w:tblGrid>
      <w:tr w:rsidR="00134516" w:rsidRPr="00134516" w14:paraId="3CEBFD32" w14:textId="77777777" w:rsidTr="00134516">
        <w:tc>
          <w:tcPr>
            <w:tcW w:w="704" w:type="dxa"/>
            <w:shd w:val="clear" w:color="auto" w:fill="F2F2F2" w:themeFill="background1" w:themeFillShade="F2"/>
          </w:tcPr>
          <w:p w14:paraId="3CEBFD2F" w14:textId="77777777" w:rsidR="00134516" w:rsidRPr="00134516" w:rsidRDefault="00134516" w:rsidP="00134516">
            <w:pPr>
              <w:rPr>
                <w:b/>
              </w:rPr>
            </w:pPr>
            <w:r w:rsidRPr="00134516">
              <w:rPr>
                <w:rFonts w:hint="eastAsia"/>
                <w:b/>
              </w:rPr>
              <w:t>등수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3CEBFD30" w14:textId="77777777" w:rsidR="00134516" w:rsidRPr="00134516" w:rsidRDefault="00134516" w:rsidP="00134516">
            <w:pPr>
              <w:rPr>
                <w:b/>
              </w:rPr>
            </w:pPr>
            <w:r w:rsidRPr="00134516">
              <w:rPr>
                <w:rFonts w:hint="eastAsia"/>
                <w:b/>
              </w:rPr>
              <w:t>부모 태그 실렉터 형태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CEBFD31" w14:textId="77777777" w:rsidR="00134516" w:rsidRPr="00134516" w:rsidRDefault="00134516" w:rsidP="00134516">
            <w:pPr>
              <w:rPr>
                <w:b/>
              </w:rPr>
            </w:pPr>
            <w:r w:rsidRPr="00134516">
              <w:rPr>
                <w:rFonts w:hint="eastAsia"/>
                <w:b/>
              </w:rPr>
              <w:t>예</w:t>
            </w:r>
          </w:p>
        </w:tc>
      </w:tr>
      <w:tr w:rsidR="00134516" w14:paraId="3CEBFD36" w14:textId="77777777" w:rsidTr="00134516">
        <w:tc>
          <w:tcPr>
            <w:tcW w:w="704" w:type="dxa"/>
          </w:tcPr>
          <w:p w14:paraId="3CEBFD33" w14:textId="77777777" w:rsidR="00134516" w:rsidRDefault="00134516" w:rsidP="00134516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</w:tcPr>
          <w:p w14:paraId="3CEBFD34" w14:textId="77777777" w:rsidR="00134516" w:rsidRDefault="00134516" w:rsidP="00CB485D">
            <w:r>
              <w:rPr>
                <w:rFonts w:hint="eastAsia"/>
              </w:rPr>
              <w:t>태그명과 id 속성값을 명시</w:t>
            </w:r>
          </w:p>
        </w:tc>
        <w:tc>
          <w:tcPr>
            <w:tcW w:w="2268" w:type="dxa"/>
          </w:tcPr>
          <w:p w14:paraId="3CEBFD35" w14:textId="77777777" w:rsidR="00134516" w:rsidRDefault="00134516" w:rsidP="00134516">
            <w:r>
              <w:rPr>
                <w:rFonts w:hint="eastAsia"/>
              </w:rPr>
              <w:t>div#</w:t>
            </w:r>
            <w:r>
              <w:t>a  span</w:t>
            </w:r>
          </w:p>
        </w:tc>
      </w:tr>
      <w:tr w:rsidR="00134516" w14:paraId="3CEBFD3A" w14:textId="77777777" w:rsidTr="00134516">
        <w:tc>
          <w:tcPr>
            <w:tcW w:w="704" w:type="dxa"/>
          </w:tcPr>
          <w:p w14:paraId="3CEBFD37" w14:textId="77777777" w:rsidR="00134516" w:rsidRDefault="00134516" w:rsidP="00134516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371" w:type="dxa"/>
          </w:tcPr>
          <w:p w14:paraId="3CEBFD38" w14:textId="77777777" w:rsidR="00134516" w:rsidRDefault="00134516" w:rsidP="00CB485D">
            <w:r>
              <w:t xml:space="preserve">id </w:t>
            </w:r>
            <w:r>
              <w:rPr>
                <w:rFonts w:hint="eastAsia"/>
              </w:rPr>
              <w:t>속성값만 명시</w:t>
            </w:r>
          </w:p>
        </w:tc>
        <w:tc>
          <w:tcPr>
            <w:tcW w:w="2268" w:type="dxa"/>
          </w:tcPr>
          <w:p w14:paraId="3CEBFD39" w14:textId="77777777" w:rsidR="00134516" w:rsidRDefault="00134516" w:rsidP="00134516">
            <w:r>
              <w:rPr>
                <w:rFonts w:hint="eastAsia"/>
              </w:rPr>
              <w:t>#a</w:t>
            </w:r>
            <w:r>
              <w:t xml:space="preserve">  </w:t>
            </w:r>
            <w:r w:rsidR="00CB485D">
              <w:t xml:space="preserve">   </w:t>
            </w:r>
            <w:r>
              <w:t>span</w:t>
            </w:r>
          </w:p>
        </w:tc>
      </w:tr>
      <w:tr w:rsidR="00134516" w14:paraId="3CEBFD3E" w14:textId="77777777" w:rsidTr="00134516">
        <w:tc>
          <w:tcPr>
            <w:tcW w:w="704" w:type="dxa"/>
          </w:tcPr>
          <w:p w14:paraId="3CEBFD3B" w14:textId="77777777" w:rsidR="00134516" w:rsidRDefault="00134516" w:rsidP="00134516">
            <w:r>
              <w:rPr>
                <w:rFonts w:hint="eastAsia"/>
              </w:rPr>
              <w:t>3</w:t>
            </w:r>
          </w:p>
        </w:tc>
        <w:tc>
          <w:tcPr>
            <w:tcW w:w="7371" w:type="dxa"/>
          </w:tcPr>
          <w:p w14:paraId="3CEBFD3C" w14:textId="77777777" w:rsidR="00134516" w:rsidRDefault="00134516" w:rsidP="00CB485D">
            <w:r>
              <w:rPr>
                <w:rFonts w:hint="eastAsia"/>
              </w:rPr>
              <w:t xml:space="preserve">태그명과 </w:t>
            </w:r>
            <w:r>
              <w:t xml:space="preserve">class </w:t>
            </w:r>
            <w:r>
              <w:rPr>
                <w:rFonts w:hint="eastAsia"/>
              </w:rPr>
              <w:t>속성값을 명시</w:t>
            </w:r>
          </w:p>
        </w:tc>
        <w:tc>
          <w:tcPr>
            <w:tcW w:w="2268" w:type="dxa"/>
          </w:tcPr>
          <w:p w14:paraId="3CEBFD3D" w14:textId="77777777" w:rsidR="00134516" w:rsidRDefault="00134516" w:rsidP="00CB485D">
            <w:r>
              <w:rPr>
                <w:rFonts w:hint="eastAsia"/>
              </w:rPr>
              <w:t>div.c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CB485D">
              <w:t xml:space="preserve"> </w:t>
            </w:r>
            <w:r>
              <w:rPr>
                <w:rFonts w:hint="eastAsia"/>
              </w:rPr>
              <w:t>span</w:t>
            </w:r>
          </w:p>
        </w:tc>
      </w:tr>
      <w:tr w:rsidR="00134516" w14:paraId="3CEBFD42" w14:textId="77777777" w:rsidTr="00134516">
        <w:tc>
          <w:tcPr>
            <w:tcW w:w="704" w:type="dxa"/>
          </w:tcPr>
          <w:p w14:paraId="3CEBFD3F" w14:textId="77777777" w:rsidR="00134516" w:rsidRDefault="00134516" w:rsidP="00134516">
            <w:r>
              <w:rPr>
                <w:rFonts w:hint="eastAsia"/>
              </w:rPr>
              <w:t>4</w:t>
            </w:r>
          </w:p>
        </w:tc>
        <w:tc>
          <w:tcPr>
            <w:tcW w:w="7371" w:type="dxa"/>
          </w:tcPr>
          <w:p w14:paraId="3CEBFD40" w14:textId="77777777" w:rsidR="00134516" w:rsidRDefault="00134516" w:rsidP="00134516">
            <w:r>
              <w:t xml:space="preserve">class </w:t>
            </w:r>
            <w:r>
              <w:rPr>
                <w:rFonts w:hint="eastAsia"/>
              </w:rPr>
              <w:t xml:space="preserve">속성값만 </w:t>
            </w:r>
            <w:r w:rsidR="00CB485D">
              <w:rPr>
                <w:rFonts w:hint="eastAsia"/>
              </w:rPr>
              <w:t>명시</w:t>
            </w:r>
          </w:p>
        </w:tc>
        <w:tc>
          <w:tcPr>
            <w:tcW w:w="2268" w:type="dxa"/>
          </w:tcPr>
          <w:p w14:paraId="3CEBFD41" w14:textId="77777777" w:rsidR="00134516" w:rsidRDefault="00134516" w:rsidP="00134516">
            <w:r>
              <w:rPr>
                <w:rFonts w:hint="eastAsia"/>
              </w:rPr>
              <w:t>.c</w:t>
            </w:r>
            <w:r>
              <w:t xml:space="preserve">  </w:t>
            </w:r>
            <w:r w:rsidR="00CB485D">
              <w:t xml:space="preserve">    </w:t>
            </w:r>
            <w:r>
              <w:t>span</w:t>
            </w:r>
          </w:p>
        </w:tc>
      </w:tr>
      <w:tr w:rsidR="00134516" w14:paraId="3CEBFD46" w14:textId="77777777" w:rsidTr="00134516">
        <w:tc>
          <w:tcPr>
            <w:tcW w:w="704" w:type="dxa"/>
          </w:tcPr>
          <w:p w14:paraId="3CEBFD43" w14:textId="77777777" w:rsidR="00134516" w:rsidRDefault="00134516" w:rsidP="00134516">
            <w:r>
              <w:rPr>
                <w:rFonts w:hint="eastAsia"/>
              </w:rPr>
              <w:t>5</w:t>
            </w:r>
          </w:p>
        </w:tc>
        <w:tc>
          <w:tcPr>
            <w:tcW w:w="7371" w:type="dxa"/>
          </w:tcPr>
          <w:p w14:paraId="3CEBFD44" w14:textId="77777777" w:rsidR="00134516" w:rsidRDefault="00134516" w:rsidP="00CB485D">
            <w:r>
              <w:rPr>
                <w:rFonts w:hint="eastAsia"/>
              </w:rPr>
              <w:t>태그명만 명시</w:t>
            </w:r>
          </w:p>
        </w:tc>
        <w:tc>
          <w:tcPr>
            <w:tcW w:w="2268" w:type="dxa"/>
          </w:tcPr>
          <w:p w14:paraId="3CEBFD45" w14:textId="77777777" w:rsidR="00134516" w:rsidRDefault="00134516" w:rsidP="00134516">
            <w:r>
              <w:rPr>
                <w:rFonts w:hint="eastAsia"/>
              </w:rPr>
              <w:t xml:space="preserve">div </w:t>
            </w:r>
            <w:r>
              <w:t xml:space="preserve"> </w:t>
            </w:r>
            <w:r w:rsidR="00CB485D">
              <w:t xml:space="preserve">   </w:t>
            </w:r>
            <w:r>
              <w:rPr>
                <w:rFonts w:hint="eastAsia"/>
              </w:rPr>
              <w:t>span</w:t>
            </w:r>
          </w:p>
        </w:tc>
      </w:tr>
    </w:tbl>
    <w:p w14:paraId="3CEBFD47" w14:textId="77777777" w:rsidR="003428D2" w:rsidRDefault="003428D2" w:rsidP="00490597"/>
    <w:p w14:paraId="3CEBFD48" w14:textId="77777777" w:rsidR="007B0C79" w:rsidRDefault="007B0C79" w:rsidP="00490597"/>
    <w:p w14:paraId="3CEBFD49" w14:textId="77777777" w:rsidR="00752459" w:rsidRDefault="00752459" w:rsidP="00490597"/>
    <w:p w14:paraId="3CEBFD4A" w14:textId="77777777" w:rsidR="00DB2E3C" w:rsidRDefault="00CB485D" w:rsidP="00C22336">
      <w:pPr>
        <w:pStyle w:val="2"/>
      </w:pPr>
      <w:r>
        <w:rPr>
          <w:rFonts w:hint="eastAsia"/>
        </w:rPr>
        <w:t>규칙3</w:t>
      </w:r>
      <w:r w:rsidR="00DB2E3C">
        <w:rPr>
          <w:rFonts w:hint="eastAsia"/>
        </w:rPr>
        <w:t xml:space="preserve"> </w:t>
      </w:r>
      <w:r w:rsidR="00DB2E3C">
        <w:t xml:space="preserve">- </w:t>
      </w:r>
      <w:r w:rsidR="00DB2E3C">
        <w:rPr>
          <w:rFonts w:hint="eastAsia"/>
        </w:rPr>
        <w:t>서식 정의 위치</w:t>
      </w:r>
    </w:p>
    <w:p w14:paraId="3CEBFD4B" w14:textId="77777777" w:rsidR="00DB2E3C" w:rsidRDefault="00DB2E3C" w:rsidP="00624B81"/>
    <w:p w14:paraId="3CEBFD4C" w14:textId="77777777" w:rsidR="00CB485D" w:rsidRDefault="00CB485D" w:rsidP="00624B81">
      <w:r>
        <w:rPr>
          <w:rFonts w:hint="eastAsia"/>
        </w:rPr>
        <w:t>규칙1, 규칙2에 의한 우선순위가 동일하다면,</w:t>
      </w:r>
      <w:r>
        <w:t xml:space="preserve"> </w:t>
      </w:r>
      <w:r>
        <w:rPr>
          <w:rFonts w:hint="eastAsia"/>
        </w:rPr>
        <w:t>그 다음 우선순위 규칙은 서식 정의 위치이다.</w:t>
      </w:r>
    </w:p>
    <w:p w14:paraId="3CEBFD4D" w14:textId="77777777" w:rsidR="00752459" w:rsidRDefault="00752459" w:rsidP="00624B81">
      <w:r>
        <w:rPr>
          <w:rFonts w:hint="eastAsia"/>
        </w:rPr>
        <w:t>서식 정의 위치에 따라 우선순위가 다르다.</w:t>
      </w:r>
    </w:p>
    <w:p w14:paraId="3CEBFD4E" w14:textId="77777777" w:rsidR="00752459" w:rsidRDefault="00752459" w:rsidP="00624B81"/>
    <w:p w14:paraId="3CEBFD4F" w14:textId="77777777" w:rsidR="00847844" w:rsidRDefault="00847844" w:rsidP="00624B81">
      <w:r>
        <w:rPr>
          <w:rFonts w:hint="eastAsia"/>
        </w:rPr>
        <w:t>서식 정의 위치에 따른 우선순위 규칙은 다음과 같다</w:t>
      </w:r>
    </w:p>
    <w:p w14:paraId="3CEBFD50" w14:textId="77777777" w:rsidR="00847844" w:rsidRDefault="00847844" w:rsidP="00490597">
      <w:r>
        <w:rPr>
          <w:rFonts w:hint="eastAsia"/>
        </w:rPr>
        <w:t xml:space="preserve">- </w:t>
      </w:r>
      <w:r w:rsidR="00752459">
        <w:t xml:space="preserve">html </w:t>
      </w:r>
      <w:r w:rsidR="00752459">
        <w:rPr>
          <w:rFonts w:hint="eastAsia"/>
        </w:rPr>
        <w:t xml:space="preserve">파일 </w:t>
      </w:r>
      <w:r w:rsidR="00490597">
        <w:rPr>
          <w:rFonts w:hint="eastAsia"/>
        </w:rPr>
        <w:t>내부</w:t>
      </w:r>
      <w:r w:rsidR="00752459">
        <w:rPr>
          <w:rFonts w:hint="eastAsia"/>
        </w:rPr>
        <w:t xml:space="preserve">의 </w:t>
      </w:r>
      <w:r w:rsidR="00490597">
        <w:rPr>
          <w:rFonts w:hint="eastAsia"/>
        </w:rPr>
        <w:t>서식</w:t>
      </w:r>
      <w:r w:rsidR="00752459">
        <w:rPr>
          <w:rFonts w:hint="eastAsia"/>
        </w:rPr>
        <w:t xml:space="preserve"> 정의</w:t>
      </w:r>
      <w:r w:rsidR="00CB485D">
        <w:rPr>
          <w:rFonts w:hint="eastAsia"/>
        </w:rPr>
        <w:t xml:space="preserve">가 </w:t>
      </w:r>
      <w:r w:rsidR="00490597">
        <w:rPr>
          <w:rFonts w:hint="eastAsia"/>
        </w:rPr>
        <w:t>외부 서식</w:t>
      </w:r>
      <w:r w:rsidR="00624B81">
        <w:rPr>
          <w:rFonts w:hint="eastAsia"/>
        </w:rPr>
        <w:t xml:space="preserve"> 파일</w:t>
      </w:r>
      <w:r w:rsidR="00CB485D">
        <w:rPr>
          <w:rFonts w:hint="eastAsia"/>
        </w:rPr>
        <w:t>보다 우선순위가 높다.</w:t>
      </w:r>
    </w:p>
    <w:p w14:paraId="3CEBFD51" w14:textId="77777777" w:rsidR="00847844" w:rsidRDefault="00847844" w:rsidP="00490597">
      <w:r>
        <w:t xml:space="preserve">- </w:t>
      </w:r>
      <w:r>
        <w:rPr>
          <w:rFonts w:hint="eastAsia"/>
        </w:rPr>
        <w:t>파일 위치가 동일하다면 마지막으로 줄번호를 비교한다.</w:t>
      </w:r>
      <w:r>
        <w:t xml:space="preserve"> </w:t>
      </w:r>
      <w:r>
        <w:rPr>
          <w:rFonts w:hint="eastAsia"/>
        </w:rPr>
        <w:t>아래 줄의 서식 정의가 윗 줄보다 우선순위가 높다.</w:t>
      </w:r>
    </w:p>
    <w:p w14:paraId="3CEBFD52" w14:textId="77777777" w:rsidR="00DB2E3C" w:rsidRDefault="00DB2E3C" w:rsidP="00490597"/>
    <w:p w14:paraId="3CEBFD53" w14:textId="77777777" w:rsidR="00CB485D" w:rsidRPr="00CB485D" w:rsidRDefault="005C7040" w:rsidP="00490597">
      <w:r>
        <w:t>css01/</w:t>
      </w:r>
      <w:r w:rsidR="00CB485D">
        <w:t>test03.html</w:t>
      </w:r>
      <w:r w:rsidR="00CB485D">
        <w:rPr>
          <w:rFonts w:hint="eastAsia"/>
        </w:rPr>
        <w:t xml:space="preserve"> 예제를 다시 자세히 살펴보자.</w:t>
      </w:r>
    </w:p>
    <w:p w14:paraId="3CEBFD54" w14:textId="77777777" w:rsidR="00DB2E3C" w:rsidRDefault="005C7040" w:rsidP="00DB2E3C">
      <w:pPr>
        <w:pStyle w:val="3"/>
      </w:pPr>
      <w:r>
        <w:rPr>
          <w:rFonts w:hint="eastAsia"/>
        </w:rPr>
        <w:t>css01/</w:t>
      </w:r>
      <w:r w:rsidR="00DB2E3C">
        <w:rPr>
          <w:rFonts w:hint="eastAsia"/>
        </w:rPr>
        <w:t>test03.css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B2E3C" w14:paraId="3CEBFD63" w14:textId="77777777" w:rsidTr="00FA73B5">
        <w:tc>
          <w:tcPr>
            <w:tcW w:w="426" w:type="dxa"/>
          </w:tcPr>
          <w:p w14:paraId="3CEBFD55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D56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D57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D58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D59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D5A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D5B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3CEBFD5C" w14:textId="77777777" w:rsidR="00DB2E3C" w:rsidRDefault="00DB2E3C" w:rsidP="00FA73B5">
            <w:pPr>
              <w:pStyle w:val="ac"/>
            </w:pPr>
            <w:r>
              <w:rPr>
                <w:b/>
                <w:color w:val="3F7F7F"/>
              </w:rPr>
              <w:t>div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</w:p>
          <w:p w14:paraId="3CEBFD5D" w14:textId="77777777" w:rsidR="00DB2E3C" w:rsidRDefault="00DB2E3C" w:rsidP="00FA73B5">
            <w:pPr>
              <w:pStyle w:val="ac"/>
            </w:pPr>
            <w:r>
              <w:t xml:space="preserve">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red</w:t>
            </w:r>
            <w:r>
              <w:rPr>
                <w:color w:val="000000"/>
              </w:rPr>
              <w:t xml:space="preserve">; </w:t>
            </w:r>
          </w:p>
          <w:p w14:paraId="3CEBFD5E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height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3CEBFD5F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 xml:space="preserve">;  </w:t>
            </w:r>
          </w:p>
          <w:p w14:paraId="3CEBFD60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solid</w:t>
            </w:r>
            <w:r>
              <w:t xml:space="preserve"> </w:t>
            </w:r>
            <w:r>
              <w:rPr>
                <w:color w:val="2A00E1"/>
              </w:rPr>
              <w:t>1px</w:t>
            </w:r>
            <w:r>
              <w:t xml:space="preserve"> </w:t>
            </w:r>
            <w:r>
              <w:rPr>
                <w:color w:val="2A00E1"/>
              </w:rPr>
              <w:t>black</w:t>
            </w:r>
            <w:r>
              <w:rPr>
                <w:color w:val="000000"/>
              </w:rPr>
              <w:t xml:space="preserve">; </w:t>
            </w:r>
          </w:p>
          <w:p w14:paraId="3CEBFD61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 xml:space="preserve">; </w:t>
            </w:r>
          </w:p>
          <w:p w14:paraId="3CEBFD62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>}</w:t>
            </w:r>
          </w:p>
        </w:tc>
      </w:tr>
    </w:tbl>
    <w:p w14:paraId="3CEBFD64" w14:textId="77777777" w:rsidR="00DB2E3C" w:rsidRDefault="00DB2E3C" w:rsidP="00DB2E3C"/>
    <w:p w14:paraId="3CEBFD65" w14:textId="77777777" w:rsidR="00DB2E3C" w:rsidRDefault="005C7040" w:rsidP="00DB2E3C">
      <w:pPr>
        <w:pStyle w:val="3"/>
      </w:pPr>
      <w:r>
        <w:rPr>
          <w:rFonts w:hint="eastAsia"/>
        </w:rPr>
        <w:t>css01/</w:t>
      </w:r>
      <w:r w:rsidR="00DB2E3C">
        <w:t>test03.html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B2E3C" w14:paraId="3CEBFD96" w14:textId="77777777" w:rsidTr="00FA73B5">
        <w:tc>
          <w:tcPr>
            <w:tcW w:w="426" w:type="dxa"/>
          </w:tcPr>
          <w:p w14:paraId="3CEBFD66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D67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D68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D69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D6A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D6B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D6C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D6D" w14:textId="77777777" w:rsidR="00DB2E3C" w:rsidRPr="00185935" w:rsidRDefault="00DB2E3C" w:rsidP="00FA73B5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D6E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D6F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D70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D71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D72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D73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D74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D75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D76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D77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D78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D79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D7A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D7B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D7C" w14:textId="77777777" w:rsidR="00DB2E3C" w:rsidRDefault="00DB2E3C" w:rsidP="00FA73B5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D7D" w14:textId="77777777" w:rsidR="00DB2E3C" w:rsidRPr="00185935" w:rsidRDefault="00DB2E3C" w:rsidP="00FA73B5">
            <w:pPr>
              <w:pStyle w:val="ac"/>
            </w:pPr>
            <w:r>
              <w:rPr>
                <w:rFonts w:hint="eastAsia"/>
              </w:rPr>
              <w:t>24</w:t>
            </w:r>
          </w:p>
        </w:tc>
        <w:tc>
          <w:tcPr>
            <w:tcW w:w="10631" w:type="dxa"/>
          </w:tcPr>
          <w:p w14:paraId="3CEBFD7E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D7F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D80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D81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D82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D83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"text/css"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"test03.css"</w:t>
            </w:r>
            <w:r>
              <w:rPr>
                <w:color w:val="008080"/>
              </w:rPr>
              <w:t>&gt;</w:t>
            </w:r>
          </w:p>
          <w:p w14:paraId="3CEBFD84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D85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3CEBFD86" w14:textId="77777777" w:rsidR="00DB2E3C" w:rsidRDefault="00DB2E3C" w:rsidP="00FA73B5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3F7F7F"/>
              </w:rPr>
              <w:t>div</w:t>
            </w:r>
            <w:r>
              <w:rPr>
                <w:color w:val="3F7F7F"/>
              </w:rPr>
              <w:t>.even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CEBFD87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D88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D89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D8A" w14:textId="77777777" w:rsidR="00DB2E3C" w:rsidRDefault="00DB2E3C" w:rsidP="00FA73B5">
            <w:pPr>
              <w:pStyle w:val="ac"/>
            </w:pPr>
          </w:p>
          <w:p w14:paraId="3CEBFD8B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8C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8D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8E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8F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90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91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92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"even"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>;"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93" w14:textId="77777777" w:rsidR="00DB2E3C" w:rsidRDefault="00DB2E3C" w:rsidP="00FA73B5">
            <w:pPr>
              <w:pStyle w:val="ac"/>
            </w:pPr>
          </w:p>
          <w:p w14:paraId="3CEBFD94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D95" w14:textId="77777777" w:rsidR="00DB2E3C" w:rsidRDefault="00DB2E3C" w:rsidP="00FA73B5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D97" w14:textId="77777777" w:rsidR="00490597" w:rsidRDefault="00490597" w:rsidP="00490597"/>
    <w:p w14:paraId="3CEBFD98" w14:textId="77777777" w:rsidR="00DB2E3C" w:rsidRDefault="00DB2E3C" w:rsidP="00490597">
      <w:r>
        <w:rPr>
          <w:rFonts w:hint="eastAsia"/>
        </w:rPr>
        <w:t>(줄1</w:t>
      </w:r>
      <w:r>
        <w:t>4)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>태그에는 test03.cs</w:t>
      </w:r>
      <w:r>
        <w:t xml:space="preserve">s </w:t>
      </w:r>
      <w:r>
        <w:rPr>
          <w:rFonts w:hint="eastAsia"/>
        </w:rPr>
        <w:t>(줄2</w:t>
      </w:r>
      <w:r>
        <w:t>)</w:t>
      </w:r>
      <w:r>
        <w:rPr>
          <w:rFonts w:hint="eastAsia"/>
        </w:rPr>
        <w:t xml:space="preserve">, </w:t>
      </w:r>
      <w:r>
        <w:t>test03.html (</w:t>
      </w:r>
      <w:r>
        <w:rPr>
          <w:rFonts w:hint="eastAsia"/>
        </w:rPr>
        <w:t>줄8</w:t>
      </w:r>
      <w:r>
        <w:t>)</w:t>
      </w:r>
      <w:r>
        <w:rPr>
          <w:rFonts w:hint="eastAsia"/>
        </w:rPr>
        <w:t>의 서식이 둘 다 적용된다.</w:t>
      </w:r>
    </w:p>
    <w:p w14:paraId="3CEBFD99" w14:textId="77777777" w:rsidR="00DB2E3C" w:rsidRDefault="00DB2E3C" w:rsidP="00490597">
      <w:r>
        <w:rPr>
          <w:rFonts w:hint="eastAsia"/>
        </w:rPr>
        <w:t xml:space="preserve">이 두 서식의 </w:t>
      </w:r>
      <w:r w:rsidR="00847844">
        <w:rPr>
          <w:rFonts w:hint="eastAsia"/>
        </w:rPr>
        <w:t>실렉터의 상세함이</w:t>
      </w:r>
      <w:r>
        <w:rPr>
          <w:rFonts w:hint="eastAsia"/>
        </w:rPr>
        <w:t xml:space="preserve"> </w:t>
      </w:r>
      <w:r w:rsidR="00847844">
        <w:rPr>
          <w:rFonts w:hint="eastAsia"/>
        </w:rPr>
        <w:t>태그명만 적어준 형태</w:t>
      </w:r>
      <w:r>
        <w:rPr>
          <w:rFonts w:hint="eastAsia"/>
        </w:rPr>
        <w:t xml:space="preserve">로 동일하므로, 그 다음 기준인 서식 정의 위치를 </w:t>
      </w:r>
      <w:r w:rsidR="00847844">
        <w:rPr>
          <w:rFonts w:hint="eastAsia"/>
        </w:rPr>
        <w:t>비교해서 우선순위를 결정하게 된</w:t>
      </w:r>
      <w:r>
        <w:rPr>
          <w:rFonts w:hint="eastAsia"/>
        </w:rPr>
        <w:t>다.</w:t>
      </w:r>
    </w:p>
    <w:p w14:paraId="3CEBFD9A" w14:textId="77777777" w:rsidR="00DB2E3C" w:rsidRDefault="00DB2E3C" w:rsidP="00490597">
      <w:r>
        <w:rPr>
          <w:rFonts w:hint="eastAsia"/>
        </w:rPr>
        <w:t xml:space="preserve">외부 파일인 </w:t>
      </w:r>
      <w:r>
        <w:t>test03.cs</w:t>
      </w:r>
      <w:r>
        <w:rPr>
          <w:rFonts w:hint="eastAsia"/>
        </w:rPr>
        <w:t xml:space="preserve">s보다 같은 파일인 </w:t>
      </w:r>
      <w:r>
        <w:t xml:space="preserve">test03.html </w:t>
      </w:r>
      <w:r>
        <w:rPr>
          <w:rFonts w:hint="eastAsia"/>
        </w:rPr>
        <w:t xml:space="preserve">파일의 서식 정의 우선순위가 높기 때문에 </w:t>
      </w:r>
    </w:p>
    <w:p w14:paraId="3CEBFD9B" w14:textId="77777777" w:rsidR="00DB2E3C" w:rsidRDefault="00DB2E3C" w:rsidP="00490597">
      <w:r>
        <w:t>(</w:t>
      </w:r>
      <w:r>
        <w:rPr>
          <w:rFonts w:hint="eastAsia"/>
        </w:rPr>
        <w:t>줄1</w:t>
      </w:r>
      <w:r>
        <w:t>4)</w:t>
      </w:r>
      <w:r>
        <w:rPr>
          <w:rFonts w:hint="eastAsia"/>
        </w:rPr>
        <w:t xml:space="preserve">의 </w:t>
      </w:r>
      <w:r>
        <w:t>background-color</w:t>
      </w:r>
      <w:r>
        <w:rPr>
          <w:rFonts w:hint="eastAsia"/>
        </w:rPr>
        <w:t xml:space="preserve">는 </w:t>
      </w:r>
      <w:r>
        <w:t>"</w:t>
      </w:r>
      <w:r>
        <w:rPr>
          <w:rFonts w:hint="eastAsia"/>
        </w:rPr>
        <w:t>yellow"가 된다.</w:t>
      </w:r>
    </w:p>
    <w:p w14:paraId="3CEBFD9C" w14:textId="77777777" w:rsidR="00DB2E3C" w:rsidRDefault="00DB2E3C" w:rsidP="00490597"/>
    <w:p w14:paraId="3CEBFD9D" w14:textId="77777777" w:rsidR="00DB2E3C" w:rsidRDefault="00DB2E3C" w:rsidP="00490597">
      <w:r>
        <w:t>(</w:t>
      </w:r>
      <w:r>
        <w:rPr>
          <w:rFonts w:hint="eastAsia"/>
        </w:rPr>
        <w:t>줄1</w:t>
      </w:r>
      <w:r>
        <w:t>5)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 xml:space="preserve">태그는 </w:t>
      </w:r>
      <w:r>
        <w:t>test03.html (</w:t>
      </w:r>
      <w:r>
        <w:rPr>
          <w:rFonts w:hint="eastAsia"/>
        </w:rPr>
        <w:t>줄9</w:t>
      </w:r>
      <w:r>
        <w:t>)</w:t>
      </w:r>
      <w:r>
        <w:rPr>
          <w:rFonts w:hint="eastAsia"/>
        </w:rPr>
        <w:t xml:space="preserve">의 우선순위가 가장 높기 때문에 배경색이 </w:t>
      </w:r>
      <w:r>
        <w:t>lightgreen</w:t>
      </w:r>
      <w:r>
        <w:rPr>
          <w:rFonts w:hint="eastAsia"/>
        </w:rPr>
        <w:t>이 된다.</w:t>
      </w:r>
    </w:p>
    <w:p w14:paraId="3CEBFD9E" w14:textId="77777777" w:rsidR="00DB2E3C" w:rsidRPr="00CB485D" w:rsidRDefault="00DB2E3C" w:rsidP="00490597"/>
    <w:p w14:paraId="3CEBFD9F" w14:textId="77777777" w:rsidR="00745BFD" w:rsidRDefault="00676CC0" w:rsidP="00490597">
      <w:r>
        <w:t>(</w:t>
      </w:r>
      <w:r>
        <w:rPr>
          <w:rFonts w:hint="eastAsia"/>
        </w:rPr>
        <w:t xml:space="preserve">줄21)의 </w:t>
      </w:r>
      <w:r>
        <w:t xml:space="preserve">div </w:t>
      </w:r>
      <w:r>
        <w:rPr>
          <w:rFonts w:hint="eastAsia"/>
        </w:rPr>
        <w:t xml:space="preserve">태그는 </w:t>
      </w:r>
      <w:r w:rsidR="00CB485D">
        <w:rPr>
          <w:rFonts w:hint="eastAsia"/>
        </w:rPr>
        <w:t xml:space="preserve">우선순위가 그 무엇보다도 높은 인라인 서식으로 배경색을 </w:t>
      </w:r>
      <w:r w:rsidR="00847844">
        <w:rPr>
          <w:rFonts w:hint="eastAsia"/>
        </w:rPr>
        <w:t>지정했으므로,</w:t>
      </w:r>
      <w:r w:rsidR="00847844">
        <w:t xml:space="preserve"> </w:t>
      </w:r>
      <w:r w:rsidR="00847844">
        <w:rPr>
          <w:rFonts w:hint="eastAsia"/>
        </w:rPr>
        <w:t xml:space="preserve">배경색은 무조건 </w:t>
      </w:r>
    </w:p>
    <w:p w14:paraId="3CEBFDA0" w14:textId="77777777" w:rsidR="00DB2E3C" w:rsidRDefault="00847844" w:rsidP="00490597">
      <w:r>
        <w:lastRenderedPageBreak/>
        <w:t>gray</w:t>
      </w:r>
      <w:r>
        <w:rPr>
          <w:rFonts w:hint="eastAsia"/>
        </w:rPr>
        <w:t>가 된다.</w:t>
      </w:r>
    </w:p>
    <w:p w14:paraId="3CEBFDA1" w14:textId="77777777" w:rsidR="00846C0F" w:rsidRDefault="00FC4525" w:rsidP="003319AD">
      <w:pPr>
        <w:pStyle w:val="10"/>
      </w:pPr>
      <w:bookmarkStart w:id="6" w:name="_Toc393919880"/>
      <w:r>
        <w:rPr>
          <w:rFonts w:hint="eastAsia"/>
        </w:rPr>
        <w:t xml:space="preserve">CSS </w:t>
      </w:r>
      <w:r w:rsidR="002B3A0B">
        <w:rPr>
          <w:rFonts w:hint="eastAsia"/>
        </w:rPr>
        <w:t>예</w:t>
      </w:r>
      <w:bookmarkEnd w:id="6"/>
      <w:r w:rsidR="00AD2B05">
        <w:rPr>
          <w:rFonts w:hint="eastAsia"/>
        </w:rPr>
        <w:t>제</w:t>
      </w:r>
    </w:p>
    <w:p w14:paraId="3CEBFDA2" w14:textId="77777777" w:rsidR="00412ED2" w:rsidRDefault="00412ED2" w:rsidP="00412ED2"/>
    <w:p w14:paraId="3CEBFDA3" w14:textId="77777777" w:rsidR="00412ED2" w:rsidRDefault="005C7040" w:rsidP="00412ED2">
      <w:pPr>
        <w:pStyle w:val="2"/>
      </w:pPr>
      <w:r>
        <w:rPr>
          <w:rFonts w:hint="eastAsia"/>
        </w:rPr>
        <w:t>css01/</w:t>
      </w:r>
      <w:r w:rsidR="00412ED2">
        <w:rPr>
          <w:rFonts w:hint="eastAsia"/>
        </w:rPr>
        <w:t>test05.html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23660" w14:paraId="3CEBFE08" w14:textId="77777777" w:rsidTr="00347460">
        <w:tc>
          <w:tcPr>
            <w:tcW w:w="426" w:type="dxa"/>
          </w:tcPr>
          <w:p w14:paraId="3CEBFDA4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DA5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DA6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DA7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DA8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DA9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DAA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DAB" w14:textId="77777777" w:rsidR="00023660" w:rsidRPr="00185935" w:rsidRDefault="00023660" w:rsidP="00EE7E4B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DAC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DAD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DAE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DAF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DB0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DB1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DB2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DB3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DB4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DB5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DB6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DB7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DB8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DB9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DBA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DBB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24</w:t>
            </w:r>
          </w:p>
          <w:p w14:paraId="3CEBFDBC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25</w:t>
            </w:r>
          </w:p>
          <w:p w14:paraId="3CEBFDBD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26</w:t>
            </w:r>
          </w:p>
          <w:p w14:paraId="3CEBFDBE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27</w:t>
            </w:r>
          </w:p>
          <w:p w14:paraId="3CEBFDBF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28</w:t>
            </w:r>
          </w:p>
          <w:p w14:paraId="3CEBFDC0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29</w:t>
            </w:r>
          </w:p>
          <w:p w14:paraId="3CEBFDC1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30</w:t>
            </w:r>
          </w:p>
          <w:p w14:paraId="3CEBFDC2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31</w:t>
            </w:r>
          </w:p>
          <w:p w14:paraId="3CEBFDC3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32</w:t>
            </w:r>
          </w:p>
          <w:p w14:paraId="3CEBFDC4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33</w:t>
            </w:r>
          </w:p>
          <w:p w14:paraId="3CEBFDC5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34</w:t>
            </w:r>
          </w:p>
          <w:p w14:paraId="3CEBFDC6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35</w:t>
            </w:r>
          </w:p>
          <w:p w14:paraId="3CEBFDC7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36</w:t>
            </w:r>
          </w:p>
          <w:p w14:paraId="3CEBFDC8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37</w:t>
            </w:r>
          </w:p>
          <w:p w14:paraId="3CEBFDC9" w14:textId="77777777" w:rsidR="00023660" w:rsidRDefault="00023660" w:rsidP="00EE7E4B">
            <w:pPr>
              <w:pStyle w:val="ac"/>
            </w:pPr>
            <w:r>
              <w:rPr>
                <w:rFonts w:hint="eastAsia"/>
              </w:rPr>
              <w:t>38</w:t>
            </w:r>
          </w:p>
          <w:p w14:paraId="3CEBFDCA" w14:textId="77777777" w:rsidR="00EE7E4B" w:rsidRDefault="00EE7E4B" w:rsidP="00EE7E4B">
            <w:pPr>
              <w:pStyle w:val="ac"/>
            </w:pPr>
            <w:r>
              <w:t>39</w:t>
            </w:r>
          </w:p>
          <w:p w14:paraId="3CEBFDCB" w14:textId="77777777" w:rsidR="00EE7E4B" w:rsidRDefault="00EE7E4B" w:rsidP="00EE7E4B">
            <w:pPr>
              <w:pStyle w:val="ac"/>
            </w:pPr>
            <w:r>
              <w:t>40</w:t>
            </w:r>
          </w:p>
          <w:p w14:paraId="3CEBFDCC" w14:textId="77777777" w:rsidR="00EE7E4B" w:rsidRDefault="00EE7E4B" w:rsidP="00EE7E4B">
            <w:pPr>
              <w:pStyle w:val="ac"/>
            </w:pPr>
            <w:r>
              <w:t>41</w:t>
            </w:r>
          </w:p>
          <w:p w14:paraId="3CEBFDCD" w14:textId="77777777" w:rsidR="00EE7E4B" w:rsidRDefault="00EE7E4B" w:rsidP="00EE7E4B">
            <w:pPr>
              <w:pStyle w:val="ac"/>
            </w:pPr>
            <w:r>
              <w:t>42</w:t>
            </w:r>
          </w:p>
          <w:p w14:paraId="3CEBFDCE" w14:textId="77777777" w:rsidR="00EE7E4B" w:rsidRDefault="00EE7E4B" w:rsidP="00EE7E4B">
            <w:pPr>
              <w:pStyle w:val="ac"/>
            </w:pPr>
            <w:r>
              <w:t>43</w:t>
            </w:r>
          </w:p>
          <w:p w14:paraId="3CEBFDCF" w14:textId="77777777" w:rsidR="00EE7E4B" w:rsidRDefault="00EE7E4B" w:rsidP="00EE7E4B">
            <w:pPr>
              <w:pStyle w:val="ac"/>
            </w:pPr>
            <w:r>
              <w:t>44</w:t>
            </w:r>
          </w:p>
          <w:p w14:paraId="3CEBFDD0" w14:textId="77777777" w:rsidR="00EE7E4B" w:rsidRDefault="00EE7E4B" w:rsidP="00EE7E4B">
            <w:pPr>
              <w:pStyle w:val="ac"/>
            </w:pPr>
            <w:r>
              <w:t>45</w:t>
            </w:r>
          </w:p>
          <w:p w14:paraId="3CEBFDD1" w14:textId="77777777" w:rsidR="00EE7E4B" w:rsidRDefault="00EE7E4B" w:rsidP="00EE7E4B">
            <w:pPr>
              <w:pStyle w:val="ac"/>
            </w:pPr>
            <w:r>
              <w:t>46</w:t>
            </w:r>
          </w:p>
          <w:p w14:paraId="3CEBFDD2" w14:textId="77777777" w:rsidR="00EE7E4B" w:rsidRDefault="00EE7E4B" w:rsidP="00EE7E4B">
            <w:pPr>
              <w:pStyle w:val="ac"/>
            </w:pPr>
            <w:r>
              <w:t>47</w:t>
            </w:r>
          </w:p>
          <w:p w14:paraId="3CEBFDD3" w14:textId="77777777" w:rsidR="00EE7E4B" w:rsidRDefault="00EE7E4B" w:rsidP="00EE7E4B">
            <w:pPr>
              <w:pStyle w:val="ac"/>
            </w:pPr>
            <w:r>
              <w:t>48</w:t>
            </w:r>
          </w:p>
          <w:p w14:paraId="3CEBFDD4" w14:textId="77777777" w:rsidR="00EE7E4B" w:rsidRDefault="00EE7E4B" w:rsidP="00EE7E4B">
            <w:pPr>
              <w:pStyle w:val="ac"/>
            </w:pPr>
            <w:r>
              <w:t>49</w:t>
            </w:r>
          </w:p>
          <w:p w14:paraId="3CEBFDD5" w14:textId="77777777" w:rsidR="00EE7E4B" w:rsidRPr="00185935" w:rsidRDefault="00EE7E4B" w:rsidP="00EE7E4B">
            <w:pPr>
              <w:pStyle w:val="ac"/>
            </w:pPr>
            <w:r>
              <w:t>50</w:t>
            </w:r>
          </w:p>
        </w:tc>
        <w:tc>
          <w:tcPr>
            <w:tcW w:w="10631" w:type="dxa"/>
          </w:tcPr>
          <w:p w14:paraId="3CEBFDD6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DD7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DD8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DD9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DDA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05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DDB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DDC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solid 1px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3CEBFDDD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 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CEBFDDE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div.c1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3CEBFDDF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div.c1 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#aaffaa</w:t>
            </w:r>
            <w:r>
              <w:rPr>
                <w:color w:val="000000"/>
              </w:rPr>
              <w:t>; }</w:t>
            </w:r>
          </w:p>
          <w:p w14:paraId="3CEBFDE0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div.c2</w:t>
            </w:r>
            <w:r>
              <w:rPr>
                <w:color w:val="000000"/>
              </w:rPr>
              <w:t xml:space="preserve"> { </w:t>
            </w:r>
          </w:p>
          <w:p w14:paraId="3CEBFDE1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</w:p>
          <w:p w14:paraId="3CEBFDE2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</w:p>
          <w:p w14:paraId="3CEBFDE3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}</w:t>
            </w:r>
          </w:p>
          <w:p w14:paraId="3CEBFDE4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div.c2 div</w:t>
            </w:r>
            <w:r>
              <w:rPr>
                <w:color w:val="000000"/>
              </w:rPr>
              <w:t xml:space="preserve"> { </w:t>
            </w:r>
          </w:p>
          <w:p w14:paraId="3CEBFDE5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</w:p>
          <w:p w14:paraId="3CEBFDE6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#ffaaaa</w:t>
            </w:r>
            <w:r>
              <w:rPr>
                <w:color w:val="000000"/>
              </w:rPr>
              <w:t xml:space="preserve">; </w:t>
            </w:r>
          </w:p>
          <w:p w14:paraId="3CEBFDE7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}</w:t>
            </w:r>
          </w:p>
          <w:p w14:paraId="3CEBFDE8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div.c3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>; }</w:t>
            </w:r>
          </w:p>
          <w:p w14:paraId="3CEBFDE9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div.c3 div</w:t>
            </w:r>
            <w:r>
              <w:rPr>
                <w:color w:val="000000"/>
              </w:rPr>
              <w:t xml:space="preserve"> { </w:t>
            </w:r>
          </w:p>
          <w:p w14:paraId="3CEBFDEA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</w:p>
          <w:p w14:paraId="3CEBFDEB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#dddddd</w:t>
            </w:r>
            <w:r>
              <w:rPr>
                <w:color w:val="000000"/>
              </w:rPr>
              <w:t xml:space="preserve">; </w:t>
            </w:r>
          </w:p>
          <w:p w14:paraId="3CEBFDEC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}</w:t>
            </w:r>
          </w:p>
          <w:p w14:paraId="3CEBFDED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DEE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DEF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DF0" w14:textId="77777777" w:rsidR="00EE7E4B" w:rsidRDefault="00EE7E4B" w:rsidP="00EE7E4B">
            <w:pPr>
              <w:pStyle w:val="ac"/>
            </w:pPr>
          </w:p>
          <w:p w14:paraId="3CEBFDF1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rPr>
                <w:color w:val="008080"/>
              </w:rPr>
              <w:t>&gt;</w:t>
            </w:r>
          </w:p>
          <w:p w14:paraId="3CEBFDF2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F3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DF4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DF5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14:paraId="3CEBFDF6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F7" w14:textId="77777777" w:rsidR="00EE7E4B" w:rsidRDefault="00EE7E4B" w:rsidP="00EE7E4B">
            <w:pPr>
              <w:pStyle w:val="ac"/>
            </w:pPr>
          </w:p>
          <w:p w14:paraId="3CEBFDF8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"c2"</w:t>
            </w:r>
            <w:r>
              <w:rPr>
                <w:color w:val="008080"/>
              </w:rPr>
              <w:t>&gt;</w:t>
            </w:r>
          </w:p>
          <w:p w14:paraId="3CEBFDF9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FA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DFB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DFC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14:paraId="3CEBFDFD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DFE" w14:textId="77777777" w:rsidR="00EE7E4B" w:rsidRDefault="00EE7E4B" w:rsidP="00EE7E4B">
            <w:pPr>
              <w:pStyle w:val="ac"/>
            </w:pPr>
          </w:p>
          <w:p w14:paraId="3CEBFDFF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"c3"</w:t>
            </w:r>
            <w:r>
              <w:rPr>
                <w:color w:val="008080"/>
              </w:rPr>
              <w:t>&gt;</w:t>
            </w:r>
          </w:p>
          <w:p w14:paraId="3CEBFE00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E01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E02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내용</w:t>
            </w:r>
          </w:p>
          <w:p w14:paraId="3CEBFE03" w14:textId="77777777" w:rsidR="00EE7E4B" w:rsidRDefault="00EE7E4B" w:rsidP="00EE7E4B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    </w:t>
            </w:r>
          </w:p>
          <w:p w14:paraId="3CEBFE04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E05" w14:textId="77777777" w:rsidR="00EE7E4B" w:rsidRDefault="00EE7E4B" w:rsidP="00EE7E4B">
            <w:pPr>
              <w:pStyle w:val="ac"/>
            </w:pPr>
          </w:p>
          <w:p w14:paraId="3CEBFE06" w14:textId="77777777" w:rsidR="00EE7E4B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E07" w14:textId="77777777" w:rsidR="00023660" w:rsidRDefault="00EE7E4B" w:rsidP="00EE7E4B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E09" w14:textId="77777777" w:rsidR="00412ED2" w:rsidRDefault="00412ED2" w:rsidP="00412ED2"/>
    <w:p w14:paraId="3CEBFE0A" w14:textId="77777777" w:rsidR="00F37D0A" w:rsidRDefault="00F37D0A" w:rsidP="00412ED2"/>
    <w:p w14:paraId="3CEBFE0B" w14:textId="77777777" w:rsidR="00C51B34" w:rsidRDefault="00F37D0A" w:rsidP="00F37D0A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margin</w:t>
      </w:r>
    </w:p>
    <w:p w14:paraId="3CEBFE0C" w14:textId="77777777" w:rsidR="00F37D0A" w:rsidRDefault="00F37D0A" w:rsidP="00F37D0A"/>
    <w:p w14:paraId="3CEBFE0D" w14:textId="77777777" w:rsidR="00F37D0A" w:rsidRDefault="00F37D0A" w:rsidP="00F37D0A">
      <w:r>
        <w:rPr>
          <w:rFonts w:hint="eastAsia"/>
        </w:rPr>
        <w:t xml:space="preserve">이 두 </w:t>
      </w:r>
      <w:r>
        <w:t xml:space="preserve">css </w:t>
      </w:r>
      <w:r>
        <w:rPr>
          <w:rFonts w:hint="eastAsia"/>
        </w:rPr>
        <w:t>속성은 여백의 크기를 지정한다.</w:t>
      </w:r>
    </w:p>
    <w:p w14:paraId="3CEBFE0E" w14:textId="77777777" w:rsidR="00F37D0A" w:rsidRDefault="00F37D0A" w:rsidP="00F37D0A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3CEBFE0F" w14:textId="77777777" w:rsidR="00F37D0A" w:rsidRDefault="00F37D0A" w:rsidP="00F37D0A">
      <w:r>
        <w:rPr>
          <w:rFonts w:hint="eastAsia"/>
        </w:rPr>
        <w:t xml:space="preserve">즉 </w:t>
      </w:r>
      <w:r>
        <w:t>padding</w:t>
      </w:r>
      <w:r>
        <w:rPr>
          <w:rFonts w:hint="eastAsia"/>
        </w:rPr>
        <w:t>은 태그의 경계선과 그 태그 안쪽 내용 사이의 여백이고,</w:t>
      </w:r>
      <w:r>
        <w:t xml:space="preserve"> margin</w:t>
      </w:r>
      <w:r>
        <w:rPr>
          <w:rFonts w:hint="eastAsia"/>
        </w:rPr>
        <w:t>은 태그 외부의 다른 태그 사이의 여백이다.</w:t>
      </w:r>
    </w:p>
    <w:p w14:paraId="3CEBFE10" w14:textId="77777777" w:rsidR="00F37D0A" w:rsidRDefault="00F37D0A" w:rsidP="00F37D0A"/>
    <w:p w14:paraId="3CEBFE11" w14:textId="77777777" w:rsidR="00F37D0A" w:rsidRPr="00F37D0A" w:rsidRDefault="00F37D0A" w:rsidP="00F37D0A"/>
    <w:p w14:paraId="3CEBFE12" w14:textId="77777777" w:rsidR="00C51B34" w:rsidRPr="00412ED2" w:rsidRDefault="00C51B34" w:rsidP="00C51B34">
      <w:pPr>
        <w:pStyle w:val="3"/>
      </w:pPr>
      <w:r>
        <w:rPr>
          <w:rFonts w:hint="eastAsia"/>
        </w:rPr>
        <w:lastRenderedPageBreak/>
        <w:t>실행결과</w:t>
      </w:r>
    </w:p>
    <w:p w14:paraId="3CEBFE13" w14:textId="77777777" w:rsidR="00FC4525" w:rsidRDefault="005C7040" w:rsidP="00FC4525">
      <w:r>
        <w:rPr>
          <w:noProof/>
        </w:rPr>
        <w:drawing>
          <wp:inline distT="0" distB="0" distL="0" distR="0" wp14:anchorId="3CEBFFD5" wp14:editId="3CEBFFD6">
            <wp:extent cx="6645910" cy="4934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E14" w14:textId="77777777" w:rsidR="00C51B34" w:rsidRDefault="00C51B34" w:rsidP="00FC4525"/>
    <w:p w14:paraId="3CEBFE15" w14:textId="77777777" w:rsidR="00DF1125" w:rsidRDefault="00DF1125" w:rsidP="00FC4525">
      <w:r>
        <w:t>(</w:t>
      </w:r>
      <w:r>
        <w:rPr>
          <w:rFonts w:hint="eastAsia"/>
        </w:rPr>
        <w:t>줄7</w:t>
      </w:r>
      <w:r>
        <w:t xml:space="preserve">) </w:t>
      </w:r>
      <w:r>
        <w:rPr>
          <w:rFonts w:hint="eastAsia"/>
        </w:rPr>
        <w:t>body &gt; div</w:t>
      </w:r>
      <w:r>
        <w:t xml:space="preserve">  </w:t>
      </w:r>
      <w:r>
        <w:rPr>
          <w:rFonts w:hAnsi="굴림" w:hint="eastAsia"/>
        </w:rPr>
        <w:t>→</w:t>
      </w:r>
      <w:r>
        <w:t xml:space="preserve"> body </w:t>
      </w:r>
      <w:r>
        <w:rPr>
          <w:rFonts w:hint="eastAsia"/>
        </w:rPr>
        <w:t xml:space="preserve">태그의 자식이고 손자나 증손자가 아닌 </w:t>
      </w:r>
      <w:r>
        <w:t xml:space="preserve">div </w:t>
      </w:r>
      <w:r>
        <w:rPr>
          <w:rFonts w:hint="eastAsia"/>
        </w:rPr>
        <w:t>태그가 선택된다.</w:t>
      </w:r>
      <w:r>
        <w:t xml:space="preserve"> </w:t>
      </w:r>
    </w:p>
    <w:p w14:paraId="3CEBFE16" w14:textId="77777777" w:rsidR="00F37D0A" w:rsidRDefault="00DF1125" w:rsidP="00FC4525">
      <w:r>
        <w:t xml:space="preserve">                    (</w:t>
      </w:r>
      <w:r>
        <w:rPr>
          <w:rFonts w:hint="eastAsia"/>
        </w:rPr>
        <w:t>줄2</w:t>
      </w:r>
      <w:r>
        <w:t>8), (</w:t>
      </w:r>
      <w:r>
        <w:rPr>
          <w:rFonts w:hint="eastAsia"/>
        </w:rPr>
        <w:t>줄3</w:t>
      </w:r>
      <w:r>
        <w:t>5), (</w:t>
      </w:r>
      <w:r>
        <w:rPr>
          <w:rFonts w:hint="eastAsia"/>
        </w:rPr>
        <w:t>줄</w:t>
      </w:r>
      <w:r>
        <w:t>42)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>태그에 서식이 적용된다.</w:t>
      </w:r>
      <w:r>
        <w:t xml:space="preserve"> </w:t>
      </w:r>
    </w:p>
    <w:p w14:paraId="3CEBFE17" w14:textId="77777777" w:rsidR="00F37D0A" w:rsidRPr="00F37D0A" w:rsidRDefault="00F37D0A" w:rsidP="00FC4525">
      <w:r>
        <w:rPr>
          <w:rFonts w:hint="eastAsia"/>
        </w:rPr>
        <w:t xml:space="preserve">이 세 </w:t>
      </w:r>
      <w:r>
        <w:t xml:space="preserve">div </w:t>
      </w:r>
      <w:r>
        <w:rPr>
          <w:rFonts w:hint="eastAsia"/>
        </w:rPr>
        <w:t>태그들에 검정 실선 경계선과 노란색 배경이 적용된다.</w:t>
      </w:r>
    </w:p>
    <w:p w14:paraId="3CEBFE18" w14:textId="77777777" w:rsidR="00DF1125" w:rsidRPr="00F37D0A" w:rsidRDefault="00DF1125" w:rsidP="00FC4525"/>
    <w:p w14:paraId="3CEBFE19" w14:textId="77777777" w:rsidR="00DF1125" w:rsidRDefault="00DF1125" w:rsidP="00FC4525">
      <w:pPr>
        <w:rPr>
          <w:rFonts w:hAnsi="굴림"/>
        </w:rPr>
      </w:pPr>
      <w:r>
        <w:rPr>
          <w:rFonts w:hint="eastAsia"/>
        </w:rPr>
        <w:t xml:space="preserve">body </w:t>
      </w:r>
      <w:r>
        <w:t xml:space="preserve"> </w:t>
      </w:r>
      <w:r>
        <w:rPr>
          <w:rFonts w:hint="eastAsia"/>
        </w:rPr>
        <w:t>div</w:t>
      </w:r>
      <w:r>
        <w:t xml:space="preserve">  </w:t>
      </w:r>
      <w:r>
        <w:rPr>
          <w:rFonts w:hAnsi="굴림" w:hint="eastAsia"/>
        </w:rPr>
        <w:t xml:space="preserve">→  body 태그 내부의 모든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전부 선택된다.</w:t>
      </w:r>
    </w:p>
    <w:p w14:paraId="3CEBFE1A" w14:textId="77777777" w:rsidR="00DF1125" w:rsidRDefault="00DF1125" w:rsidP="00FC4525">
      <w:r>
        <w:rPr>
          <w:rFonts w:hAnsi="굴림"/>
        </w:rPr>
        <w:t xml:space="preserve">               (</w:t>
      </w:r>
      <w:r>
        <w:rPr>
          <w:rFonts w:hAnsi="굴림" w:hint="eastAsia"/>
        </w:rPr>
        <w:t>줄2</w:t>
      </w:r>
      <w:r>
        <w:rPr>
          <w:rFonts w:hAnsi="굴림"/>
        </w:rPr>
        <w:t>8), (</w:t>
      </w:r>
      <w:r>
        <w:rPr>
          <w:rFonts w:hAnsi="굴림" w:hint="eastAsia"/>
        </w:rPr>
        <w:t>줄2</w:t>
      </w:r>
      <w:r>
        <w:rPr>
          <w:rFonts w:hAnsi="굴림"/>
        </w:rPr>
        <w:t>9), (</w:t>
      </w:r>
      <w:r>
        <w:rPr>
          <w:rFonts w:hAnsi="굴림" w:hint="eastAsia"/>
        </w:rPr>
        <w:t>줄3</w:t>
      </w:r>
      <w:r>
        <w:rPr>
          <w:rFonts w:hAnsi="굴림"/>
        </w:rPr>
        <w:t>5), (</w:t>
      </w:r>
      <w:r>
        <w:rPr>
          <w:rFonts w:hAnsi="굴림" w:hint="eastAsia"/>
        </w:rPr>
        <w:t>줄3</w:t>
      </w:r>
      <w:r>
        <w:rPr>
          <w:rFonts w:hAnsi="굴림"/>
        </w:rPr>
        <w:t>6), (</w:t>
      </w:r>
      <w:r>
        <w:rPr>
          <w:rFonts w:hAnsi="굴림" w:hint="eastAsia"/>
        </w:rPr>
        <w:t>줄4</w:t>
      </w:r>
      <w:r>
        <w:rPr>
          <w:rFonts w:hAnsi="굴림"/>
        </w:rPr>
        <w:t>2), (</w:t>
      </w:r>
      <w:r>
        <w:rPr>
          <w:rFonts w:hAnsi="굴림" w:hint="eastAsia"/>
        </w:rPr>
        <w:t>줄4</w:t>
      </w:r>
      <w:r>
        <w:rPr>
          <w:rFonts w:hAnsi="굴림"/>
        </w:rPr>
        <w:t>3)</w:t>
      </w:r>
      <w:r>
        <w:rPr>
          <w:rFonts w:hAnsi="굴림" w:hint="eastAsia"/>
        </w:rPr>
        <w:t xml:space="preserve">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태그들이 다 선택된다.</w:t>
      </w:r>
    </w:p>
    <w:p w14:paraId="3CEBFE1B" w14:textId="77777777" w:rsidR="00DF1125" w:rsidRPr="00DF1125" w:rsidRDefault="00DF1125" w:rsidP="00FC4525"/>
    <w:p w14:paraId="3CEBFE1C" w14:textId="77777777" w:rsidR="00DF1125" w:rsidRDefault="00DF1125" w:rsidP="00FC4525">
      <w:r>
        <w:rPr>
          <w:rFonts w:hint="eastAsia"/>
        </w:rPr>
        <w:t>(줄8</w:t>
      </w:r>
      <w:r>
        <w:t xml:space="preserve">) div div </w:t>
      </w:r>
      <w:r>
        <w:rPr>
          <w:rFonts w:hAnsi="굴림" w:hint="eastAsia"/>
        </w:rPr>
        <w:t xml:space="preserve">→ div 태그의 내부에 들어있는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</w:p>
    <w:p w14:paraId="3CEBFE1D" w14:textId="77777777" w:rsidR="00DF1125" w:rsidRDefault="00DF1125" w:rsidP="00DF1125">
      <w:r>
        <w:t xml:space="preserve">               (</w:t>
      </w:r>
      <w:r>
        <w:rPr>
          <w:rFonts w:hint="eastAsia"/>
        </w:rPr>
        <w:t>줄2</w:t>
      </w:r>
      <w:r>
        <w:t>9), (</w:t>
      </w:r>
      <w:r>
        <w:rPr>
          <w:rFonts w:hint="eastAsia"/>
        </w:rPr>
        <w:t>줄3</w:t>
      </w:r>
      <w:r>
        <w:t>6), (</w:t>
      </w:r>
      <w:r>
        <w:rPr>
          <w:rFonts w:hint="eastAsia"/>
        </w:rPr>
        <w:t>줄</w:t>
      </w:r>
      <w:r>
        <w:t>43)</w:t>
      </w:r>
      <w:r>
        <w:rPr>
          <w:rFonts w:hint="eastAsia"/>
        </w:rPr>
        <w:t xml:space="preserve">의 </w:t>
      </w:r>
      <w:r>
        <w:t xml:space="preserve">div </w:t>
      </w:r>
      <w:r>
        <w:rPr>
          <w:rFonts w:hint="eastAsia"/>
        </w:rPr>
        <w:t>태그에 서식이 적용된다.</w:t>
      </w:r>
      <w:r>
        <w:t xml:space="preserve"> </w:t>
      </w:r>
    </w:p>
    <w:p w14:paraId="3CEBFE1E" w14:textId="77777777" w:rsidR="00F37D0A" w:rsidRDefault="00F37D0A" w:rsidP="00DF1125">
      <w:r>
        <w:rPr>
          <w:rFonts w:hint="eastAsia"/>
        </w:rPr>
        <w:t xml:space="preserve">노란색 </w:t>
      </w:r>
      <w:r>
        <w:t>div</w:t>
      </w:r>
      <w:r>
        <w:rPr>
          <w:rFonts w:hint="eastAsia"/>
        </w:rPr>
        <w:t xml:space="preserve">들의 안쪽 </w:t>
      </w:r>
      <w:r>
        <w:t>div</w:t>
      </w:r>
      <w:r>
        <w:rPr>
          <w:rFonts w:hint="eastAsia"/>
        </w:rPr>
        <w:t>들은 내부 내용과의 사이에 30 픽셀 여백이 적용된다.</w:t>
      </w:r>
    </w:p>
    <w:p w14:paraId="3CEBFE1F" w14:textId="77777777" w:rsidR="00F37D0A" w:rsidRDefault="00F37D0A" w:rsidP="00DF1125">
      <w:r>
        <w:rPr>
          <w:rFonts w:hint="eastAsia"/>
        </w:rPr>
        <w:t xml:space="preserve">위 실행결과 그림에서 </w:t>
      </w:r>
      <w:r>
        <w:t>"</w:t>
      </w:r>
      <w:r>
        <w:rPr>
          <w:rFonts w:hint="eastAsia"/>
        </w:rPr>
        <w:t>내용 내용 내용.</w:t>
      </w:r>
      <w:r>
        <w:t xml:space="preserve">.." </w:t>
      </w:r>
      <w:r>
        <w:rPr>
          <w:rFonts w:hint="eastAsia"/>
        </w:rPr>
        <w:t xml:space="preserve">문자열과 그 주위 사각형과 사이의 여백이 </w:t>
      </w:r>
      <w:r>
        <w:t xml:space="preserve">30 </w:t>
      </w:r>
      <w:r>
        <w:rPr>
          <w:rFonts w:hint="eastAsia"/>
        </w:rPr>
        <w:t>픽셀이다.</w:t>
      </w:r>
    </w:p>
    <w:p w14:paraId="3CEBFE20" w14:textId="77777777" w:rsidR="00F37D0A" w:rsidRDefault="00F37D0A" w:rsidP="00DF1125"/>
    <w:p w14:paraId="3CEBFE21" w14:textId="77777777" w:rsidR="00F37D0A" w:rsidRDefault="00F37D0A" w:rsidP="00DF1125">
      <w:pPr>
        <w:rPr>
          <w:rFonts w:hAnsi="굴림"/>
        </w:rPr>
      </w:pPr>
      <w:r>
        <w:t>(</w:t>
      </w:r>
      <w:r>
        <w:rPr>
          <w:rFonts w:hint="eastAsia"/>
        </w:rPr>
        <w:t xml:space="preserve">줄9) </w:t>
      </w:r>
      <w:r>
        <w:t xml:space="preserve">div.c1 </w:t>
      </w:r>
      <w:r>
        <w:rPr>
          <w:rFonts w:hAnsi="굴림" w:hint="eastAsia"/>
        </w:rPr>
        <w:t>→ (줄2</w:t>
      </w:r>
      <w:r>
        <w:rPr>
          <w:rFonts w:hAnsi="굴림"/>
        </w:rPr>
        <w:t>8)</w:t>
      </w:r>
      <w:r>
        <w:rPr>
          <w:rFonts w:hAnsi="굴림" w:hint="eastAsia"/>
        </w:rPr>
        <w:t xml:space="preserve">의 사각형에 </w:t>
      </w:r>
      <w:r>
        <w:rPr>
          <w:rFonts w:hAnsi="굴림"/>
        </w:rPr>
        <w:t xml:space="preserve">20 </w:t>
      </w:r>
      <w:r>
        <w:rPr>
          <w:rFonts w:hAnsi="굴림" w:hint="eastAsia"/>
        </w:rPr>
        <w:t xml:space="preserve">픽셀 </w:t>
      </w:r>
      <w:r>
        <w:rPr>
          <w:rFonts w:hAnsi="굴림"/>
        </w:rPr>
        <w:t>padding</w:t>
      </w:r>
      <w:r>
        <w:rPr>
          <w:rFonts w:hAnsi="굴림" w:hint="eastAsia"/>
        </w:rPr>
        <w:t>이 적용된다.</w:t>
      </w:r>
    </w:p>
    <w:p w14:paraId="3CEBFE22" w14:textId="77777777" w:rsidR="00F37D0A" w:rsidRDefault="00F37D0A" w:rsidP="00DF1125">
      <w:pPr>
        <w:rPr>
          <w:rFonts w:hAnsi="굴림"/>
        </w:rPr>
      </w:pPr>
      <w:r>
        <w:rPr>
          <w:rFonts w:hAnsi="굴림" w:hint="eastAsia"/>
        </w:rPr>
        <w:t xml:space="preserve">위 실행결과 그림에서 </w:t>
      </w:r>
      <w:r w:rsidR="00347460">
        <w:rPr>
          <w:rFonts w:hAnsi="굴림" w:hint="eastAsia"/>
        </w:rPr>
        <w:t xml:space="preserve">첫번째 노란색 사각형의 노란색 여백이 이 </w:t>
      </w:r>
      <w:r w:rsidR="00347460">
        <w:rPr>
          <w:rFonts w:hAnsi="굴림"/>
        </w:rPr>
        <w:t>padding</w:t>
      </w:r>
      <w:r w:rsidR="00347460">
        <w:rPr>
          <w:rFonts w:hAnsi="굴림" w:hint="eastAsia"/>
        </w:rPr>
        <w:t>에 해당한다.</w:t>
      </w:r>
    </w:p>
    <w:p w14:paraId="3CEBFE23" w14:textId="77777777" w:rsidR="00347460" w:rsidRDefault="00347460" w:rsidP="00DF1125">
      <w:pPr>
        <w:rPr>
          <w:rFonts w:hAnsi="굴림"/>
        </w:rPr>
      </w:pPr>
    </w:p>
    <w:p w14:paraId="3CEBFE24" w14:textId="77777777" w:rsidR="00347460" w:rsidRDefault="00347460" w:rsidP="00DF1125">
      <w:pPr>
        <w:rPr>
          <w:rFonts w:hAnsi="굴림"/>
        </w:rPr>
      </w:pPr>
      <w:r w:rsidRPr="00347460">
        <w:t>(</w:t>
      </w:r>
      <w:r w:rsidRPr="00347460">
        <w:rPr>
          <w:rFonts w:hint="eastAsia"/>
        </w:rPr>
        <w:t>줄1</w:t>
      </w:r>
      <w:r w:rsidRPr="00347460">
        <w:t>0) div.c1 div</w:t>
      </w:r>
      <w:r>
        <w:t xml:space="preserve">  </w:t>
      </w:r>
      <w:r>
        <w:rPr>
          <w:rFonts w:hAnsi="굴림" w:hint="eastAsia"/>
        </w:rPr>
        <w:t>→ (줄29</w:t>
      </w:r>
      <w:r>
        <w:rPr>
          <w:rFonts w:hAnsi="굴림"/>
        </w:rPr>
        <w:t>)</w:t>
      </w:r>
      <w:r>
        <w:rPr>
          <w:rFonts w:hAnsi="굴림" w:hint="eastAsia"/>
        </w:rPr>
        <w:t xml:space="preserve">의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  <w:r>
        <w:rPr>
          <w:rFonts w:hAnsi="굴림"/>
        </w:rPr>
        <w:t xml:space="preserve"> </w:t>
      </w:r>
      <w:r>
        <w:rPr>
          <w:rFonts w:hAnsi="굴림" w:hint="eastAsia"/>
        </w:rPr>
        <w:t>이 div의 배경색이 밝은 녹색이 된다.</w:t>
      </w:r>
    </w:p>
    <w:p w14:paraId="3CEBFE25" w14:textId="77777777" w:rsidR="00347460" w:rsidRDefault="00347460" w:rsidP="00DF1125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줄1</w:t>
      </w:r>
      <w:r>
        <w:rPr>
          <w:rFonts w:hAnsi="굴림"/>
        </w:rPr>
        <w:t xml:space="preserve">1) div.c2 </w:t>
      </w:r>
      <w:r>
        <w:rPr>
          <w:rFonts w:hAnsi="굴림" w:hint="eastAsia"/>
        </w:rPr>
        <w:t>→ (줄3</w:t>
      </w:r>
      <w:r>
        <w:rPr>
          <w:rFonts w:hAnsi="굴림"/>
        </w:rPr>
        <w:t>5)</w:t>
      </w:r>
      <w:r>
        <w:rPr>
          <w:rFonts w:hAnsi="굴림" w:hint="eastAsia"/>
        </w:rPr>
        <w:t xml:space="preserve">의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</w:p>
    <w:p w14:paraId="3CEBFE26" w14:textId="77777777" w:rsidR="00347460" w:rsidRDefault="00347460" w:rsidP="00DF1125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줄1</w:t>
      </w:r>
      <w:r>
        <w:rPr>
          <w:rFonts w:hAnsi="굴림"/>
        </w:rPr>
        <w:t>2)</w:t>
      </w:r>
      <w:r>
        <w:rPr>
          <w:rFonts w:hAnsi="굴림" w:hint="eastAsia"/>
        </w:rPr>
        <w:t xml:space="preserve"> 실행결과 그림에서 첫번째 노란 사각형과 두번째 노란 사각형 사이의 여백이 </w:t>
      </w:r>
      <w:r>
        <w:rPr>
          <w:rFonts w:hAnsi="굴림"/>
        </w:rPr>
        <w:t>20px</w:t>
      </w:r>
      <w:r>
        <w:rPr>
          <w:rFonts w:hAnsi="굴림" w:hint="eastAsia"/>
        </w:rPr>
        <w:t>이다.</w:t>
      </w:r>
    </w:p>
    <w:p w14:paraId="3CEBFE27" w14:textId="77777777" w:rsidR="00347460" w:rsidRDefault="00347460" w:rsidP="00347460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줄1</w:t>
      </w:r>
      <w:r>
        <w:rPr>
          <w:rFonts w:hAnsi="굴림"/>
        </w:rPr>
        <w:t>3)</w:t>
      </w:r>
      <w:r>
        <w:rPr>
          <w:rFonts w:hAnsi="굴림" w:hint="eastAsia"/>
        </w:rPr>
        <w:t xml:space="preserve"> 실행결과 그림에서 두번째 노란 사각형과 세번째 노란 사각형 사이의 여백이 </w:t>
      </w:r>
      <w:r>
        <w:rPr>
          <w:rFonts w:hAnsi="굴림"/>
        </w:rPr>
        <w:t>20px</w:t>
      </w:r>
      <w:r>
        <w:rPr>
          <w:rFonts w:hAnsi="굴림" w:hint="eastAsia"/>
        </w:rPr>
        <w:t>이다.</w:t>
      </w:r>
    </w:p>
    <w:p w14:paraId="3CEBFE28" w14:textId="77777777" w:rsidR="00347460" w:rsidRDefault="00347460" w:rsidP="00347460">
      <w:pPr>
        <w:rPr>
          <w:rFonts w:hAnsi="굴림"/>
        </w:rPr>
      </w:pPr>
      <w:r w:rsidRPr="00347460">
        <w:t>(</w:t>
      </w:r>
      <w:r w:rsidRPr="00347460">
        <w:rPr>
          <w:rFonts w:hint="eastAsia"/>
        </w:rPr>
        <w:t>줄1</w:t>
      </w:r>
      <w:r>
        <w:t>5</w:t>
      </w:r>
      <w:r w:rsidRPr="00347460">
        <w:t>) div.</w:t>
      </w:r>
      <w:r>
        <w:t>2</w:t>
      </w:r>
      <w:r w:rsidRPr="00347460">
        <w:t xml:space="preserve"> div</w:t>
      </w:r>
      <w:r>
        <w:t xml:space="preserve">  </w:t>
      </w:r>
      <w:r>
        <w:rPr>
          <w:rFonts w:hAnsi="굴림" w:hint="eastAsia"/>
        </w:rPr>
        <w:t>→ (줄36</w:t>
      </w:r>
      <w:r>
        <w:rPr>
          <w:rFonts w:hAnsi="굴림"/>
        </w:rPr>
        <w:t>)</w:t>
      </w:r>
      <w:r>
        <w:rPr>
          <w:rFonts w:hAnsi="굴림" w:hint="eastAsia"/>
        </w:rPr>
        <w:t xml:space="preserve">의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  <w:r>
        <w:rPr>
          <w:rFonts w:hAnsi="굴림"/>
        </w:rPr>
        <w:t xml:space="preserve"> </w:t>
      </w:r>
    </w:p>
    <w:p w14:paraId="3CEBFE29" w14:textId="77777777" w:rsidR="007A452E" w:rsidRDefault="007A452E" w:rsidP="007A452E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줄1</w:t>
      </w:r>
      <w:r>
        <w:rPr>
          <w:rFonts w:hAnsi="굴림"/>
        </w:rPr>
        <w:t>6)</w:t>
      </w:r>
      <w:r>
        <w:rPr>
          <w:rFonts w:hAnsi="굴림" w:hint="eastAsia"/>
        </w:rPr>
        <w:t xml:space="preserve"> 실행결과 그림에서 두번째 노란 사각형의 노란색 여백이 이 </w:t>
      </w:r>
      <w:r>
        <w:rPr>
          <w:rFonts w:hAnsi="굴림"/>
        </w:rPr>
        <w:t>margin</w:t>
      </w:r>
      <w:r>
        <w:rPr>
          <w:rFonts w:hAnsi="굴림" w:hint="eastAsia"/>
        </w:rPr>
        <w:t>에 해당한다.</w:t>
      </w:r>
    </w:p>
    <w:p w14:paraId="3CEBFE2A" w14:textId="77777777" w:rsidR="007A452E" w:rsidRDefault="007A452E" w:rsidP="007A452E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줄1</w:t>
      </w:r>
      <w:r>
        <w:rPr>
          <w:rFonts w:hAnsi="굴림"/>
        </w:rPr>
        <w:t>7)</w:t>
      </w:r>
      <w:r>
        <w:rPr>
          <w:rFonts w:hAnsi="굴림" w:hint="eastAsia"/>
        </w:rPr>
        <w:t xml:space="preserve"> 실행결과 그림에서 두번째 노란 사각형 내부의 사각형이 분홍색이 된다.</w:t>
      </w:r>
    </w:p>
    <w:p w14:paraId="3CEBFE2B" w14:textId="77777777" w:rsidR="007A452E" w:rsidRDefault="007A452E" w:rsidP="00347460">
      <w:pPr>
        <w:rPr>
          <w:rFonts w:hAnsi="굴림"/>
        </w:rPr>
      </w:pPr>
      <w:r>
        <w:rPr>
          <w:rFonts w:hAnsi="굴림" w:hint="eastAsia"/>
        </w:rPr>
        <w:t>(줄1</w:t>
      </w:r>
      <w:r>
        <w:rPr>
          <w:rFonts w:hAnsi="굴림"/>
        </w:rPr>
        <w:t xml:space="preserve">9) div3.c3 </w:t>
      </w:r>
      <w:r>
        <w:rPr>
          <w:rFonts w:hAnsi="굴림" w:hint="eastAsia"/>
        </w:rPr>
        <w:t xml:space="preserve">→ (줄42)의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이 태그의 가로 폭이 </w:t>
      </w:r>
      <w:r>
        <w:rPr>
          <w:rFonts w:hAnsi="굴림"/>
        </w:rPr>
        <w:t xml:space="preserve">500 </w:t>
      </w:r>
      <w:r>
        <w:rPr>
          <w:rFonts w:hAnsi="굴림" w:hint="eastAsia"/>
        </w:rPr>
        <w:t>픽셀이 된다.</w:t>
      </w:r>
    </w:p>
    <w:p w14:paraId="3CEBFE2C" w14:textId="77777777" w:rsidR="007A452E" w:rsidRDefault="007A452E" w:rsidP="00347460">
      <w:pPr>
        <w:rPr>
          <w:rFonts w:hAnsi="굴림"/>
        </w:rPr>
      </w:pPr>
      <w:r>
        <w:rPr>
          <w:rFonts w:hAnsi="굴림"/>
        </w:rPr>
        <w:t xml:space="preserve">div </w:t>
      </w:r>
      <w:r>
        <w:rPr>
          <w:rFonts w:hAnsi="굴림" w:hint="eastAsia"/>
        </w:rPr>
        <w:t>태그의 디폴트 width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값은 </w:t>
      </w:r>
      <w:r>
        <w:rPr>
          <w:rFonts w:hAnsi="굴림"/>
        </w:rPr>
        <w:t>100%</w:t>
      </w:r>
      <w:r>
        <w:rPr>
          <w:rFonts w:hAnsi="굴림" w:hint="eastAsia"/>
        </w:rPr>
        <w:t>이어서 전체 영역을 다 채운다.</w:t>
      </w:r>
    </w:p>
    <w:p w14:paraId="3CEBFE2D" w14:textId="77777777" w:rsidR="007A452E" w:rsidRDefault="007A452E" w:rsidP="007A452E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줄2</w:t>
      </w:r>
      <w:r>
        <w:rPr>
          <w:rFonts w:hAnsi="굴림"/>
        </w:rPr>
        <w:t xml:space="preserve">0) div.c3 div </w:t>
      </w:r>
      <w:r>
        <w:rPr>
          <w:rFonts w:hAnsi="굴림" w:hint="eastAsia"/>
        </w:rPr>
        <w:t>→ (줄4</w:t>
      </w:r>
      <w:r>
        <w:rPr>
          <w:rFonts w:hAnsi="굴림"/>
        </w:rPr>
        <w:t>3</w:t>
      </w:r>
      <w:r>
        <w:rPr>
          <w:rFonts w:hAnsi="굴림" w:hint="eastAsia"/>
        </w:rPr>
        <w:t xml:space="preserve">)의 </w:t>
      </w:r>
      <w:r>
        <w:rPr>
          <w:rFonts w:hAnsi="굴림"/>
        </w:rPr>
        <w:t xml:space="preserve">div </w:t>
      </w:r>
      <w:r>
        <w:rPr>
          <w:rFonts w:hAnsi="굴림" w:hint="eastAsia"/>
        </w:rPr>
        <w:t>태그가 선택된다.</w:t>
      </w:r>
      <w:r>
        <w:rPr>
          <w:rFonts w:hAnsi="굴림"/>
        </w:rPr>
        <w:t xml:space="preserve"> </w:t>
      </w:r>
    </w:p>
    <w:p w14:paraId="3CEBFE2E" w14:textId="77777777" w:rsidR="007A452E" w:rsidRDefault="007A452E" w:rsidP="007A452E">
      <w:pPr>
        <w:rPr>
          <w:rFonts w:hAnsi="굴림"/>
        </w:rPr>
      </w:pPr>
      <w:r>
        <w:rPr>
          <w:rFonts w:hAnsi="굴림"/>
        </w:rPr>
        <w:t>(</w:t>
      </w:r>
      <w:r>
        <w:rPr>
          <w:rFonts w:hAnsi="굴림" w:hint="eastAsia"/>
        </w:rPr>
        <w:t>줄2</w:t>
      </w:r>
      <w:r>
        <w:rPr>
          <w:rFonts w:hAnsi="굴림"/>
        </w:rPr>
        <w:t xml:space="preserve">1) </w:t>
      </w:r>
      <w:r>
        <w:rPr>
          <w:rFonts w:hAnsi="굴림" w:hint="eastAsia"/>
        </w:rPr>
        <w:t xml:space="preserve">실행결과 그림에서 세번째 노란 사각형의 노란색 여백이 이 </w:t>
      </w:r>
      <w:r>
        <w:rPr>
          <w:rFonts w:hAnsi="굴림"/>
        </w:rPr>
        <w:t>margin</w:t>
      </w:r>
      <w:r>
        <w:rPr>
          <w:rFonts w:hAnsi="굴림" w:hint="eastAsia"/>
        </w:rPr>
        <w:t>에 해당한다.</w:t>
      </w:r>
    </w:p>
    <w:p w14:paraId="3CEBFE2F" w14:textId="77777777" w:rsidR="007A452E" w:rsidRPr="007A452E" w:rsidRDefault="007A452E" w:rsidP="007A452E">
      <w:pPr>
        <w:rPr>
          <w:rFonts w:hAnsi="굴림"/>
        </w:rPr>
      </w:pPr>
    </w:p>
    <w:p w14:paraId="3CEBFE30" w14:textId="77777777" w:rsidR="007A452E" w:rsidRPr="007A452E" w:rsidRDefault="007A452E" w:rsidP="00347460">
      <w:pPr>
        <w:rPr>
          <w:rFonts w:hAnsi="굴림"/>
        </w:rPr>
      </w:pPr>
    </w:p>
    <w:p w14:paraId="3CEBFE31" w14:textId="77777777" w:rsidR="007A452E" w:rsidRDefault="007A452E" w:rsidP="00347460">
      <w:pPr>
        <w:rPr>
          <w:rFonts w:hAnsi="굴림"/>
        </w:rPr>
      </w:pPr>
    </w:p>
    <w:p w14:paraId="3CEBFE32" w14:textId="77777777" w:rsidR="007A452E" w:rsidRDefault="007A452E" w:rsidP="00FF57D1">
      <w:pPr>
        <w:pStyle w:val="2"/>
      </w:pPr>
      <w:r>
        <w:rPr>
          <w:rFonts w:hint="eastAsia"/>
        </w:rPr>
        <w:t>bl</w:t>
      </w:r>
      <w:r>
        <w:t>o</w:t>
      </w:r>
      <w:r>
        <w:rPr>
          <w:rFonts w:hint="eastAsia"/>
        </w:rPr>
        <w:t>ck 태그</w:t>
      </w:r>
      <w:r w:rsidR="00EF0B68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태그</w:t>
      </w:r>
      <w:r w:rsidR="00E52894">
        <w:rPr>
          <w:rFonts w:hint="eastAsia"/>
        </w:rPr>
        <w:t>, inline-block 태그</w:t>
      </w:r>
    </w:p>
    <w:p w14:paraId="3CEBFE33" w14:textId="77777777" w:rsidR="00EF0B68" w:rsidRDefault="00EF0B68" w:rsidP="007A452E"/>
    <w:p w14:paraId="3CEBFE34" w14:textId="77777777" w:rsidR="00EF3F70" w:rsidRDefault="00EF3F70" w:rsidP="00EF3F70">
      <w:pPr>
        <w:pStyle w:val="3"/>
      </w:pP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태그</w:t>
      </w:r>
    </w:p>
    <w:p w14:paraId="3CEBFE35" w14:textId="77777777" w:rsidR="007A452E" w:rsidRDefault="007A452E" w:rsidP="007A452E">
      <w:r>
        <w:rPr>
          <w:rFonts w:hint="eastAsia"/>
        </w:rPr>
        <w:t xml:space="preserve">block 태그들의 디폴트 </w:t>
      </w:r>
      <w:r>
        <w:t xml:space="preserve">width </w:t>
      </w:r>
      <w:r>
        <w:rPr>
          <w:rFonts w:hint="eastAsia"/>
        </w:rPr>
        <w:t xml:space="preserve">값은 </w:t>
      </w:r>
      <w:r>
        <w:t>100%</w:t>
      </w:r>
      <w:r>
        <w:rPr>
          <w:rFonts w:hint="eastAsia"/>
        </w:rPr>
        <w:t xml:space="preserve">이어서 혼자 가로 폭을 다 차지한다. </w:t>
      </w:r>
    </w:p>
    <w:p w14:paraId="3CEBFE36" w14:textId="77777777" w:rsidR="007A452E" w:rsidRDefault="007A452E" w:rsidP="007A452E">
      <w:r>
        <w:rPr>
          <w:rFonts w:hint="eastAsia"/>
        </w:rPr>
        <w:t>그렇기 때문에 block 태그 앞뒤로 줄바꿈이 일어나</w:t>
      </w:r>
      <w:r w:rsidR="00EF0B68">
        <w:rPr>
          <w:rFonts w:hint="eastAsia"/>
        </w:rPr>
        <w:t>서,</w:t>
      </w:r>
      <w:r>
        <w:rPr>
          <w:rFonts w:hint="eastAsia"/>
        </w:rPr>
        <w:t xml:space="preserve"> </w:t>
      </w:r>
      <w:r>
        <w:t xml:space="preserve">block </w:t>
      </w:r>
      <w:r>
        <w:rPr>
          <w:rFonts w:hint="eastAsia"/>
        </w:rPr>
        <w:t>태그 좌우에 다른 태그</w:t>
      </w:r>
      <w:r w:rsidR="00EF0B68">
        <w:rPr>
          <w:rFonts w:hint="eastAsia"/>
        </w:rPr>
        <w:t>가 없다.</w:t>
      </w:r>
    </w:p>
    <w:p w14:paraId="3CEBFE37" w14:textId="77777777" w:rsidR="009B30D0" w:rsidRDefault="009B30D0" w:rsidP="007A452E">
      <w:r>
        <w:t xml:space="preserve">black </w:t>
      </w:r>
      <w:r>
        <w:rPr>
          <w:rFonts w:hint="eastAsia"/>
        </w:rPr>
        <w:t xml:space="preserve">태그들은 </w:t>
      </w:r>
      <w:r>
        <w:t xml:space="preserve">margin, padding, width, height </w:t>
      </w:r>
      <w:r>
        <w:rPr>
          <w:rFonts w:hint="eastAsia"/>
        </w:rPr>
        <w:t>속성값이 잘 적용된다.</w:t>
      </w:r>
    </w:p>
    <w:p w14:paraId="3CEBFE38" w14:textId="77777777" w:rsidR="00EF0B68" w:rsidRDefault="00EF0B68" w:rsidP="007A452E">
      <w:r>
        <w:rPr>
          <w:rFonts w:hint="eastAsia"/>
        </w:rPr>
        <w:t xml:space="preserve">예: </w:t>
      </w:r>
      <w:r>
        <w:t>div, table, form, p, ul, ol, h1</w:t>
      </w:r>
    </w:p>
    <w:p w14:paraId="3CEBFE39" w14:textId="77777777" w:rsidR="00EF0B68" w:rsidRDefault="00EF0B68" w:rsidP="007A452E"/>
    <w:p w14:paraId="3CEBFE3A" w14:textId="77777777" w:rsidR="00EF3F70" w:rsidRDefault="00EF3F70" w:rsidP="00EF3F70">
      <w:pPr>
        <w:pStyle w:val="3"/>
      </w:pPr>
      <w:r>
        <w:rPr>
          <w:rFonts w:hint="eastAsia"/>
        </w:rPr>
        <w:t>i</w:t>
      </w:r>
      <w:r>
        <w:t xml:space="preserve">nline </w:t>
      </w:r>
      <w:r>
        <w:rPr>
          <w:rFonts w:hint="eastAsia"/>
        </w:rPr>
        <w:t>태그</w:t>
      </w:r>
    </w:p>
    <w:p w14:paraId="3CEBFE3B" w14:textId="77777777" w:rsidR="00EF0B68" w:rsidRDefault="00EF0B68" w:rsidP="007A452E">
      <w:r>
        <w:rPr>
          <w:rFonts w:hint="eastAsia"/>
        </w:rPr>
        <w:t>inline 태그들</w:t>
      </w:r>
      <w:r w:rsidR="00BC6947"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width </w:t>
      </w:r>
      <w:r>
        <w:rPr>
          <w:rFonts w:hint="eastAsia"/>
        </w:rPr>
        <w:t xml:space="preserve">값은 그 내용물의 </w:t>
      </w:r>
      <w:r>
        <w:t>width</w:t>
      </w:r>
      <w:r w:rsidR="00BC6947">
        <w:t xml:space="preserve"> </w:t>
      </w:r>
      <w:r w:rsidR="00BC6947">
        <w:rPr>
          <w:rFonts w:hint="eastAsia"/>
        </w:rPr>
        <w:t>이다.</w:t>
      </w:r>
      <w:r w:rsidR="00BC6947">
        <w:t xml:space="preserve"> </w:t>
      </w:r>
      <w:r>
        <w:rPr>
          <w:rFonts w:hint="eastAsia"/>
        </w:rPr>
        <w:t>그리고 좌우의 다른 태그들과 붙어있</w:t>
      </w:r>
      <w:r w:rsidR="00BC6947">
        <w:rPr>
          <w:rFonts w:hint="eastAsia"/>
        </w:rPr>
        <w:t>다.</w:t>
      </w:r>
    </w:p>
    <w:p w14:paraId="3CEBFE3C" w14:textId="77777777" w:rsidR="009B30D0" w:rsidRDefault="009B30D0" w:rsidP="007A452E">
      <w:r>
        <w:t xml:space="preserve">inline </w:t>
      </w:r>
      <w:r>
        <w:rPr>
          <w:rFonts w:hint="eastAsia"/>
        </w:rPr>
        <w:t xml:space="preserve">태그들은 </w:t>
      </w:r>
      <w:r>
        <w:t>padding</w:t>
      </w:r>
      <w:r>
        <w:rPr>
          <w:rFonts w:hint="eastAsia"/>
        </w:rPr>
        <w:t xml:space="preserve">과 좌우 </w:t>
      </w:r>
      <w:r>
        <w:t xml:space="preserve">margin </w:t>
      </w:r>
      <w:r>
        <w:rPr>
          <w:rFonts w:hint="eastAsia"/>
        </w:rPr>
        <w:t>속성값은 적용되는데,</w:t>
      </w:r>
      <w:r>
        <w:t xml:space="preserve"> </w:t>
      </w:r>
    </w:p>
    <w:p w14:paraId="3CEBFE3D" w14:textId="77777777" w:rsidR="009B30D0" w:rsidRPr="009B30D0" w:rsidRDefault="009B30D0" w:rsidP="007A452E">
      <w:r>
        <w:rPr>
          <w:rFonts w:hint="eastAsia"/>
        </w:rPr>
        <w:t xml:space="preserve">위아래 </w:t>
      </w:r>
      <w:r>
        <w:t xml:space="preserve">margin </w:t>
      </w:r>
      <w:r>
        <w:rPr>
          <w:rFonts w:hint="eastAsia"/>
        </w:rPr>
        <w:t>속성값</w:t>
      </w:r>
      <w:r w:rsidR="00193CDB">
        <w:rPr>
          <w:rFonts w:hint="eastAsia"/>
        </w:rPr>
        <w:t xml:space="preserve">과 </w:t>
      </w:r>
      <w:r>
        <w:t xml:space="preserve">width, height </w:t>
      </w:r>
      <w:r>
        <w:rPr>
          <w:rFonts w:hint="eastAsia"/>
        </w:rPr>
        <w:t>속성값</w:t>
      </w:r>
      <w:r w:rsidR="00193CDB">
        <w:rPr>
          <w:rFonts w:hint="eastAsia"/>
        </w:rPr>
        <w:t>은 상황에 따라 무시될 수 있다.</w:t>
      </w:r>
    </w:p>
    <w:p w14:paraId="3CEBFE3E" w14:textId="77777777" w:rsidR="00347460" w:rsidRPr="00347460" w:rsidRDefault="00EF0B68" w:rsidP="00DF1125">
      <w:r>
        <w:rPr>
          <w:rFonts w:hint="eastAsia"/>
        </w:rPr>
        <w:t xml:space="preserve">예: </w:t>
      </w:r>
      <w:r>
        <w:t xml:space="preserve">input, span, font, b, label, a </w:t>
      </w:r>
    </w:p>
    <w:p w14:paraId="3CEBFE3F" w14:textId="77777777" w:rsidR="00DF1125" w:rsidRDefault="00DF1125" w:rsidP="00DF1125"/>
    <w:p w14:paraId="3CEBFE40" w14:textId="77777777" w:rsidR="00EF3F70" w:rsidRDefault="00EF3F70" w:rsidP="00EF3F70">
      <w:pPr>
        <w:pStyle w:val="3"/>
      </w:pPr>
      <w:r>
        <w:rPr>
          <w:rFonts w:hint="eastAsia"/>
        </w:rPr>
        <w:t>i</w:t>
      </w:r>
      <w:r>
        <w:t xml:space="preserve">nline-block </w:t>
      </w:r>
      <w:r>
        <w:rPr>
          <w:rFonts w:hint="eastAsia"/>
        </w:rPr>
        <w:t>태그</w:t>
      </w:r>
    </w:p>
    <w:p w14:paraId="3CEBFE41" w14:textId="77777777" w:rsidR="00C51B34" w:rsidRDefault="00E52894" w:rsidP="00FC4525">
      <w:r>
        <w:rPr>
          <w:rFonts w:hint="eastAsia"/>
        </w:rPr>
        <w:t>inline</w:t>
      </w:r>
      <w:r>
        <w:t>-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 xml:space="preserve">태그들은, </w:t>
      </w:r>
    </w:p>
    <w:p w14:paraId="3CEBFE42" w14:textId="77777777" w:rsidR="00E52894" w:rsidRDefault="00E52894" w:rsidP="00FC4525">
      <w:r>
        <w:t xml:space="preserve">block </w:t>
      </w:r>
      <w:r>
        <w:rPr>
          <w:rFonts w:hint="eastAsia"/>
        </w:rPr>
        <w:t xml:space="preserve">태그처럼 </w:t>
      </w:r>
      <w:r>
        <w:t xml:space="preserve">padding, margin, </w:t>
      </w:r>
      <w:r>
        <w:rPr>
          <w:rFonts w:hint="eastAsia"/>
        </w:rPr>
        <w:t>width, height</w:t>
      </w:r>
      <w:r>
        <w:t xml:space="preserve"> </w:t>
      </w:r>
      <w:r>
        <w:rPr>
          <w:rFonts w:hint="eastAsia"/>
        </w:rPr>
        <w:t>속성이 잘 적용되고,</w:t>
      </w:r>
    </w:p>
    <w:p w14:paraId="3CEBFE43" w14:textId="77777777" w:rsidR="00E52894" w:rsidRDefault="00E52894" w:rsidP="00FC4525">
      <w:r>
        <w:t xml:space="preserve">inline </w:t>
      </w:r>
      <w:r>
        <w:rPr>
          <w:rFonts w:hint="eastAsia"/>
        </w:rPr>
        <w:t>태그처럼 좌우의 다른 태그들과 붙어있다.</w:t>
      </w:r>
    </w:p>
    <w:p w14:paraId="3CEBFE44" w14:textId="77777777" w:rsidR="00E52894" w:rsidRDefault="00E52894" w:rsidP="00FC4525"/>
    <w:p w14:paraId="3CEBFE45" w14:textId="77777777" w:rsidR="00DB4A17" w:rsidRDefault="00DB4A17" w:rsidP="00FC4525"/>
    <w:p w14:paraId="3CEBFE46" w14:textId="77777777" w:rsidR="00917955" w:rsidRDefault="00917955" w:rsidP="00917955">
      <w:pPr>
        <w:pStyle w:val="3"/>
      </w:pPr>
      <w:r>
        <w:rPr>
          <w:rFonts w:hint="eastAsia"/>
        </w:rPr>
        <w:t xml:space="preserve">display </w:t>
      </w:r>
      <w:r>
        <w:t xml:space="preserve">CSS </w:t>
      </w:r>
      <w:r>
        <w:rPr>
          <w:rFonts w:hint="eastAsia"/>
        </w:rPr>
        <w:t>속성</w:t>
      </w:r>
    </w:p>
    <w:p w14:paraId="3CEBFE47" w14:textId="77777777" w:rsidR="00917955" w:rsidRDefault="00917955" w:rsidP="00917955">
      <w:r>
        <w:rPr>
          <w:rFonts w:hint="eastAsia"/>
        </w:rPr>
        <w:t xml:space="preserve">html 태그에는 </w:t>
      </w:r>
      <w:r>
        <w:t xml:space="preserve">display CSS </w:t>
      </w:r>
      <w:r>
        <w:rPr>
          <w:rFonts w:hint="eastAsia"/>
        </w:rPr>
        <w:t>속성이 있다.</w:t>
      </w:r>
    </w:p>
    <w:p w14:paraId="3CEBFE48" w14:textId="77777777" w:rsidR="00917955" w:rsidRDefault="00917955" w:rsidP="00917955">
      <w:r>
        <w:rPr>
          <w:rFonts w:hint="eastAsia"/>
        </w:rPr>
        <w:t xml:space="preserve">이 속성의 값은 </w:t>
      </w:r>
      <w:r>
        <w:t>block, inline, inline-block</w:t>
      </w:r>
      <w:r w:rsidR="009F5522">
        <w:t>, none</w:t>
      </w:r>
      <w:r>
        <w:rPr>
          <w:rFonts w:hint="eastAsia"/>
        </w:rPr>
        <w:t xml:space="preserve"> 이다.</w:t>
      </w:r>
    </w:p>
    <w:p w14:paraId="3CEBFE49" w14:textId="77777777" w:rsidR="009F5522" w:rsidRDefault="009F5522" w:rsidP="00917955">
      <w:r>
        <w:rPr>
          <w:rFonts w:hint="eastAsia"/>
        </w:rPr>
        <w:t xml:space="preserve">이 속서값이 </w:t>
      </w:r>
      <w:r>
        <w:t>none</w:t>
      </w:r>
      <w:r>
        <w:rPr>
          <w:rFonts w:hint="eastAsia"/>
        </w:rPr>
        <w:t>이면 웹브라우저 창에 그려지지 않는다.</w:t>
      </w:r>
    </w:p>
    <w:p w14:paraId="3CEBFE4A" w14:textId="77777777" w:rsidR="00917955" w:rsidRDefault="00917955" w:rsidP="00917955"/>
    <w:p w14:paraId="3CEBFE4B" w14:textId="77777777" w:rsidR="00917955" w:rsidRDefault="00917955" w:rsidP="00917955">
      <w:r>
        <w:t xml:space="preserve">block </w:t>
      </w:r>
      <w:r>
        <w:rPr>
          <w:rFonts w:hint="eastAsia"/>
        </w:rPr>
        <w:t>태그/</w:t>
      </w:r>
      <w:r>
        <w:t>inline</w:t>
      </w:r>
      <w:r>
        <w:rPr>
          <w:rFonts w:hint="eastAsia"/>
        </w:rPr>
        <w:t>태그/</w:t>
      </w:r>
      <w:r>
        <w:t xml:space="preserve">inline-block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 xml:space="preserve">속성값은 </w:t>
      </w:r>
      <w:r>
        <w:t xml:space="preserve">block/inline/inline-block </w:t>
      </w:r>
      <w:r>
        <w:rPr>
          <w:rFonts w:hint="eastAsia"/>
        </w:rPr>
        <w:t>이다.</w:t>
      </w:r>
    </w:p>
    <w:p w14:paraId="3CEBFE4C" w14:textId="77777777" w:rsidR="00917955" w:rsidRDefault="00917955" w:rsidP="00917955">
      <w:r>
        <w:rPr>
          <w:rFonts w:hint="eastAsia"/>
        </w:rPr>
        <w:t>태그의 이 속성값을 다음과 같이 수정할 수 있다.</w:t>
      </w:r>
    </w:p>
    <w:p w14:paraId="3CEBFE4D" w14:textId="77777777" w:rsidR="00917955" w:rsidRDefault="00917955" w:rsidP="00917955"/>
    <w:p w14:paraId="3CEBFE4E" w14:textId="77777777" w:rsidR="00917955" w:rsidRDefault="00917955" w:rsidP="00917955"/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17955" w14:paraId="3CEBFE55" w14:textId="77777777" w:rsidTr="006959B0">
        <w:tc>
          <w:tcPr>
            <w:tcW w:w="426" w:type="dxa"/>
          </w:tcPr>
          <w:p w14:paraId="3CEBFE4F" w14:textId="77777777" w:rsidR="00917955" w:rsidRPr="00185935" w:rsidRDefault="00917955" w:rsidP="006959B0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E50" w14:textId="77777777" w:rsidR="00917955" w:rsidRPr="00185935" w:rsidRDefault="00917955" w:rsidP="006959B0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E51" w14:textId="77777777" w:rsidR="00917955" w:rsidRPr="00185935" w:rsidRDefault="00917955" w:rsidP="006959B0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</w:tc>
        <w:tc>
          <w:tcPr>
            <w:tcW w:w="10631" w:type="dxa"/>
          </w:tcPr>
          <w:p w14:paraId="3CEBFE52" w14:textId="77777777" w:rsidR="00917955" w:rsidRDefault="00917955" w:rsidP="00917955">
            <w:r>
              <w:t xml:space="preserve">div </w:t>
            </w:r>
            <w:r w:rsidR="009F5522">
              <w:t xml:space="preserve">      </w:t>
            </w:r>
            <w:r>
              <w:t>{ display: inline-block; }</w:t>
            </w:r>
          </w:p>
          <w:p w14:paraId="3CEBFE53" w14:textId="77777777" w:rsidR="00917955" w:rsidRDefault="009F5522" w:rsidP="006959B0">
            <w:pPr>
              <w:pStyle w:val="ac"/>
            </w:pPr>
            <w:r>
              <w:rPr>
                <w:rFonts w:hint="eastAsia"/>
              </w:rPr>
              <w:t>span</w:t>
            </w:r>
            <w:r>
              <w:t xml:space="preserve">     </w:t>
            </w:r>
            <w:r>
              <w:rPr>
                <w:rFonts w:hint="eastAsia"/>
              </w:rPr>
              <w:t xml:space="preserve"> {</w:t>
            </w:r>
            <w:r>
              <w:t xml:space="preserve"> display: block; }</w:t>
            </w:r>
          </w:p>
          <w:p w14:paraId="3CEBFE54" w14:textId="77777777" w:rsidR="009F5522" w:rsidRDefault="009F5522" w:rsidP="006959B0">
            <w:pPr>
              <w:pStyle w:val="ac"/>
            </w:pPr>
            <w:r>
              <w:t>div#error { display: none; }</w:t>
            </w:r>
          </w:p>
        </w:tc>
      </w:tr>
    </w:tbl>
    <w:p w14:paraId="3CEBFE56" w14:textId="77777777" w:rsidR="00917955" w:rsidRDefault="00917955" w:rsidP="00917955"/>
    <w:p w14:paraId="3CEBFE57" w14:textId="77777777" w:rsidR="00917955" w:rsidRDefault="009F5522" w:rsidP="00917955">
      <w:r>
        <w:rPr>
          <w:rFonts w:hint="eastAsia"/>
        </w:rPr>
        <w:t>(줄1</w:t>
      </w:r>
      <w:r>
        <w:t xml:space="preserve">) div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 xml:space="preserve">속성의 디폴트 값은 </w:t>
      </w:r>
      <w:r>
        <w:t>block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 xml:space="preserve">이 문서의 모든 </w:t>
      </w:r>
      <w:r>
        <w:t xml:space="preserve">div </w:t>
      </w:r>
      <w:r>
        <w:rPr>
          <w:rFonts w:hint="eastAsia"/>
        </w:rPr>
        <w:t xml:space="preserve">태그는 </w:t>
      </w:r>
      <w:r>
        <w:t>inline-block</w:t>
      </w:r>
      <w:r>
        <w:rPr>
          <w:rFonts w:hint="eastAsia"/>
        </w:rPr>
        <w:t>이 된다.</w:t>
      </w:r>
    </w:p>
    <w:p w14:paraId="3CEBFE58" w14:textId="77777777" w:rsidR="009F5522" w:rsidRDefault="009F5522" w:rsidP="009F5522"/>
    <w:p w14:paraId="3CEBFE59" w14:textId="77777777" w:rsidR="009F5522" w:rsidRDefault="009F5522" w:rsidP="009F5522">
      <w:r>
        <w:t>(</w:t>
      </w:r>
      <w:r>
        <w:rPr>
          <w:rFonts w:hint="eastAsia"/>
        </w:rPr>
        <w:t>줄2</w:t>
      </w:r>
      <w:r>
        <w:t xml:space="preserve">) span </w:t>
      </w:r>
      <w:r>
        <w:rPr>
          <w:rFonts w:hint="eastAsia"/>
        </w:rPr>
        <w:t xml:space="preserve">태그의 </w:t>
      </w:r>
      <w:r>
        <w:t xml:space="preserve">display </w:t>
      </w:r>
      <w:r>
        <w:rPr>
          <w:rFonts w:hint="eastAsia"/>
        </w:rPr>
        <w:t xml:space="preserve">속성의 디폴트 값은 </w:t>
      </w:r>
      <w:r>
        <w:t>inline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 xml:space="preserve">이 문서의 모든 </w:t>
      </w:r>
      <w:r>
        <w:t xml:space="preserve">span </w:t>
      </w:r>
      <w:r>
        <w:rPr>
          <w:rFonts w:hint="eastAsia"/>
        </w:rPr>
        <w:t xml:space="preserve">태그는 </w:t>
      </w:r>
      <w:r>
        <w:t>block</w:t>
      </w:r>
      <w:r>
        <w:rPr>
          <w:rFonts w:hint="eastAsia"/>
        </w:rPr>
        <w:t>이 된다.</w:t>
      </w:r>
    </w:p>
    <w:p w14:paraId="3CEBFE5A" w14:textId="77777777" w:rsidR="009F5522" w:rsidRDefault="009F5522" w:rsidP="009F5522"/>
    <w:p w14:paraId="3CEBFE5B" w14:textId="77777777" w:rsidR="009F5522" w:rsidRDefault="009F5522" w:rsidP="009F5522">
      <w:r>
        <w:rPr>
          <w:rFonts w:hint="eastAsia"/>
        </w:rPr>
        <w:t>(줄3</w:t>
      </w:r>
      <w:r>
        <w:t xml:space="preserve">) id="error" </w:t>
      </w:r>
      <w:r>
        <w:rPr>
          <w:rFonts w:hint="eastAsia"/>
        </w:rPr>
        <w:t xml:space="preserve">속성을 가진 </w:t>
      </w:r>
      <w:r>
        <w:t xml:space="preserve">div </w:t>
      </w:r>
      <w:r>
        <w:rPr>
          <w:rFonts w:hint="eastAsia"/>
        </w:rPr>
        <w:t>태그는 화면 그려지지 않고 숨겨진다.</w:t>
      </w:r>
      <w:r>
        <w:t xml:space="preserve"> </w:t>
      </w:r>
      <w:r>
        <w:rPr>
          <w:rFonts w:hint="eastAsia"/>
        </w:rPr>
        <w:t xml:space="preserve">나중에 </w:t>
      </w:r>
      <w:r>
        <w:t>javascript</w:t>
      </w:r>
      <w:r>
        <w:rPr>
          <w:rFonts w:hint="eastAsia"/>
        </w:rPr>
        <w:t xml:space="preserve"> 코드로 </w:t>
      </w:r>
      <w:r>
        <w:t xml:space="preserve">display </w:t>
      </w:r>
      <w:r>
        <w:rPr>
          <w:rFonts w:hint="eastAsia"/>
        </w:rPr>
        <w:t xml:space="preserve">속성값을 </w:t>
      </w:r>
      <w:r>
        <w:t>block</w:t>
      </w:r>
      <w:r>
        <w:rPr>
          <w:rFonts w:hint="eastAsia"/>
        </w:rPr>
        <w:t>으로 수정하면 화면에 그려진다.</w:t>
      </w:r>
    </w:p>
    <w:p w14:paraId="3CEBFE5C" w14:textId="77777777" w:rsidR="009F5522" w:rsidRDefault="009F5522" w:rsidP="009F5522"/>
    <w:p w14:paraId="3CEBFE5D" w14:textId="77777777" w:rsidR="009F5522" w:rsidRPr="009F5522" w:rsidRDefault="009F5522" w:rsidP="009F5522"/>
    <w:p w14:paraId="3CEBFE5E" w14:textId="77777777" w:rsidR="009F5522" w:rsidRDefault="009F5522" w:rsidP="009F5522">
      <w:r>
        <w:t xml:space="preserve">     </w:t>
      </w:r>
    </w:p>
    <w:p w14:paraId="3CEBFE5F" w14:textId="77777777" w:rsidR="009F5522" w:rsidRPr="009F5522" w:rsidRDefault="009F5522" w:rsidP="00917955"/>
    <w:p w14:paraId="3CEBFE60" w14:textId="77777777" w:rsidR="00917955" w:rsidRDefault="00917955" w:rsidP="00917955"/>
    <w:p w14:paraId="3CEBFE61" w14:textId="77777777" w:rsidR="007E4DC4" w:rsidRDefault="007E4DC4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14:paraId="3CEBFE62" w14:textId="77777777" w:rsidR="003F1A8E" w:rsidRDefault="005C7040" w:rsidP="00AD2B05">
      <w:pPr>
        <w:pStyle w:val="2"/>
      </w:pPr>
      <w:r>
        <w:lastRenderedPageBreak/>
        <w:t>css01/</w:t>
      </w:r>
      <w:r w:rsidR="003F1A8E">
        <w:rPr>
          <w:rFonts w:hint="eastAsia"/>
        </w:rPr>
        <w:t>test0</w:t>
      </w:r>
      <w:r w:rsidR="00412ED2">
        <w:t>6</w:t>
      </w:r>
      <w:r w:rsidR="003F1A8E">
        <w:rPr>
          <w:rFonts w:hint="eastAsia"/>
        </w:rPr>
        <w:t>.html</w:t>
      </w:r>
    </w:p>
    <w:p w14:paraId="3CEBFE63" w14:textId="77777777" w:rsidR="00AD2B05" w:rsidRPr="00AD2B05" w:rsidRDefault="00AD2B05" w:rsidP="00AD2B05"/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33691" w14:paraId="3CEBFEBC" w14:textId="77777777" w:rsidTr="00D54674">
        <w:tc>
          <w:tcPr>
            <w:tcW w:w="426" w:type="dxa"/>
          </w:tcPr>
          <w:p w14:paraId="3CEBFE64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E65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E66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E67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E68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E69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E6A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E6B" w14:textId="77777777" w:rsidR="00033691" w:rsidRPr="00185935" w:rsidRDefault="00033691" w:rsidP="00BB6ABF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E6C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E6D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E6E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E6F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E70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E71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E72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E73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E74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E75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E76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E77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E78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E79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E7A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E7B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24</w:t>
            </w:r>
          </w:p>
          <w:p w14:paraId="3CEBFE7C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25</w:t>
            </w:r>
          </w:p>
          <w:p w14:paraId="3CEBFE7D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26</w:t>
            </w:r>
          </w:p>
          <w:p w14:paraId="3CEBFE7E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27</w:t>
            </w:r>
          </w:p>
          <w:p w14:paraId="3CEBFE7F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28</w:t>
            </w:r>
          </w:p>
          <w:p w14:paraId="3CEBFE80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29</w:t>
            </w:r>
          </w:p>
          <w:p w14:paraId="3CEBFE81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30</w:t>
            </w:r>
          </w:p>
          <w:p w14:paraId="3CEBFE82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31</w:t>
            </w:r>
          </w:p>
          <w:p w14:paraId="3CEBFE83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32</w:t>
            </w:r>
          </w:p>
          <w:p w14:paraId="3CEBFE84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33</w:t>
            </w:r>
          </w:p>
          <w:p w14:paraId="3CEBFE85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34</w:t>
            </w:r>
          </w:p>
          <w:p w14:paraId="3CEBFE86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35</w:t>
            </w:r>
          </w:p>
          <w:p w14:paraId="3CEBFE87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36</w:t>
            </w:r>
          </w:p>
          <w:p w14:paraId="3CEBFE88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37</w:t>
            </w:r>
          </w:p>
          <w:p w14:paraId="3CEBFE89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38</w:t>
            </w:r>
          </w:p>
          <w:p w14:paraId="3CEBFE8A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39</w:t>
            </w:r>
          </w:p>
          <w:p w14:paraId="3CEBFE8B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40</w:t>
            </w:r>
          </w:p>
          <w:p w14:paraId="3CEBFE8C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41</w:t>
            </w:r>
          </w:p>
          <w:p w14:paraId="3CEBFE8D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42</w:t>
            </w:r>
          </w:p>
          <w:p w14:paraId="3CEBFE8E" w14:textId="77777777" w:rsidR="00033691" w:rsidRDefault="00033691" w:rsidP="00BB6ABF">
            <w:pPr>
              <w:pStyle w:val="ac"/>
            </w:pPr>
            <w:r>
              <w:rPr>
                <w:rFonts w:hint="eastAsia"/>
              </w:rPr>
              <w:t>43</w:t>
            </w:r>
          </w:p>
          <w:p w14:paraId="3CEBFE8F" w14:textId="77777777" w:rsidR="00033691" w:rsidRPr="00185935" w:rsidRDefault="00033691" w:rsidP="00BB6ABF">
            <w:pPr>
              <w:pStyle w:val="ac"/>
            </w:pPr>
            <w:r>
              <w:rPr>
                <w:rFonts w:hint="eastAsia"/>
              </w:rPr>
              <w:t>44</w:t>
            </w:r>
          </w:p>
        </w:tc>
        <w:tc>
          <w:tcPr>
            <w:tcW w:w="10631" w:type="dxa"/>
          </w:tcPr>
          <w:p w14:paraId="3CEBFE90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E91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E92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E93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E94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</w:t>
            </w:r>
            <w:r w:rsidR="00171DDF">
              <w:rPr>
                <w:color w:val="000000"/>
              </w:rPr>
              <w:t>6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E95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E96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3CEBFE97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>; }</w:t>
            </w:r>
          </w:p>
          <w:p w14:paraId="3CEBFE98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</w:p>
          <w:p w14:paraId="3CEBFE99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tr:first-child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#888888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3CEBFE9A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</w:p>
          <w:p w14:paraId="3CEBFE9B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3CEBFE9C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3CEBFE9D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       </w:t>
            </w:r>
          </w:p>
          <w:p w14:paraId="3CEBFE9E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table.t1 tr:hover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3CEBFE9F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table.t2 tr:hover:not</w:t>
            </w:r>
            <w:r>
              <w:rPr>
                <w:color w:val="000000"/>
              </w:rPr>
              <w:t>(</w:t>
            </w:r>
            <w:r>
              <w:rPr>
                <w:color w:val="3F7F7F"/>
              </w:rPr>
              <w:t>:first-child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3CEBFEA0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table.t2 tr:nth-child(even)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#eeeeee</w:t>
            </w:r>
            <w:r>
              <w:rPr>
                <w:color w:val="000000"/>
              </w:rPr>
              <w:t>; }</w:t>
            </w:r>
          </w:p>
          <w:p w14:paraId="3CEBFEA1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table.t2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}    </w:t>
            </w:r>
          </w:p>
          <w:p w14:paraId="3CEBFEA2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EA3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EA4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EA5" w14:textId="77777777" w:rsidR="00BB6ABF" w:rsidRDefault="00BB6ABF" w:rsidP="00BB6ABF">
            <w:pPr>
              <w:pStyle w:val="ac"/>
            </w:pPr>
          </w:p>
          <w:p w14:paraId="3CEBFEA6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"t1"</w:t>
            </w:r>
            <w:r>
              <w:rPr>
                <w:color w:val="008080"/>
              </w:rPr>
              <w:t>&gt;</w:t>
            </w:r>
          </w:p>
          <w:p w14:paraId="3CEBFEA7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8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100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9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A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95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B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100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C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D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AE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3CEBFEAF" w14:textId="77777777" w:rsidR="00BB6ABF" w:rsidRDefault="00BB6ABF" w:rsidP="00BB6ABF">
            <w:pPr>
              <w:pStyle w:val="ac"/>
            </w:pPr>
          </w:p>
          <w:p w14:paraId="3CEBFEB0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"t2"</w:t>
            </w:r>
            <w:r>
              <w:rPr>
                <w:color w:val="008080"/>
              </w:rPr>
              <w:t>&gt;</w:t>
            </w:r>
          </w:p>
          <w:p w14:paraId="3CEBFEB1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2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100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3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4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95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5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100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6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7" w14:textId="77777777" w:rsidR="00BB6ABF" w:rsidRDefault="00BB6ABF" w:rsidP="00BB6ABF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90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CEBFEB8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3CEBFEB9" w14:textId="77777777" w:rsidR="00BB6ABF" w:rsidRDefault="00BB6ABF" w:rsidP="00BB6ABF">
            <w:pPr>
              <w:pStyle w:val="ac"/>
            </w:pPr>
          </w:p>
          <w:p w14:paraId="3CEBFEBA" w14:textId="77777777" w:rsidR="00BB6ABF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EBB" w14:textId="77777777" w:rsidR="00033691" w:rsidRDefault="00BB6ABF" w:rsidP="00BB6ABF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EBD" w14:textId="77777777" w:rsidR="00FC4525" w:rsidRDefault="00FC4525" w:rsidP="00FC4525"/>
    <w:p w14:paraId="3CEBFEBE" w14:textId="77777777" w:rsidR="00745BFD" w:rsidRDefault="00745BFD" w:rsidP="00FC4525"/>
    <w:p w14:paraId="3CEBFEBF" w14:textId="77777777" w:rsidR="00745BFD" w:rsidRDefault="00745BFD" w:rsidP="00FC4525"/>
    <w:p w14:paraId="3CEBFEC0" w14:textId="77777777" w:rsidR="00745BFD" w:rsidRDefault="00745BFD" w:rsidP="00745BFD">
      <w:pPr>
        <w:pStyle w:val="3"/>
      </w:pPr>
      <w:r>
        <w:rPr>
          <w:rFonts w:hint="eastAsia"/>
        </w:rPr>
        <w:lastRenderedPageBreak/>
        <w:t>실행결과</w:t>
      </w:r>
    </w:p>
    <w:p w14:paraId="3CEBFEC1" w14:textId="77777777" w:rsidR="0076745C" w:rsidRDefault="00BB6ABF" w:rsidP="00FC4525">
      <w:r>
        <w:rPr>
          <w:noProof/>
        </w:rPr>
        <w:drawing>
          <wp:inline distT="0" distB="0" distL="0" distR="0" wp14:anchorId="3CEBFFD7" wp14:editId="3CEBFFD8">
            <wp:extent cx="2924003" cy="3916392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078" cy="39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EC2" w14:textId="77777777" w:rsidR="00D54674" w:rsidRDefault="00D54674" w:rsidP="00FC4525"/>
    <w:p w14:paraId="3CEBFEC3" w14:textId="77777777" w:rsidR="00D54674" w:rsidRDefault="00D54674" w:rsidP="00FC4525">
      <w:r>
        <w:rPr>
          <w:rFonts w:hint="eastAsia"/>
        </w:rPr>
        <w:t>(줄7</w:t>
      </w:r>
      <w:r>
        <w:t xml:space="preserve">) </w:t>
      </w:r>
      <w:r>
        <w:rPr>
          <w:rFonts w:hint="eastAsia"/>
        </w:rPr>
        <w:t>테이블의 경계선을 한줄로 표시한다</w:t>
      </w:r>
    </w:p>
    <w:p w14:paraId="3CEBFEC4" w14:textId="77777777" w:rsidR="00D54674" w:rsidRDefault="00D54674" w:rsidP="00FC4525">
      <w:r>
        <w:rPr>
          <w:rFonts w:hint="eastAsia"/>
        </w:rPr>
        <w:t>(줄8</w:t>
      </w:r>
      <w:r>
        <w:t xml:space="preserve">) </w:t>
      </w:r>
      <w:r>
        <w:rPr>
          <w:rFonts w:hint="eastAsia"/>
        </w:rPr>
        <w:t xml:space="preserve">테이블 각 칸에 </w:t>
      </w:r>
      <w:r>
        <w:t xml:space="preserve">1px </w:t>
      </w:r>
      <w:r>
        <w:rPr>
          <w:rFonts w:hint="eastAsia"/>
        </w:rPr>
        <w:t>굵기의 검정색 경계선을 그린다.</w:t>
      </w:r>
    </w:p>
    <w:p w14:paraId="3CEBFEC5" w14:textId="77777777" w:rsidR="00455F92" w:rsidRDefault="00455F92" w:rsidP="00FC4525"/>
    <w:p w14:paraId="3CEBFEC6" w14:textId="77777777" w:rsidR="00D54674" w:rsidRDefault="00D54674" w:rsidP="00FC4525">
      <w:r>
        <w:t>(</w:t>
      </w:r>
      <w:r>
        <w:rPr>
          <w:rFonts w:hint="eastAsia"/>
        </w:rPr>
        <w:t>줄1</w:t>
      </w:r>
      <w:r>
        <w:t xml:space="preserve">0) </w:t>
      </w:r>
      <w:r w:rsidR="00455F92">
        <w:t xml:space="preserve"> tr:first-child  </w:t>
      </w:r>
      <w:r w:rsidR="00FC5AEE">
        <w:t xml:space="preserve">  </w:t>
      </w:r>
      <w:r w:rsidR="00455F92">
        <w:t xml:space="preserve"> </w:t>
      </w:r>
      <w:r w:rsidR="00455F92">
        <w:rPr>
          <w:rFonts w:hAnsi="굴림" w:hint="eastAsia"/>
        </w:rPr>
        <w:t>→</w:t>
      </w:r>
      <w:r w:rsidR="00455F92">
        <w:t xml:space="preserve">  tr </w:t>
      </w:r>
      <w:r w:rsidR="00455F92">
        <w:rPr>
          <w:rFonts w:hint="eastAsia"/>
        </w:rPr>
        <w:t xml:space="preserve">태그들 중에서 부모로부터 첫번째 자식인 </w:t>
      </w:r>
      <w:r w:rsidR="00455F92">
        <w:t xml:space="preserve">tr </w:t>
      </w:r>
      <w:r w:rsidR="00455F92">
        <w:rPr>
          <w:rFonts w:hint="eastAsia"/>
        </w:rPr>
        <w:t>태그만 선택</w:t>
      </w:r>
      <w:r w:rsidR="005239ED">
        <w:rPr>
          <w:rFonts w:hint="eastAsia"/>
        </w:rPr>
        <w:t>한다.</w:t>
      </w:r>
    </w:p>
    <w:p w14:paraId="3CEBFEC7" w14:textId="77777777" w:rsidR="00455F92" w:rsidRDefault="00455F92" w:rsidP="00FC4525">
      <w:r>
        <w:rPr>
          <w:rFonts w:hint="eastAsia"/>
        </w:rPr>
        <w:t xml:space="preserve">테이블의 첫 행에만 이 서식이 적용되어, 회색 배경에 흰색 </w:t>
      </w:r>
      <w:r w:rsidR="00E47363">
        <w:rPr>
          <w:rFonts w:hint="eastAsia"/>
        </w:rPr>
        <w:t xml:space="preserve">굵은 </w:t>
      </w:r>
      <w:r>
        <w:rPr>
          <w:rFonts w:hint="eastAsia"/>
        </w:rPr>
        <w:t>글씨로 그려</w:t>
      </w:r>
      <w:r w:rsidR="00E47363">
        <w:rPr>
          <w:rFonts w:hint="eastAsia"/>
        </w:rPr>
        <w:t>진다.</w:t>
      </w:r>
    </w:p>
    <w:p w14:paraId="3CEBFEC8" w14:textId="77777777" w:rsidR="00FC5AEE" w:rsidRPr="00AD2B05" w:rsidRDefault="00FC5AEE" w:rsidP="00FC4525"/>
    <w:p w14:paraId="3CEBFEC9" w14:textId="77777777" w:rsidR="00FC5AEE" w:rsidRDefault="00FC5AEE" w:rsidP="00FC4525">
      <w:pPr>
        <w:rPr>
          <w:rFonts w:hAnsi="굴림"/>
        </w:rPr>
      </w:pPr>
      <w:r>
        <w:t>(</w:t>
      </w:r>
      <w:r>
        <w:rPr>
          <w:rFonts w:hint="eastAsia"/>
        </w:rPr>
        <w:t>줄1</w:t>
      </w:r>
      <w:r>
        <w:t xml:space="preserve">1)  td:nth-child(1)  </w:t>
      </w:r>
      <w:r>
        <w:rPr>
          <w:rFonts w:hAnsi="굴림" w:hint="eastAsia"/>
        </w:rPr>
        <w:t>→  td</w:t>
      </w:r>
      <w:r>
        <w:rPr>
          <w:rFonts w:hAnsi="굴림"/>
        </w:rPr>
        <w:t xml:space="preserve"> </w:t>
      </w:r>
      <w:r>
        <w:rPr>
          <w:rFonts w:hAnsi="굴림" w:hint="eastAsia"/>
        </w:rPr>
        <w:t xml:space="preserve">태그들 중에서 부모로부터 첫번째 자식인 </w:t>
      </w:r>
      <w:r>
        <w:rPr>
          <w:rFonts w:hAnsi="굴림"/>
        </w:rPr>
        <w:t xml:space="preserve">td </w:t>
      </w:r>
      <w:r>
        <w:rPr>
          <w:rFonts w:hAnsi="굴림" w:hint="eastAsia"/>
        </w:rPr>
        <w:t>태그만 선택</w:t>
      </w:r>
      <w:r w:rsidR="005239ED">
        <w:rPr>
          <w:rFonts w:hAnsi="굴림" w:hint="eastAsia"/>
        </w:rPr>
        <w:t>한다.</w:t>
      </w:r>
    </w:p>
    <w:p w14:paraId="3CEBFECA" w14:textId="77777777" w:rsidR="00FC5AEE" w:rsidRDefault="00FC5AEE" w:rsidP="00FC4525">
      <w:pPr>
        <w:rPr>
          <w:rFonts w:hAnsi="굴림"/>
        </w:rPr>
      </w:pPr>
      <w:r>
        <w:rPr>
          <w:rFonts w:hAnsi="굴림" w:hint="eastAsia"/>
        </w:rPr>
        <w:t xml:space="preserve">테이블의 첫 열에만 이 서식이 적용되어 가로 폭이 </w:t>
      </w:r>
      <w:r>
        <w:rPr>
          <w:rFonts w:hAnsi="굴림"/>
        </w:rPr>
        <w:t xml:space="preserve">200 </w:t>
      </w:r>
      <w:r>
        <w:rPr>
          <w:rFonts w:hAnsi="굴림" w:hint="eastAsia"/>
        </w:rPr>
        <w:t>픽셀이 된다.</w:t>
      </w:r>
    </w:p>
    <w:p w14:paraId="3CEBFECB" w14:textId="77777777" w:rsidR="00FC5AEE" w:rsidRPr="00AD2B05" w:rsidRDefault="00FC5AEE" w:rsidP="00FC4525">
      <w:pPr>
        <w:rPr>
          <w:rFonts w:hAnsi="굴림"/>
        </w:rPr>
      </w:pPr>
    </w:p>
    <w:p w14:paraId="3CEBFECC" w14:textId="77777777" w:rsidR="00FC5AEE" w:rsidRDefault="00633BFD" w:rsidP="00FC4525">
      <w:pPr>
        <w:rPr>
          <w:rFonts w:hAnsi="굴림"/>
        </w:rPr>
      </w:pPr>
      <w:r>
        <w:rPr>
          <w:rFonts w:hAnsi="굴림"/>
        </w:rPr>
        <w:t xml:space="preserve">:first-child </w:t>
      </w:r>
      <w:r>
        <w:rPr>
          <w:rFonts w:hAnsi="굴림" w:hint="eastAsia"/>
        </w:rPr>
        <w:t xml:space="preserve">실렉터와 </w:t>
      </w:r>
      <w:r>
        <w:rPr>
          <w:rFonts w:hAnsi="굴림"/>
        </w:rPr>
        <w:t xml:space="preserve">:nth-child(1) </w:t>
      </w:r>
      <w:r>
        <w:rPr>
          <w:rFonts w:hAnsi="굴림" w:hint="eastAsia"/>
        </w:rPr>
        <w:t>실렉터</w:t>
      </w:r>
      <w:r w:rsidR="005239ED">
        <w:rPr>
          <w:rFonts w:hAnsi="굴림" w:hint="eastAsia"/>
        </w:rPr>
        <w:t>는 둘 다 부모로부터 첫번째 자식인 태그만 선택한다.</w:t>
      </w:r>
      <w:r w:rsidR="005239ED">
        <w:rPr>
          <w:rFonts w:hAnsi="굴림"/>
        </w:rPr>
        <w:t xml:space="preserve"> </w:t>
      </w:r>
      <w:r w:rsidR="005239ED">
        <w:rPr>
          <w:rFonts w:hAnsi="굴림" w:hint="eastAsia"/>
        </w:rPr>
        <w:t>둘이 동일해서 아무런 차이 없다.</w:t>
      </w:r>
    </w:p>
    <w:p w14:paraId="3CEBFECD" w14:textId="77777777" w:rsidR="005239ED" w:rsidRDefault="005239ED" w:rsidP="00FC4525">
      <w:pPr>
        <w:rPr>
          <w:rFonts w:hAnsi="굴림"/>
        </w:rPr>
      </w:pPr>
    </w:p>
    <w:p w14:paraId="3CEBFECE" w14:textId="77777777" w:rsidR="005239ED" w:rsidRPr="00FC5AEE" w:rsidRDefault="005239ED" w:rsidP="00FC4525">
      <w:r>
        <w:rPr>
          <w:rFonts w:hint="eastAsia"/>
        </w:rPr>
        <w:t>(줄1</w:t>
      </w:r>
      <w:r>
        <w:t xml:space="preserve">5) </w:t>
      </w:r>
      <w:r w:rsidRPr="005239ED">
        <w:t>table.t1 tr:hover</w:t>
      </w:r>
      <w:r>
        <w:t xml:space="preserve">  </w:t>
      </w:r>
      <w:r>
        <w:rPr>
          <w:rFonts w:hAnsi="굴림" w:hint="eastAsia"/>
        </w:rPr>
        <w:t xml:space="preserve">→  </w:t>
      </w:r>
      <w:r>
        <w:t xml:space="preserve">class="t1" </w:t>
      </w:r>
      <w:r>
        <w:rPr>
          <w:rFonts w:hint="eastAsia"/>
        </w:rPr>
        <w:t xml:space="preserve">속성의 </w:t>
      </w:r>
      <w:r>
        <w:t xml:space="preserve">table </w:t>
      </w:r>
      <w:r>
        <w:rPr>
          <w:rFonts w:hint="eastAsia"/>
        </w:rPr>
        <w:t xml:space="preserve">태그 내부의 </w:t>
      </w:r>
      <w:r>
        <w:t xml:space="preserve">tr </w:t>
      </w:r>
      <w:r>
        <w:rPr>
          <w:rFonts w:hint="eastAsia"/>
        </w:rPr>
        <w:t xml:space="preserve">태그들 중에서 </w:t>
      </w:r>
      <w:r>
        <w:br/>
      </w:r>
      <w:r w:rsidR="00745BFD">
        <w:rPr>
          <w:rFonts w:hint="eastAsia"/>
        </w:rPr>
        <w:t xml:space="preserve">                           </w:t>
      </w:r>
      <w:r>
        <w:rPr>
          <w:rFonts w:hint="eastAsia"/>
        </w:rPr>
        <w:t xml:space="preserve">현재 마우스 포인터가 그 위에 있는 태그만 </w:t>
      </w:r>
      <w:r w:rsidR="00745BFD">
        <w:rPr>
          <w:rFonts w:hint="eastAsia"/>
        </w:rPr>
        <w:t>선</w:t>
      </w:r>
      <w:r>
        <w:rPr>
          <w:rFonts w:hint="eastAsia"/>
        </w:rPr>
        <w:t>택한다.</w:t>
      </w:r>
    </w:p>
    <w:p w14:paraId="3CEBFECF" w14:textId="77777777" w:rsidR="00455F92" w:rsidRDefault="00745BFD" w:rsidP="00FC4525">
      <w:r>
        <w:rPr>
          <w:rFonts w:hint="eastAsia"/>
        </w:rPr>
        <w:t xml:space="preserve">마우스 포인터가 위치한 행의 </w:t>
      </w:r>
      <w:r>
        <w:t>background-color</w:t>
      </w:r>
      <w:r>
        <w:rPr>
          <w:rFonts w:hint="eastAsia"/>
        </w:rPr>
        <w:t xml:space="preserve">는 밝은 노란색이고 </w:t>
      </w:r>
    </w:p>
    <w:p w14:paraId="3CEBFED0" w14:textId="77777777" w:rsidR="00745BFD" w:rsidRDefault="00745BFD" w:rsidP="00FC4525">
      <w:r>
        <w:rPr>
          <w:rFonts w:hint="eastAsia"/>
        </w:rPr>
        <w:t>마우스 포인터는 손가락(</w:t>
      </w:r>
      <w:r>
        <w:t xml:space="preserve">pointer) </w:t>
      </w:r>
      <w:r>
        <w:rPr>
          <w:rFonts w:hint="eastAsia"/>
        </w:rPr>
        <w:t>아이콘으로 표시된다.</w:t>
      </w:r>
    </w:p>
    <w:p w14:paraId="3CEBFED1" w14:textId="77777777" w:rsidR="00745BFD" w:rsidRDefault="00745BFD" w:rsidP="00FC4525"/>
    <w:p w14:paraId="3CEBFED2" w14:textId="77777777" w:rsidR="00745BFD" w:rsidRDefault="00745BFD" w:rsidP="00745BFD">
      <w:r>
        <w:t>(</w:t>
      </w:r>
      <w:r>
        <w:rPr>
          <w:rFonts w:hint="eastAsia"/>
        </w:rPr>
        <w:t>줄1</w:t>
      </w:r>
      <w:r>
        <w:t xml:space="preserve">6) </w:t>
      </w:r>
      <w:r w:rsidRPr="00745BFD">
        <w:t>table.t2 tr:hover:not(:first-child)</w:t>
      </w:r>
      <w:r>
        <w:t xml:space="preserve">   </w:t>
      </w:r>
      <w:r>
        <w:rPr>
          <w:rFonts w:hAnsi="굴림" w:hint="eastAsia"/>
        </w:rPr>
        <w:t xml:space="preserve">→  </w:t>
      </w:r>
      <w:r>
        <w:t>class="t</w:t>
      </w:r>
      <w:r w:rsidR="00AD2B05">
        <w:t>2</w:t>
      </w:r>
      <w:r>
        <w:t xml:space="preserve">" </w:t>
      </w:r>
      <w:r>
        <w:rPr>
          <w:rFonts w:hint="eastAsia"/>
        </w:rPr>
        <w:t xml:space="preserve">속성의 </w:t>
      </w:r>
      <w:r>
        <w:t xml:space="preserve">table </w:t>
      </w:r>
      <w:r>
        <w:rPr>
          <w:rFonts w:hint="eastAsia"/>
        </w:rPr>
        <w:t xml:space="preserve">태그 내부의 </w:t>
      </w:r>
      <w:r>
        <w:t xml:space="preserve">tr </w:t>
      </w:r>
      <w:r>
        <w:rPr>
          <w:rFonts w:hint="eastAsia"/>
        </w:rPr>
        <w:t xml:space="preserve">태그들 중에서 </w:t>
      </w:r>
      <w:r>
        <w:br/>
        <w:t xml:space="preserve">                                           </w:t>
      </w:r>
      <w:r>
        <w:rPr>
          <w:rFonts w:hint="eastAsia"/>
        </w:rPr>
        <w:t>현재 마우스 포인터가 그 위에 있는 태그만 선택한다.</w:t>
      </w:r>
    </w:p>
    <w:p w14:paraId="3CEBFED3" w14:textId="77777777" w:rsidR="00745BFD" w:rsidRDefault="00AD2B05" w:rsidP="00745BFD">
      <w:r>
        <w:rPr>
          <w:rFonts w:hint="eastAsia"/>
        </w:rPr>
        <w:t xml:space="preserve">                                           </w:t>
      </w:r>
      <w:r w:rsidR="00745BFD">
        <w:rPr>
          <w:rFonts w:hint="eastAsia"/>
        </w:rPr>
        <w:t>단 부모로부터 첫번째 자식</w:t>
      </w:r>
      <w:r w:rsidR="00BD7070">
        <w:rPr>
          <w:rFonts w:hint="eastAsia"/>
        </w:rPr>
        <w:t>인</w:t>
      </w:r>
      <w:r w:rsidR="00745BFD">
        <w:rPr>
          <w:rFonts w:hint="eastAsia"/>
        </w:rPr>
        <w:t xml:space="preserve"> 태그는 제외한다.</w:t>
      </w:r>
    </w:p>
    <w:p w14:paraId="3CEBFED4" w14:textId="77777777" w:rsidR="00745BFD" w:rsidRPr="00FC5AEE" w:rsidRDefault="00745BFD" w:rsidP="00745BFD"/>
    <w:p w14:paraId="3CEBFED5" w14:textId="77777777" w:rsidR="00AD2B05" w:rsidRDefault="00AD2B05" w:rsidP="00AD2B05">
      <w:r>
        <w:t>(</w:t>
      </w:r>
      <w:r>
        <w:rPr>
          <w:rFonts w:hint="eastAsia"/>
        </w:rPr>
        <w:t>줄1</w:t>
      </w:r>
      <w:r>
        <w:t xml:space="preserve">7) </w:t>
      </w:r>
      <w:r w:rsidRPr="00AD2B05">
        <w:t>table.t2 tr:nth-child(even)</w:t>
      </w:r>
      <w:r>
        <w:t xml:space="preserve">  </w:t>
      </w:r>
      <w:r>
        <w:rPr>
          <w:rFonts w:hAnsi="굴림" w:hint="eastAsia"/>
        </w:rPr>
        <w:t xml:space="preserve">→  </w:t>
      </w:r>
      <w:r>
        <w:t xml:space="preserve">class="t2" </w:t>
      </w:r>
      <w:r>
        <w:rPr>
          <w:rFonts w:hint="eastAsia"/>
        </w:rPr>
        <w:t xml:space="preserve">속성의 </w:t>
      </w:r>
      <w:r>
        <w:t xml:space="preserve">table </w:t>
      </w:r>
      <w:r>
        <w:rPr>
          <w:rFonts w:hint="eastAsia"/>
        </w:rPr>
        <w:t xml:space="preserve">태그 내부의 </w:t>
      </w:r>
      <w:r>
        <w:t xml:space="preserve">tr </w:t>
      </w:r>
      <w:r>
        <w:rPr>
          <w:rFonts w:hint="eastAsia"/>
        </w:rPr>
        <w:t xml:space="preserve">태그들 중에서 </w:t>
      </w:r>
      <w:r>
        <w:br/>
        <w:t xml:space="preserve">                                     </w:t>
      </w:r>
      <w:r>
        <w:rPr>
          <w:rFonts w:hint="eastAsia"/>
        </w:rPr>
        <w:t xml:space="preserve">부모로부터 짝수번재 자식인 </w:t>
      </w:r>
      <w:r>
        <w:t xml:space="preserve">tr </w:t>
      </w:r>
      <w:r>
        <w:rPr>
          <w:rFonts w:hint="eastAsia"/>
        </w:rPr>
        <w:t>태그만 선택하다.</w:t>
      </w:r>
    </w:p>
    <w:p w14:paraId="3CEBFED6" w14:textId="77777777" w:rsidR="00AD2B05" w:rsidRDefault="00AD2B05" w:rsidP="00AD2B05">
      <w:r>
        <w:rPr>
          <w:rFonts w:hint="eastAsia"/>
        </w:rPr>
        <w:t>실행 결과에서 두 번째 테이블의 짝수 행의 배경색이 밝은 회색이다.</w:t>
      </w:r>
    </w:p>
    <w:p w14:paraId="3CEBFED7" w14:textId="77777777" w:rsidR="00745BFD" w:rsidRDefault="00745BFD" w:rsidP="00FC4525"/>
    <w:p w14:paraId="3CEBFED8" w14:textId="77777777" w:rsidR="00AD2B05" w:rsidRPr="00AD2B05" w:rsidRDefault="00AD2B05" w:rsidP="00FC4525">
      <w:r>
        <w:t>(</w:t>
      </w:r>
      <w:r>
        <w:rPr>
          <w:rFonts w:hint="eastAsia"/>
        </w:rPr>
        <w:t>줄1</w:t>
      </w:r>
      <w:r>
        <w:t xml:space="preserve">8) </w:t>
      </w:r>
      <w:r>
        <w:rPr>
          <w:rFonts w:hint="eastAsia"/>
        </w:rPr>
        <w:t xml:space="preserve">실행 결과에서 두 테이블 사이에 </w:t>
      </w:r>
      <w:r>
        <w:t>20</w:t>
      </w:r>
      <w:r>
        <w:rPr>
          <w:rFonts w:hint="eastAsia"/>
        </w:rPr>
        <w:t xml:space="preserve"> 픽셀 여백이 생긴다.</w:t>
      </w:r>
    </w:p>
    <w:p w14:paraId="3CEBFED9" w14:textId="77777777" w:rsidR="00745BFD" w:rsidRPr="00745BFD" w:rsidRDefault="00745BFD" w:rsidP="00FC4525"/>
    <w:p w14:paraId="3CEBFEDA" w14:textId="77777777" w:rsidR="0076745C" w:rsidRDefault="0076745C" w:rsidP="00FC4525"/>
    <w:p w14:paraId="3CEBFEDB" w14:textId="77777777" w:rsidR="00AD2B05" w:rsidRDefault="00AD2B05" w:rsidP="00FC4525"/>
    <w:p w14:paraId="3CEBFEDC" w14:textId="77777777" w:rsidR="00AD2B05" w:rsidRDefault="00AD2B05" w:rsidP="00FC4525"/>
    <w:p w14:paraId="3CEBFEDD" w14:textId="77777777" w:rsidR="00AD2B05" w:rsidRDefault="00AD2B05" w:rsidP="00FC4525"/>
    <w:p w14:paraId="3CEBFEDE" w14:textId="77777777" w:rsidR="00DF1AD7" w:rsidRDefault="00DF1AD7" w:rsidP="00DF1AD7">
      <w:pPr>
        <w:pStyle w:val="2"/>
      </w:pPr>
      <w:r>
        <w:rPr>
          <w:rFonts w:hint="eastAsia"/>
        </w:rPr>
        <w:lastRenderedPageBreak/>
        <w:t>실렉터 목록</w:t>
      </w:r>
    </w:p>
    <w:p w14:paraId="3CEBFEDF" w14:textId="77777777" w:rsidR="00DF1AD7" w:rsidRDefault="00DF1AD7" w:rsidP="00DF1AD7"/>
    <w:p w14:paraId="3CEBFEE0" w14:textId="77777777" w:rsidR="00DF1AD7" w:rsidRPr="00DF1AD7" w:rsidRDefault="00DF1AD7" w:rsidP="00DF1AD7">
      <w:r>
        <w:rPr>
          <w:rFonts w:hint="eastAsia"/>
        </w:rPr>
        <w:t>앞의 예제에 새로 등장한 실렉터들을 정리하자</w:t>
      </w:r>
    </w:p>
    <w:p w14:paraId="3CEBFEE1" w14:textId="77777777" w:rsidR="00DF1AD7" w:rsidRPr="00DF1AD7" w:rsidRDefault="00DF1AD7" w:rsidP="00DF1AD7"/>
    <w:p w14:paraId="3CEBFEE2" w14:textId="77777777" w:rsidR="00AD2B05" w:rsidRDefault="00003A4A" w:rsidP="00003A4A">
      <w:pPr>
        <w:pStyle w:val="3"/>
      </w:pPr>
      <w:r>
        <w:rPr>
          <w:rFonts w:hint="eastAsia"/>
        </w:rPr>
        <w:t>:</w:t>
      </w:r>
      <w:r>
        <w:t xml:space="preserve">first-child </w:t>
      </w:r>
      <w:r>
        <w:rPr>
          <w:rFonts w:hint="eastAsia"/>
        </w:rPr>
        <w:t>실렉터</w:t>
      </w:r>
    </w:p>
    <w:p w14:paraId="3CEBFEE3" w14:textId="77777777" w:rsidR="00003A4A" w:rsidRDefault="00003A4A" w:rsidP="00003A4A">
      <w:r>
        <w:rPr>
          <w:rFonts w:hint="eastAsia"/>
        </w:rPr>
        <w:t>부모 태그로부터 첫번째 자식인 태그들만 선택한다.</w:t>
      </w:r>
    </w:p>
    <w:p w14:paraId="3CEBFEE4" w14:textId="77777777" w:rsidR="00003A4A" w:rsidRDefault="00003A4A" w:rsidP="00003A4A"/>
    <w:p w14:paraId="3CEBFEE5" w14:textId="77777777" w:rsidR="00003A4A" w:rsidRDefault="00003A4A" w:rsidP="00003A4A">
      <w:pPr>
        <w:pStyle w:val="3"/>
      </w:pPr>
      <w:r>
        <w:rPr>
          <w:rFonts w:hint="eastAsia"/>
        </w:rPr>
        <w:t>:nth-child(</w:t>
      </w:r>
      <w:r w:rsidRPr="00003A4A">
        <w:rPr>
          <w:rFonts w:hint="eastAsia"/>
          <w:i/>
        </w:rP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실렉터</w:t>
      </w:r>
    </w:p>
    <w:p w14:paraId="3CEBFEE6" w14:textId="77777777" w:rsidR="00003A4A" w:rsidRDefault="00003A4A" w:rsidP="00003A4A">
      <w:r>
        <w:rPr>
          <w:rFonts w:hint="eastAsia"/>
        </w:rPr>
        <w:t xml:space="preserve">부모 태그로부터 </w:t>
      </w:r>
      <w:r w:rsidRPr="00003A4A">
        <w:rPr>
          <w:i/>
        </w:rPr>
        <w:t>n</w:t>
      </w:r>
      <w:r>
        <w:rPr>
          <w:rFonts w:hint="eastAsia"/>
        </w:rPr>
        <w:t>번째 자식인 태그들만 선택한다.</w:t>
      </w:r>
    </w:p>
    <w:p w14:paraId="3CEBFEE7" w14:textId="77777777" w:rsidR="00003A4A" w:rsidRDefault="00003A4A" w:rsidP="00003A4A"/>
    <w:p w14:paraId="3CEBFEE8" w14:textId="77777777" w:rsidR="00003A4A" w:rsidRDefault="00003A4A" w:rsidP="00003A4A">
      <w:pPr>
        <w:pStyle w:val="3"/>
      </w:pPr>
      <w:r w:rsidRPr="00003A4A">
        <w:rPr>
          <w:rFonts w:hint="eastAsia"/>
        </w:rPr>
        <w:t>:nth-child</w:t>
      </w:r>
      <w:r>
        <w:t>(</w:t>
      </w:r>
      <w:r>
        <w:rPr>
          <w:rFonts w:hint="eastAsia"/>
        </w:rPr>
        <w:t>eve</w:t>
      </w:r>
      <w:r>
        <w:t xml:space="preserve">n) </w:t>
      </w:r>
      <w:r>
        <w:rPr>
          <w:rFonts w:hint="eastAsia"/>
        </w:rPr>
        <w:t>실렉터</w:t>
      </w:r>
    </w:p>
    <w:p w14:paraId="3CEBFEE9" w14:textId="77777777" w:rsidR="00003A4A" w:rsidRDefault="00003A4A" w:rsidP="00003A4A">
      <w:r>
        <w:rPr>
          <w:rFonts w:hint="eastAsia"/>
        </w:rPr>
        <w:t>부모 태그로부터 짝수번째 자식인 태그들만 선택한다.</w:t>
      </w:r>
    </w:p>
    <w:p w14:paraId="3CEBFEEA" w14:textId="77777777" w:rsidR="00003A4A" w:rsidRDefault="00003A4A" w:rsidP="00003A4A"/>
    <w:p w14:paraId="3CEBFEEB" w14:textId="77777777" w:rsidR="00003A4A" w:rsidRDefault="00003A4A" w:rsidP="00003A4A">
      <w:pPr>
        <w:pStyle w:val="3"/>
      </w:pPr>
      <w:r>
        <w:rPr>
          <w:rFonts w:hint="eastAsia"/>
        </w:rPr>
        <w:t xml:space="preserve">:nth-child(odd) </w:t>
      </w:r>
      <w:r>
        <w:rPr>
          <w:rFonts w:hint="eastAsia"/>
        </w:rPr>
        <w:t>실렉터</w:t>
      </w:r>
    </w:p>
    <w:p w14:paraId="3CEBFEEC" w14:textId="77777777" w:rsidR="00003A4A" w:rsidRDefault="00003A4A" w:rsidP="00003A4A">
      <w:r>
        <w:rPr>
          <w:rFonts w:hint="eastAsia"/>
        </w:rPr>
        <w:t>부모 태그로부터 홀수번째 자식인 태그들만 선택한다.</w:t>
      </w:r>
    </w:p>
    <w:p w14:paraId="3CEBFEED" w14:textId="77777777" w:rsidR="00003A4A" w:rsidRDefault="00003A4A" w:rsidP="00003A4A"/>
    <w:p w14:paraId="3CEBFEEE" w14:textId="77777777" w:rsidR="00003A4A" w:rsidRDefault="00DF1AD7" w:rsidP="00DF1AD7">
      <w:pPr>
        <w:pStyle w:val="3"/>
      </w:pPr>
      <w:r>
        <w:rPr>
          <w:rFonts w:hint="eastAsia"/>
        </w:rPr>
        <w:t>:</w:t>
      </w:r>
      <w:r>
        <w:t xml:space="preserve">hover </w:t>
      </w:r>
      <w:r>
        <w:rPr>
          <w:rFonts w:hint="eastAsia"/>
        </w:rPr>
        <w:t>실렉터</w:t>
      </w:r>
    </w:p>
    <w:p w14:paraId="3CEBFEEF" w14:textId="77777777" w:rsidR="00DF1AD7" w:rsidRDefault="00DF1AD7" w:rsidP="00DF1AD7">
      <w:r>
        <w:rPr>
          <w:rFonts w:hint="eastAsia"/>
        </w:rPr>
        <w:t>현재 마우스 포인터가 그 태그 위에 있는 태그만 선택한다.</w:t>
      </w:r>
    </w:p>
    <w:p w14:paraId="3CEBFEF0" w14:textId="77777777" w:rsidR="008C3A24" w:rsidRDefault="008C3A24" w:rsidP="00DF1AD7">
      <w:r>
        <w:rPr>
          <w:rFonts w:hint="eastAsia"/>
        </w:rPr>
        <w:t>마우스 위치는 실시간으로 이동하기 때문에 이 실렉터가 선택하는 태그도 실시간으로 달라진다.</w:t>
      </w:r>
    </w:p>
    <w:p w14:paraId="3CEBFEF1" w14:textId="77777777" w:rsidR="00DF1AD7" w:rsidRDefault="00DF1AD7" w:rsidP="00DF1AD7"/>
    <w:p w14:paraId="3CEBFEF2" w14:textId="77777777" w:rsidR="00DF1AD7" w:rsidRDefault="00DF1AD7" w:rsidP="00DF1AD7">
      <w:pPr>
        <w:pStyle w:val="3"/>
      </w:pPr>
      <w:r>
        <w:rPr>
          <w:rFonts w:hint="eastAsia"/>
        </w:rPr>
        <w:t>:</w:t>
      </w:r>
      <w:r>
        <w:t>not(</w:t>
      </w:r>
      <w:r w:rsidRPr="00DF1AD7">
        <w:rPr>
          <w:rFonts w:hint="eastAsia"/>
          <w:i/>
        </w:rPr>
        <w:t>실렉터</w:t>
      </w:r>
      <w:r>
        <w:rPr>
          <w:rFonts w:hint="eastAsia"/>
        </w:rPr>
        <w:t>)</w:t>
      </w:r>
    </w:p>
    <w:p w14:paraId="3CEBFEF3" w14:textId="77777777" w:rsidR="00DF1AD7" w:rsidRDefault="00DF1AD7" w:rsidP="00DF1AD7">
      <w:r>
        <w:rPr>
          <w:rFonts w:hint="eastAsia"/>
        </w:rPr>
        <w:t>괄호안에 주어진 실렉터에 해당하지 않는 태그들만 선택한다</w:t>
      </w:r>
    </w:p>
    <w:p w14:paraId="3CEBFEF4" w14:textId="77777777" w:rsidR="00DF1AD7" w:rsidRDefault="00DF1AD7" w:rsidP="00DF1AD7"/>
    <w:p w14:paraId="3CEBFEF5" w14:textId="77777777" w:rsidR="00DF1AD7" w:rsidRPr="00DF1AD7" w:rsidRDefault="00DF1AD7" w:rsidP="00DF1AD7"/>
    <w:p w14:paraId="3CEBFEF6" w14:textId="77777777" w:rsidR="00596C2C" w:rsidRDefault="00596C2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CEBFEF7" w14:textId="77777777" w:rsidR="00AD2B05" w:rsidRDefault="005C7040" w:rsidP="00596C2C">
      <w:pPr>
        <w:pStyle w:val="2"/>
      </w:pPr>
      <w:r>
        <w:rPr>
          <w:rFonts w:hint="eastAsia"/>
        </w:rPr>
        <w:lastRenderedPageBreak/>
        <w:t>css01/</w:t>
      </w:r>
      <w:r w:rsidR="00596C2C">
        <w:rPr>
          <w:rFonts w:hint="eastAsia"/>
        </w:rPr>
        <w:t>test0</w:t>
      </w:r>
      <w:r w:rsidR="00EA147D">
        <w:t>7</w:t>
      </w:r>
      <w:r w:rsidR="00596C2C">
        <w:rPr>
          <w:rFonts w:hint="eastAsia"/>
        </w:rPr>
        <w:t>.html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E4DC4" w14:paraId="3CEBFF76" w14:textId="77777777" w:rsidTr="00A245E8">
        <w:tc>
          <w:tcPr>
            <w:tcW w:w="426" w:type="dxa"/>
          </w:tcPr>
          <w:p w14:paraId="3CEBFEF8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3CEBFEF9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3CEBFEFA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CEBFEFB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3CEBFEFC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3CEBFEFD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3CEBFEFE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  <w:p w14:paraId="3CEBFEFF" w14:textId="77777777" w:rsidR="007E4DC4" w:rsidRPr="00185935" w:rsidRDefault="007E4DC4" w:rsidP="007E4DC4">
            <w:pPr>
              <w:pStyle w:val="ac"/>
            </w:pPr>
            <w:r w:rsidRPr="00185935">
              <w:rPr>
                <w:rFonts w:hint="eastAsia"/>
              </w:rPr>
              <w:t>8</w:t>
            </w:r>
          </w:p>
          <w:p w14:paraId="3CEBFF00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9</w:t>
            </w:r>
          </w:p>
          <w:p w14:paraId="3CEBFF01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10</w:t>
            </w:r>
          </w:p>
          <w:p w14:paraId="3CEBFF02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11</w:t>
            </w:r>
          </w:p>
          <w:p w14:paraId="3CEBFF03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12</w:t>
            </w:r>
          </w:p>
          <w:p w14:paraId="3CEBFF04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13</w:t>
            </w:r>
          </w:p>
          <w:p w14:paraId="3CEBFF05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14</w:t>
            </w:r>
          </w:p>
          <w:p w14:paraId="3CEBFF06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15</w:t>
            </w:r>
          </w:p>
          <w:p w14:paraId="3CEBFF07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16</w:t>
            </w:r>
          </w:p>
          <w:p w14:paraId="3CEBFF08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17</w:t>
            </w:r>
          </w:p>
          <w:p w14:paraId="3CEBFF09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18</w:t>
            </w:r>
          </w:p>
          <w:p w14:paraId="3CEBFF0A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19</w:t>
            </w:r>
          </w:p>
          <w:p w14:paraId="3CEBFF0B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20</w:t>
            </w:r>
          </w:p>
          <w:p w14:paraId="3CEBFF0C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21</w:t>
            </w:r>
          </w:p>
          <w:p w14:paraId="3CEBFF0D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22</w:t>
            </w:r>
          </w:p>
          <w:p w14:paraId="3CEBFF0E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23</w:t>
            </w:r>
          </w:p>
          <w:p w14:paraId="3CEBFF0F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24</w:t>
            </w:r>
          </w:p>
          <w:p w14:paraId="3CEBFF10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25</w:t>
            </w:r>
          </w:p>
          <w:p w14:paraId="3CEBFF11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26</w:t>
            </w:r>
          </w:p>
          <w:p w14:paraId="3CEBFF12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27</w:t>
            </w:r>
          </w:p>
          <w:p w14:paraId="3CEBFF13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28</w:t>
            </w:r>
          </w:p>
          <w:p w14:paraId="3CEBFF14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29</w:t>
            </w:r>
          </w:p>
          <w:p w14:paraId="3CEBFF15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30</w:t>
            </w:r>
          </w:p>
          <w:p w14:paraId="3CEBFF16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31</w:t>
            </w:r>
          </w:p>
          <w:p w14:paraId="3CEBFF17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32</w:t>
            </w:r>
          </w:p>
          <w:p w14:paraId="3CEBFF18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33</w:t>
            </w:r>
          </w:p>
          <w:p w14:paraId="3CEBFF19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34</w:t>
            </w:r>
          </w:p>
          <w:p w14:paraId="3CEBFF1A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35</w:t>
            </w:r>
          </w:p>
          <w:p w14:paraId="3CEBFF1B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36</w:t>
            </w:r>
          </w:p>
          <w:p w14:paraId="3CEBFF1C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37</w:t>
            </w:r>
          </w:p>
          <w:p w14:paraId="3CEBFF1D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38</w:t>
            </w:r>
          </w:p>
          <w:p w14:paraId="3CEBFF1E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39</w:t>
            </w:r>
          </w:p>
          <w:p w14:paraId="3CEBFF1F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40</w:t>
            </w:r>
          </w:p>
          <w:p w14:paraId="3CEBFF20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41</w:t>
            </w:r>
          </w:p>
          <w:p w14:paraId="3CEBFF21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42</w:t>
            </w:r>
          </w:p>
          <w:p w14:paraId="3CEBFF22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43</w:t>
            </w:r>
          </w:p>
          <w:p w14:paraId="3CEBFF23" w14:textId="77777777" w:rsidR="007E4DC4" w:rsidRDefault="007E4DC4" w:rsidP="007E4DC4">
            <w:pPr>
              <w:pStyle w:val="ac"/>
            </w:pPr>
            <w:r>
              <w:rPr>
                <w:rFonts w:hint="eastAsia"/>
              </w:rPr>
              <w:t>44</w:t>
            </w:r>
          </w:p>
          <w:p w14:paraId="3CEBFF24" w14:textId="77777777" w:rsidR="007E4DC4" w:rsidRDefault="007E4DC4" w:rsidP="007E4DC4">
            <w:pPr>
              <w:pStyle w:val="ac"/>
            </w:pPr>
            <w:r>
              <w:t>45</w:t>
            </w:r>
          </w:p>
          <w:p w14:paraId="3CEBFF25" w14:textId="77777777" w:rsidR="007E4DC4" w:rsidRDefault="007E4DC4" w:rsidP="007E4DC4">
            <w:pPr>
              <w:pStyle w:val="ac"/>
            </w:pPr>
            <w:r>
              <w:t>46</w:t>
            </w:r>
          </w:p>
          <w:p w14:paraId="3CEBFF26" w14:textId="77777777" w:rsidR="007E4DC4" w:rsidRDefault="007E4DC4" w:rsidP="007E4DC4">
            <w:pPr>
              <w:pStyle w:val="ac"/>
            </w:pPr>
            <w:r>
              <w:t>47</w:t>
            </w:r>
          </w:p>
          <w:p w14:paraId="3CEBFF27" w14:textId="77777777" w:rsidR="007E4DC4" w:rsidRDefault="007E4DC4" w:rsidP="007E4DC4">
            <w:pPr>
              <w:pStyle w:val="ac"/>
            </w:pPr>
            <w:r>
              <w:t>48</w:t>
            </w:r>
          </w:p>
          <w:p w14:paraId="3CEBFF28" w14:textId="77777777" w:rsidR="007E4DC4" w:rsidRDefault="007E4DC4" w:rsidP="007E4DC4">
            <w:pPr>
              <w:pStyle w:val="ac"/>
            </w:pPr>
            <w:r>
              <w:t>49</w:t>
            </w:r>
          </w:p>
          <w:p w14:paraId="3CEBFF29" w14:textId="77777777" w:rsidR="007E4DC4" w:rsidRDefault="007E4DC4" w:rsidP="007E4DC4">
            <w:pPr>
              <w:pStyle w:val="ac"/>
            </w:pPr>
            <w:r>
              <w:t>50</w:t>
            </w:r>
          </w:p>
          <w:p w14:paraId="3CEBFF2A" w14:textId="77777777" w:rsidR="007E4DC4" w:rsidRDefault="007E4DC4" w:rsidP="007E4DC4">
            <w:pPr>
              <w:pStyle w:val="ac"/>
            </w:pPr>
            <w:r>
              <w:t>51</w:t>
            </w:r>
          </w:p>
          <w:p w14:paraId="3CEBFF2B" w14:textId="77777777" w:rsidR="007E4DC4" w:rsidRDefault="007E4DC4" w:rsidP="007E4DC4">
            <w:pPr>
              <w:pStyle w:val="ac"/>
            </w:pPr>
            <w:r>
              <w:t>52</w:t>
            </w:r>
          </w:p>
          <w:p w14:paraId="3CEBFF2C" w14:textId="77777777" w:rsidR="007E4DC4" w:rsidRDefault="007E4DC4" w:rsidP="007E4DC4">
            <w:pPr>
              <w:pStyle w:val="ac"/>
            </w:pPr>
            <w:r>
              <w:t>53</w:t>
            </w:r>
          </w:p>
          <w:p w14:paraId="3CEBFF2D" w14:textId="77777777" w:rsidR="007E4DC4" w:rsidRDefault="007E4DC4" w:rsidP="007E4DC4">
            <w:pPr>
              <w:pStyle w:val="ac"/>
            </w:pPr>
            <w:r>
              <w:t>54</w:t>
            </w:r>
          </w:p>
          <w:p w14:paraId="3CEBFF2E" w14:textId="77777777" w:rsidR="007E4DC4" w:rsidRDefault="007E4DC4" w:rsidP="007E4DC4">
            <w:pPr>
              <w:pStyle w:val="ac"/>
            </w:pPr>
            <w:r>
              <w:t>55</w:t>
            </w:r>
          </w:p>
          <w:p w14:paraId="3CEBFF2F" w14:textId="77777777" w:rsidR="007E4DC4" w:rsidRDefault="007E4DC4" w:rsidP="007E4DC4">
            <w:pPr>
              <w:pStyle w:val="ac"/>
            </w:pPr>
            <w:r>
              <w:t>56</w:t>
            </w:r>
          </w:p>
          <w:p w14:paraId="3CEBFF30" w14:textId="77777777" w:rsidR="007E4DC4" w:rsidRDefault="007E4DC4" w:rsidP="007E4DC4">
            <w:pPr>
              <w:pStyle w:val="ac"/>
            </w:pPr>
            <w:r>
              <w:t>57</w:t>
            </w:r>
          </w:p>
          <w:p w14:paraId="3CEBFF31" w14:textId="77777777" w:rsidR="007E4DC4" w:rsidRDefault="007E4DC4" w:rsidP="007E4DC4">
            <w:pPr>
              <w:pStyle w:val="ac"/>
            </w:pPr>
            <w:r>
              <w:t>58</w:t>
            </w:r>
          </w:p>
          <w:p w14:paraId="3CEBFF32" w14:textId="77777777" w:rsidR="007E4DC4" w:rsidRDefault="007E4DC4" w:rsidP="007E4DC4">
            <w:pPr>
              <w:pStyle w:val="ac"/>
            </w:pPr>
            <w:r>
              <w:t>59</w:t>
            </w:r>
          </w:p>
          <w:p w14:paraId="3CEBFF33" w14:textId="77777777" w:rsidR="007E4DC4" w:rsidRDefault="007E4DC4" w:rsidP="007E4DC4">
            <w:pPr>
              <w:pStyle w:val="ac"/>
            </w:pPr>
            <w:r>
              <w:t>60</w:t>
            </w:r>
          </w:p>
          <w:p w14:paraId="3CEBFF34" w14:textId="77777777" w:rsidR="007E4DC4" w:rsidRDefault="007E4DC4" w:rsidP="007E4DC4">
            <w:pPr>
              <w:pStyle w:val="ac"/>
            </w:pPr>
            <w:r>
              <w:t>61</w:t>
            </w:r>
          </w:p>
          <w:p w14:paraId="3CEBFF35" w14:textId="77777777" w:rsidR="007E4DC4" w:rsidRDefault="007E4DC4" w:rsidP="007E4DC4">
            <w:pPr>
              <w:pStyle w:val="ac"/>
            </w:pPr>
            <w:r>
              <w:t>62</w:t>
            </w:r>
          </w:p>
          <w:p w14:paraId="3CEBFF36" w14:textId="77777777" w:rsidR="007E4DC4" w:rsidRPr="00185935" w:rsidRDefault="007E4DC4" w:rsidP="007E4DC4">
            <w:pPr>
              <w:pStyle w:val="ac"/>
            </w:pPr>
            <w:r>
              <w:t>63</w:t>
            </w:r>
          </w:p>
        </w:tc>
        <w:tc>
          <w:tcPr>
            <w:tcW w:w="10631" w:type="dxa"/>
          </w:tcPr>
          <w:p w14:paraId="3CEBFF37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3CEBFF38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3CEBFF39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F3A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3CEBFF3B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CSS Test 07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title</w:t>
            </w:r>
            <w:r>
              <w:rPr>
                <w:color w:val="008080"/>
              </w:rPr>
              <w:t>&gt;</w:t>
            </w:r>
          </w:p>
          <w:p w14:paraId="3CEBFF3C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F3D" w14:textId="523268C0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  <w:p w14:paraId="3CEBFF3E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#form1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h2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CEBFF3F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#form1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}    </w:t>
            </w:r>
          </w:p>
          <w:p w14:paraId="3CEBFF40" w14:textId="71D63058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 w:rsidR="00372638">
              <w:rPr>
                <w:color w:val="3F7F7F"/>
              </w:rPr>
              <w:t>#form1 label:</w:t>
            </w:r>
            <w:r w:rsidR="00372638">
              <w:rPr>
                <w:rFonts w:hint="eastAsia"/>
                <w:color w:val="3F7F7F"/>
              </w:rPr>
              <w:t>first-child</w:t>
            </w:r>
            <w:bookmarkStart w:id="7" w:name="_GoBack"/>
            <w:bookmarkEnd w:id="7"/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3CEBFF41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#form1 label:not</w:t>
            </w:r>
            <w:r>
              <w:rPr>
                <w:color w:val="000000"/>
              </w:rPr>
              <w:t>(</w:t>
            </w:r>
            <w:r>
              <w:rPr>
                <w:color w:val="3F7F7F"/>
              </w:rPr>
              <w:t>:first-child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 }</w:t>
            </w:r>
          </w:p>
          <w:p w14:paraId="3CEBFF42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input[type=text]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solid 1px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3CEBFF43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input[type=text][readonly]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 }</w:t>
            </w:r>
          </w:p>
          <w:p w14:paraId="3CEBFF44" w14:textId="07F8806A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 w:rsidR="00372638">
              <w:rPr>
                <w:color w:val="3F7F7F"/>
              </w:rPr>
              <w:t>input[type=text</w:t>
            </w:r>
            <w:r w:rsidR="00372638">
              <w:rPr>
                <w:rFonts w:hint="eastAsia"/>
                <w:color w:val="3F7F7F"/>
              </w:rPr>
              <w:t>]:focus</w:t>
            </w:r>
            <w:r>
              <w:rPr>
                <w:color w:val="000000"/>
              </w:rPr>
              <w:t xml:space="preserve">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#eeffee</w:t>
            </w:r>
            <w:r>
              <w:rPr>
                <w:color w:val="000000"/>
              </w:rPr>
              <w:t>; }</w:t>
            </w:r>
          </w:p>
          <w:p w14:paraId="3CEBFF45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input[type=submit]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}  </w:t>
            </w:r>
          </w:p>
          <w:p w14:paraId="3CEBFF46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3F7F7F"/>
              </w:rPr>
              <w:t>input[type=reset]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3CEBFF47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3CEBFF48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CEBFF49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F4A" w14:textId="77777777" w:rsidR="007E4DC4" w:rsidRDefault="007E4DC4" w:rsidP="007E4DC4">
            <w:pPr>
              <w:pStyle w:val="ac"/>
            </w:pPr>
          </w:p>
          <w:p w14:paraId="3CEBFF4B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"form1"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rPr>
                <w:color w:val="008080"/>
              </w:rPr>
              <w:t>&gt;</w:t>
            </w:r>
          </w:p>
          <w:p w14:paraId="3CEBFF4C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h2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h2</w:t>
            </w:r>
            <w:r>
              <w:rPr>
                <w:color w:val="008080"/>
              </w:rPr>
              <w:t>&gt;</w:t>
            </w:r>
          </w:p>
          <w:p w14:paraId="3CEBFF4D" w14:textId="77777777" w:rsidR="007E4DC4" w:rsidRDefault="007E4DC4" w:rsidP="007E4DC4">
            <w:pPr>
              <w:pStyle w:val="ac"/>
            </w:pPr>
          </w:p>
          <w:p w14:paraId="3CEBFF4E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4F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일련번호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50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"no"</w:t>
            </w:r>
            <w:r>
              <w:t xml:space="preserve"> </w:t>
            </w:r>
            <w:r>
              <w:rPr>
                <w:color w:val="7F007F"/>
              </w:rPr>
              <w:t>readonly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51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2" w14:textId="77777777" w:rsidR="007E4DC4" w:rsidRDefault="007E4DC4" w:rsidP="007E4DC4">
            <w:pPr>
              <w:pStyle w:val="ac"/>
            </w:pPr>
          </w:p>
          <w:p w14:paraId="3CEBFF53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4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사용자명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55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56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7" w14:textId="77777777" w:rsidR="007E4DC4" w:rsidRDefault="007E4DC4" w:rsidP="007E4DC4">
            <w:pPr>
              <w:pStyle w:val="ac"/>
            </w:pPr>
          </w:p>
          <w:p w14:paraId="3CEBFF58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9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5A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5B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C" w14:textId="77777777" w:rsidR="007E4DC4" w:rsidRDefault="007E4DC4" w:rsidP="007E4DC4">
            <w:pPr>
              <w:pStyle w:val="ac"/>
            </w:pPr>
          </w:p>
          <w:p w14:paraId="3CEBFF5D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5E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성별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5F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</w:p>
          <w:p w14:paraId="3CEBFF60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"male"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</w:p>
          <w:p w14:paraId="3CEBFF61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62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</w:p>
          <w:p w14:paraId="3CEBFF63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"female"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</w:p>
          <w:p w14:paraId="3CEBFF64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여자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3CEBFF65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66" w14:textId="77777777" w:rsidR="007E4DC4" w:rsidRDefault="007E4DC4" w:rsidP="007E4DC4">
            <w:pPr>
              <w:pStyle w:val="ac"/>
            </w:pPr>
          </w:p>
          <w:p w14:paraId="3CEBFF67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68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동의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CEBFF69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6A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6B" w14:textId="77777777" w:rsidR="007E4DC4" w:rsidRDefault="007E4DC4" w:rsidP="007E4DC4">
            <w:pPr>
              <w:pStyle w:val="ac"/>
            </w:pPr>
          </w:p>
          <w:p w14:paraId="3CEBFF6C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6D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6E" w14:textId="77777777" w:rsidR="007E4DC4" w:rsidRDefault="007E4DC4" w:rsidP="007E4DC4">
            <w:pPr>
              <w:pStyle w:val="ac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"reset"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취소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CEBFF6F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EBFF70" w14:textId="77777777" w:rsidR="007E4DC4" w:rsidRDefault="007E4DC4" w:rsidP="007E4DC4">
            <w:pPr>
              <w:pStyle w:val="ac"/>
            </w:pPr>
          </w:p>
          <w:p w14:paraId="3CEBFF71" w14:textId="77777777" w:rsidR="007E4DC4" w:rsidRDefault="007E4DC4" w:rsidP="007E4DC4">
            <w:pPr>
              <w:pStyle w:val="ac"/>
            </w:pPr>
          </w:p>
          <w:p w14:paraId="3CEBFF72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</w:t>
            </w:r>
            <w:r>
              <w:rPr>
                <w:color w:val="008080"/>
              </w:rPr>
              <w:t>&gt;</w:t>
            </w:r>
          </w:p>
          <w:p w14:paraId="3CEBFF73" w14:textId="77777777" w:rsidR="007E4DC4" w:rsidRDefault="007E4DC4" w:rsidP="007E4DC4">
            <w:pPr>
              <w:pStyle w:val="ac"/>
            </w:pPr>
          </w:p>
          <w:p w14:paraId="3CEBFF74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CEBFF75" w14:textId="77777777" w:rsidR="007E4DC4" w:rsidRDefault="007E4DC4" w:rsidP="007E4DC4">
            <w:pPr>
              <w:pStyle w:val="ac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3CEBFF77" w14:textId="77777777" w:rsidR="00596C2C" w:rsidRDefault="00596C2C" w:rsidP="00596C2C"/>
    <w:p w14:paraId="3CEBFF78" w14:textId="77777777" w:rsidR="00596C2C" w:rsidRDefault="00596C2C" w:rsidP="00596C2C"/>
    <w:p w14:paraId="3CEBFF79" w14:textId="77777777" w:rsidR="00AF7D76" w:rsidRPr="00596C2C" w:rsidRDefault="00AF7D76" w:rsidP="00AF7D76">
      <w:pPr>
        <w:pStyle w:val="3"/>
      </w:pPr>
      <w:r>
        <w:rPr>
          <w:rFonts w:hint="eastAsia"/>
        </w:rPr>
        <w:lastRenderedPageBreak/>
        <w:t>실행결과</w:t>
      </w:r>
    </w:p>
    <w:p w14:paraId="3CEBFF7A" w14:textId="77777777" w:rsidR="00AD2B05" w:rsidRDefault="005C7040" w:rsidP="00FC4525">
      <w:r>
        <w:rPr>
          <w:noProof/>
        </w:rPr>
        <w:drawing>
          <wp:inline distT="0" distB="0" distL="0" distR="0" wp14:anchorId="3CEBFFD9" wp14:editId="3CEBFFDA">
            <wp:extent cx="2907102" cy="2394084"/>
            <wp:effectExtent l="0" t="0" r="762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633" cy="23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F7B" w14:textId="77777777" w:rsidR="00AF7D76" w:rsidRDefault="00AF7D76" w:rsidP="00FC4525"/>
    <w:p w14:paraId="3CEBFF7C" w14:textId="77777777" w:rsidR="00AF7D76" w:rsidRDefault="00AF7D76" w:rsidP="00FC4525"/>
    <w:p w14:paraId="3CEBFF7D" w14:textId="77777777" w:rsidR="00637242" w:rsidRDefault="00637242" w:rsidP="00FC4525">
      <w:r>
        <w:rPr>
          <w:rFonts w:hint="eastAsia"/>
        </w:rPr>
        <w:t xml:space="preserve">(줄7) </w:t>
      </w:r>
      <w:r>
        <w:t xml:space="preserve">body </w:t>
      </w:r>
      <w:r>
        <w:rPr>
          <w:rFonts w:hint="eastAsia"/>
        </w:rPr>
        <w:t>태그에 폰트를 설정한다.</w:t>
      </w:r>
      <w:r>
        <w:t xml:space="preserve"> </w:t>
      </w:r>
      <w:r>
        <w:rPr>
          <w:rFonts w:hint="eastAsia"/>
        </w:rPr>
        <w:t xml:space="preserve">폰트 서식 설정은 </w:t>
      </w:r>
      <w:r>
        <w:t xml:space="preserve">body </w:t>
      </w:r>
      <w:r>
        <w:rPr>
          <w:rFonts w:hint="eastAsia"/>
        </w:rPr>
        <w:t>태그 내부의 자식 태그들에도 적용된다.</w:t>
      </w:r>
    </w:p>
    <w:p w14:paraId="3CEBFF7E" w14:textId="77777777" w:rsidR="00637242" w:rsidRDefault="00637242" w:rsidP="00FC4525">
      <w:r>
        <w:rPr>
          <w:rFonts w:hint="eastAsia"/>
        </w:rPr>
        <w:t>따로 폰트 설정을 하지 않은 태그는 부모 태그의 폰트 설정을 적용 받는다.</w:t>
      </w:r>
    </w:p>
    <w:p w14:paraId="3CEBFF7F" w14:textId="77777777" w:rsidR="00637242" w:rsidRPr="00637242" w:rsidRDefault="00637242" w:rsidP="00FC4525"/>
    <w:p w14:paraId="3CEBFF80" w14:textId="77777777" w:rsidR="00637242" w:rsidRDefault="00637242" w:rsidP="00FC4525">
      <w:r>
        <w:t>(</w:t>
      </w:r>
      <w:r>
        <w:rPr>
          <w:rFonts w:hint="eastAsia"/>
        </w:rPr>
        <w:t>줄8</w:t>
      </w:r>
      <w:r>
        <w:t>) id="form1"</w:t>
      </w:r>
      <w:r>
        <w:rPr>
          <w:rFonts w:hint="eastAsia"/>
        </w:rPr>
        <w:t xml:space="preserve">인 태그 내부의 </w:t>
      </w:r>
      <w:r>
        <w:t xml:space="preserve">h2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>줄2</w:t>
      </w:r>
      <w:r>
        <w:t>2)</w:t>
      </w:r>
      <w:r>
        <w:rPr>
          <w:rFonts w:hint="eastAsia"/>
        </w:rPr>
        <w:t xml:space="preserve">의 </w:t>
      </w:r>
      <w:r>
        <w:t xml:space="preserve">h2 </w:t>
      </w:r>
      <w:r>
        <w:rPr>
          <w:rFonts w:hint="eastAsia"/>
        </w:rPr>
        <w:t xml:space="preserve">태그에 왼쪽 여백 </w:t>
      </w:r>
      <w:r>
        <w:t xml:space="preserve">30 </w:t>
      </w:r>
      <w:r>
        <w:rPr>
          <w:rFonts w:hint="eastAsia"/>
        </w:rPr>
        <w:t>픽셀이 적용된다.</w:t>
      </w:r>
    </w:p>
    <w:p w14:paraId="3CEBFF81" w14:textId="77777777" w:rsidR="00637242" w:rsidRDefault="00637242" w:rsidP="00FC4525"/>
    <w:p w14:paraId="3CEBFF82" w14:textId="77777777" w:rsidR="00637242" w:rsidRDefault="00637242" w:rsidP="00FC4525">
      <w:r>
        <w:t>(</w:t>
      </w:r>
      <w:r>
        <w:rPr>
          <w:rFonts w:hint="eastAsia"/>
        </w:rPr>
        <w:t xml:space="preserve">줄9) </w:t>
      </w:r>
      <w:r>
        <w:t>id="form1"</w:t>
      </w:r>
      <w:r>
        <w:rPr>
          <w:rFonts w:hint="eastAsia"/>
        </w:rPr>
        <w:t xml:space="preserve">인 태그 내부의 </w:t>
      </w:r>
      <w:r>
        <w:t xml:space="preserve">div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>줄2</w:t>
      </w:r>
      <w:r>
        <w:t xml:space="preserve">4,29,34, 49, 49, 54) div </w:t>
      </w:r>
      <w:r>
        <w:rPr>
          <w:rFonts w:hint="eastAsia"/>
        </w:rPr>
        <w:t>태그들이 선택된다.</w:t>
      </w:r>
    </w:p>
    <w:p w14:paraId="3CEBFF83" w14:textId="77777777" w:rsidR="00637242" w:rsidRDefault="00637242" w:rsidP="00FC4525">
      <w:r>
        <w:rPr>
          <w:rFonts w:hint="eastAsia"/>
        </w:rPr>
        <w:t xml:space="preserve">이 </w:t>
      </w:r>
      <w:r>
        <w:t xml:space="preserve">div </w:t>
      </w:r>
      <w:r>
        <w:rPr>
          <w:rFonts w:hint="eastAsia"/>
        </w:rPr>
        <w:t xml:space="preserve">태그의 아래쪽 여백 </w:t>
      </w:r>
      <w:r>
        <w:t xml:space="preserve">10 </w:t>
      </w:r>
      <w:r>
        <w:rPr>
          <w:rFonts w:hint="eastAsia"/>
        </w:rPr>
        <w:t>픽셀이 적용된다.</w:t>
      </w:r>
    </w:p>
    <w:p w14:paraId="3CEBFF84" w14:textId="77777777" w:rsidR="00637242" w:rsidRDefault="00637242" w:rsidP="00FC4525"/>
    <w:p w14:paraId="3CEBFF85" w14:textId="77777777" w:rsidR="00637242" w:rsidRDefault="00A245E8" w:rsidP="00FC4525">
      <w:r>
        <w:rPr>
          <w:rFonts w:hint="eastAsia"/>
        </w:rPr>
        <w:t>(줄1</w:t>
      </w:r>
      <w:r>
        <w:t>0) id="form1"</w:t>
      </w:r>
      <w:r>
        <w:rPr>
          <w:rFonts w:hint="eastAsia"/>
        </w:rPr>
        <w:t xml:space="preserve">인 태그 내부의 </w:t>
      </w:r>
      <w:r>
        <w:t xml:space="preserve">label </w:t>
      </w:r>
      <w:r>
        <w:rPr>
          <w:rFonts w:hint="eastAsia"/>
        </w:rPr>
        <w:t>태그들 중에서,</w:t>
      </w:r>
      <w:r>
        <w:t xml:space="preserve"> </w:t>
      </w:r>
      <w:r>
        <w:rPr>
          <w:rFonts w:hint="eastAsia"/>
        </w:rPr>
        <w:t xml:space="preserve">부모로부터 첫번째 자식인 </w:t>
      </w:r>
      <w:r>
        <w:t xml:space="preserve">label </w:t>
      </w:r>
      <w:r>
        <w:rPr>
          <w:rFonts w:hint="eastAsia"/>
        </w:rPr>
        <w:t>태그를 선택한다.</w:t>
      </w:r>
    </w:p>
    <w:p w14:paraId="3CEBFF86" w14:textId="77777777" w:rsidR="00BF255F" w:rsidRDefault="009F5522" w:rsidP="00FC4525">
      <w:r>
        <w:rPr>
          <w:rFonts w:hint="eastAsia"/>
        </w:rPr>
        <w:t xml:space="preserve">이 실렉터에 의해서 </w:t>
      </w:r>
      <w:r w:rsidR="00A245E8">
        <w:t>(</w:t>
      </w:r>
      <w:r w:rsidR="00A245E8">
        <w:rPr>
          <w:rFonts w:hint="eastAsia"/>
        </w:rPr>
        <w:t xml:space="preserve">줄25, 30, 35, 40, 50) </w:t>
      </w:r>
      <w:r w:rsidR="00A245E8">
        <w:t xml:space="preserve">label </w:t>
      </w:r>
      <w:r w:rsidR="00A245E8">
        <w:rPr>
          <w:rFonts w:hint="eastAsia"/>
        </w:rPr>
        <w:t>태그들</w:t>
      </w:r>
      <w:r>
        <w:rPr>
          <w:rFonts w:hint="eastAsia"/>
        </w:rPr>
        <w:t>은</w:t>
      </w:r>
      <w:r w:rsidR="00A245E8">
        <w:rPr>
          <w:rFonts w:hint="eastAsia"/>
        </w:rPr>
        <w:t xml:space="preserve"> </w:t>
      </w:r>
      <w:r>
        <w:rPr>
          <w:rFonts w:hint="eastAsia"/>
        </w:rPr>
        <w:t>선택되지만,</w:t>
      </w:r>
      <w:r>
        <w:t xml:space="preserve"> </w:t>
      </w:r>
      <w:r w:rsidR="00917955">
        <w:rPr>
          <w:rFonts w:hint="eastAsia"/>
        </w:rPr>
        <w:t>(줄4</w:t>
      </w:r>
      <w:r w:rsidR="00917955">
        <w:t xml:space="preserve">3, 46) label </w:t>
      </w:r>
      <w:r w:rsidR="00917955">
        <w:rPr>
          <w:rFonts w:hint="eastAsia"/>
        </w:rPr>
        <w:t xml:space="preserve">태그들은 1번 자식이 아니고 </w:t>
      </w:r>
      <w:r w:rsidR="00917955">
        <w:t>3, 5</w:t>
      </w:r>
      <w:r w:rsidR="00917955">
        <w:rPr>
          <w:rFonts w:hint="eastAsia"/>
        </w:rPr>
        <w:t>번 자식이기 때문에 선택되지 않는다.</w:t>
      </w:r>
      <w:r w:rsidR="00B10AD5">
        <w:t xml:space="preserve"> </w:t>
      </w:r>
      <w:r w:rsidR="00B10AD5">
        <w:rPr>
          <w:rFonts w:hint="eastAsia"/>
        </w:rPr>
        <w:t xml:space="preserve">디폴트 </w:t>
      </w:r>
      <w:r w:rsidR="00B10AD5">
        <w:t xml:space="preserve">display </w:t>
      </w:r>
      <w:r w:rsidR="00B10AD5">
        <w:rPr>
          <w:rFonts w:hint="eastAsia"/>
        </w:rPr>
        <w:t xml:space="preserve">속성값이 </w:t>
      </w:r>
      <w:r w:rsidR="00B10AD5">
        <w:t>inline</w:t>
      </w:r>
      <w:r w:rsidR="00B10AD5">
        <w:rPr>
          <w:rFonts w:hint="eastAsia"/>
        </w:rPr>
        <w:t xml:space="preserve">인 </w:t>
      </w:r>
      <w:r w:rsidR="00B10AD5">
        <w:t xml:space="preserve">label </w:t>
      </w:r>
      <w:r w:rsidR="00B10AD5">
        <w:rPr>
          <w:rFonts w:hint="eastAsia"/>
        </w:rPr>
        <w:t xml:space="preserve">태그는 </w:t>
      </w:r>
      <w:r w:rsidR="00B10AD5">
        <w:t xml:space="preserve">width </w:t>
      </w:r>
      <w:r w:rsidR="00B10AD5">
        <w:rPr>
          <w:rFonts w:hint="eastAsia"/>
        </w:rPr>
        <w:t>속성 설정을 무시한다.</w:t>
      </w:r>
      <w:r w:rsidR="00B10AD5">
        <w:t xml:space="preserve"> width </w:t>
      </w:r>
      <w:r w:rsidR="00B10AD5">
        <w:rPr>
          <w:rFonts w:hint="eastAsia"/>
        </w:rPr>
        <w:t>속성 설정이 무시되지 않</w:t>
      </w:r>
      <w:r w:rsidR="00BF255F">
        <w:rPr>
          <w:rFonts w:hint="eastAsia"/>
        </w:rPr>
        <w:t>도록</w:t>
      </w:r>
      <w:r w:rsidR="00B10AD5">
        <w:rPr>
          <w:rFonts w:hint="eastAsia"/>
        </w:rPr>
        <w:t>,</w:t>
      </w:r>
      <w:r w:rsidR="00B10AD5">
        <w:t xml:space="preserve"> label </w:t>
      </w:r>
      <w:r w:rsidR="00B10AD5">
        <w:rPr>
          <w:rFonts w:hint="eastAsia"/>
        </w:rPr>
        <w:t xml:space="preserve">태그의 </w:t>
      </w:r>
      <w:r w:rsidR="00B10AD5">
        <w:t xml:space="preserve">display </w:t>
      </w:r>
      <w:r w:rsidR="00B10AD5">
        <w:rPr>
          <w:rFonts w:hint="eastAsia"/>
        </w:rPr>
        <w:t xml:space="preserve">속성값을 </w:t>
      </w:r>
      <w:r w:rsidR="00B10AD5">
        <w:t>inline-block</w:t>
      </w:r>
      <w:r w:rsidR="00B10AD5">
        <w:rPr>
          <w:rFonts w:hint="eastAsia"/>
        </w:rPr>
        <w:t>으로 수정</w:t>
      </w:r>
      <w:r w:rsidR="00BF255F">
        <w:rPr>
          <w:rFonts w:hint="eastAsia"/>
        </w:rPr>
        <w:t>했다.</w:t>
      </w:r>
    </w:p>
    <w:p w14:paraId="3CEBFF87" w14:textId="77777777" w:rsidR="00B10AD5" w:rsidRDefault="00B10AD5" w:rsidP="00FC4525"/>
    <w:p w14:paraId="3CEBFF88" w14:textId="77777777" w:rsidR="00B10AD5" w:rsidRDefault="00B10AD5" w:rsidP="00B10AD5">
      <w:r>
        <w:t>(</w:t>
      </w:r>
      <w:r>
        <w:rPr>
          <w:rFonts w:hint="eastAsia"/>
        </w:rPr>
        <w:t>줄1</w:t>
      </w:r>
      <w:r>
        <w:t>1) id="form1"</w:t>
      </w:r>
      <w:r>
        <w:rPr>
          <w:rFonts w:hint="eastAsia"/>
        </w:rPr>
        <w:t xml:space="preserve">인 태그 내부의 </w:t>
      </w:r>
      <w:r>
        <w:t xml:space="preserve">label </w:t>
      </w:r>
      <w:r>
        <w:rPr>
          <w:rFonts w:hint="eastAsia"/>
        </w:rPr>
        <w:t>태그들 중에서,</w:t>
      </w:r>
      <w:r>
        <w:t xml:space="preserve"> </w:t>
      </w:r>
      <w:r>
        <w:rPr>
          <w:rFonts w:hint="eastAsia"/>
        </w:rPr>
        <w:t xml:space="preserve">부모로부터 첫번째 자식이 아닌 </w:t>
      </w:r>
      <w:r>
        <w:t xml:space="preserve">label </w:t>
      </w:r>
      <w:r>
        <w:rPr>
          <w:rFonts w:hint="eastAsia"/>
        </w:rPr>
        <w:t>태그를 선택한다.</w:t>
      </w:r>
    </w:p>
    <w:p w14:paraId="3CEBFF89" w14:textId="77777777" w:rsidR="00B10AD5" w:rsidRDefault="00B10AD5" w:rsidP="00B10AD5">
      <w:r>
        <w:rPr>
          <w:rFonts w:hint="eastAsia"/>
        </w:rPr>
        <w:t>이 실렉터에 의해서 (줄4</w:t>
      </w:r>
      <w:r>
        <w:t xml:space="preserve">3, 46) label </w:t>
      </w:r>
      <w:r>
        <w:rPr>
          <w:rFonts w:hint="eastAsia"/>
        </w:rPr>
        <w:t>태그들이 선택된다.</w:t>
      </w:r>
    </w:p>
    <w:p w14:paraId="3CEBFF8A" w14:textId="77777777" w:rsidR="00B10AD5" w:rsidRPr="00B10AD5" w:rsidRDefault="00B10AD5" w:rsidP="00FC4525"/>
    <w:p w14:paraId="3CEBFF8B" w14:textId="77777777" w:rsidR="00E049AA" w:rsidRDefault="00E049AA" w:rsidP="00FC4525">
      <w:r>
        <w:rPr>
          <w:rFonts w:hint="eastAsia"/>
        </w:rPr>
        <w:t>(줄1</w:t>
      </w:r>
      <w:r>
        <w:t xml:space="preserve">2) type="text" </w:t>
      </w:r>
      <w:r>
        <w:rPr>
          <w:rFonts w:hint="eastAsia"/>
        </w:rPr>
        <w:t xml:space="preserve">속성을 가진 </w:t>
      </w:r>
      <w:r>
        <w:t xml:space="preserve">input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 xml:space="preserve">줄26, 31, 36) </w:t>
      </w:r>
      <w:r>
        <w:t xml:space="preserve">input </w:t>
      </w:r>
      <w:r>
        <w:rPr>
          <w:rFonts w:hint="eastAsia"/>
        </w:rPr>
        <w:t>태그들이 선택된다.</w:t>
      </w:r>
    </w:p>
    <w:p w14:paraId="3CEBFF8C" w14:textId="77777777" w:rsidR="00E049AA" w:rsidRDefault="00E049AA" w:rsidP="00E049AA"/>
    <w:p w14:paraId="3CEBFF8D" w14:textId="77777777" w:rsidR="00E049AA" w:rsidRDefault="00E049AA" w:rsidP="00E049AA">
      <w:r>
        <w:rPr>
          <w:rFonts w:hint="eastAsia"/>
        </w:rPr>
        <w:t>(줄1</w:t>
      </w:r>
      <w:r>
        <w:t xml:space="preserve">3) type="text" </w:t>
      </w:r>
      <w:r>
        <w:rPr>
          <w:rFonts w:hint="eastAsia"/>
        </w:rPr>
        <w:t xml:space="preserve">속성과 </w:t>
      </w:r>
      <w:r>
        <w:t xml:space="preserve">readonly </w:t>
      </w:r>
      <w:r>
        <w:rPr>
          <w:rFonts w:hint="eastAsia"/>
        </w:rPr>
        <w:t xml:space="preserve">속성을 가진 </w:t>
      </w:r>
      <w:r>
        <w:t xml:space="preserve">input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 xml:space="preserve">줄26) </w:t>
      </w:r>
      <w:r>
        <w:t xml:space="preserve">input </w:t>
      </w:r>
      <w:r>
        <w:rPr>
          <w:rFonts w:hint="eastAsia"/>
        </w:rPr>
        <w:t>태그가 선택된다.</w:t>
      </w:r>
    </w:p>
    <w:p w14:paraId="3CEBFF8E" w14:textId="77777777" w:rsidR="00E049AA" w:rsidRDefault="00E049AA" w:rsidP="00E049AA"/>
    <w:p w14:paraId="3CEBFF8F" w14:textId="77777777" w:rsidR="00E049AA" w:rsidRPr="00D13F9F" w:rsidRDefault="00E049AA" w:rsidP="00E049AA">
      <w:pPr>
        <w:rPr>
          <w:highlight w:val="yellow"/>
        </w:rPr>
      </w:pPr>
      <w:r>
        <w:rPr>
          <w:rFonts w:hint="eastAsia"/>
        </w:rPr>
        <w:t>(줄1</w:t>
      </w:r>
      <w:r>
        <w:t xml:space="preserve">4) </w:t>
      </w:r>
      <w:r w:rsidRPr="00D13F9F">
        <w:rPr>
          <w:highlight w:val="yellow"/>
        </w:rPr>
        <w:t xml:space="preserve">type="text" </w:t>
      </w:r>
      <w:r w:rsidRPr="00D13F9F">
        <w:rPr>
          <w:rFonts w:hint="eastAsia"/>
          <w:highlight w:val="yellow"/>
        </w:rPr>
        <w:t xml:space="preserve">속성을 가진 </w:t>
      </w:r>
      <w:r w:rsidRPr="00D13F9F">
        <w:rPr>
          <w:highlight w:val="yellow"/>
        </w:rPr>
        <w:t xml:space="preserve">input </w:t>
      </w:r>
      <w:r w:rsidRPr="00D13F9F">
        <w:rPr>
          <w:rFonts w:hint="eastAsia"/>
          <w:highlight w:val="yellow"/>
        </w:rPr>
        <w:t>태그 중에서 현재 입력 포커스(</w:t>
      </w:r>
      <w:r w:rsidRPr="00D13F9F">
        <w:rPr>
          <w:highlight w:val="yellow"/>
        </w:rPr>
        <w:t>focus)</w:t>
      </w:r>
      <w:r w:rsidRPr="00D13F9F">
        <w:rPr>
          <w:rFonts w:hint="eastAsia"/>
          <w:highlight w:val="yellow"/>
        </w:rPr>
        <w:t>를 가진 태그를 선택한다.</w:t>
      </w:r>
    </w:p>
    <w:p w14:paraId="3CEBFF90" w14:textId="77777777" w:rsidR="00E049AA" w:rsidRDefault="00E049AA" w:rsidP="00E049AA">
      <w:r w:rsidRPr="00D13F9F">
        <w:rPr>
          <w:rFonts w:hint="eastAsia"/>
          <w:highlight w:val="yellow"/>
        </w:rPr>
        <w:t>입력 포커스는 실시간으로 변화하기 때문에 이 서식 적용 대상 태그도 실시간으로 달라진다.</w:t>
      </w:r>
    </w:p>
    <w:p w14:paraId="3CEBFF91" w14:textId="77777777" w:rsidR="00E049AA" w:rsidRDefault="00E049AA" w:rsidP="00E049AA"/>
    <w:p w14:paraId="3CEBFF92" w14:textId="77777777" w:rsidR="00F35297" w:rsidRDefault="00F35297" w:rsidP="00F35297">
      <w:r>
        <w:rPr>
          <w:rFonts w:hint="eastAsia"/>
        </w:rPr>
        <w:t>(줄1</w:t>
      </w:r>
      <w:r>
        <w:t>5) type="</w:t>
      </w:r>
      <w:r>
        <w:rPr>
          <w:rFonts w:hint="eastAsia"/>
        </w:rPr>
        <w:t>submit</w:t>
      </w:r>
      <w:r>
        <w:t xml:space="preserve">" </w:t>
      </w:r>
      <w:r>
        <w:rPr>
          <w:rFonts w:hint="eastAsia"/>
        </w:rPr>
        <w:t xml:space="preserve">속성을 가진 </w:t>
      </w:r>
      <w:r>
        <w:t xml:space="preserve">input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 xml:space="preserve">줄55) </w:t>
      </w:r>
      <w:r>
        <w:t xml:space="preserve">input </w:t>
      </w:r>
      <w:r>
        <w:rPr>
          <w:rFonts w:hint="eastAsia"/>
        </w:rPr>
        <w:t>태그가 선택된다.</w:t>
      </w:r>
    </w:p>
    <w:p w14:paraId="3CEBFF93" w14:textId="77777777" w:rsidR="00F35297" w:rsidRDefault="00F35297" w:rsidP="00F35297">
      <w:r>
        <w:rPr>
          <w:rFonts w:hint="eastAsia"/>
        </w:rPr>
        <w:t>(줄1</w:t>
      </w:r>
      <w:r>
        <w:t>6) type="</w:t>
      </w:r>
      <w:r>
        <w:rPr>
          <w:rFonts w:hint="eastAsia"/>
        </w:rPr>
        <w:t>submit</w:t>
      </w:r>
      <w:r>
        <w:t xml:space="preserve">" </w:t>
      </w:r>
      <w:r>
        <w:rPr>
          <w:rFonts w:hint="eastAsia"/>
        </w:rPr>
        <w:t xml:space="preserve">속성을 가진 </w:t>
      </w:r>
      <w:r>
        <w:t xml:space="preserve">input </w:t>
      </w:r>
      <w:r>
        <w:rPr>
          <w:rFonts w:hint="eastAsia"/>
        </w:rPr>
        <w:t>태그를 선택한다.</w:t>
      </w:r>
      <w:r>
        <w:t xml:space="preserve"> (</w:t>
      </w:r>
      <w:r>
        <w:rPr>
          <w:rFonts w:hint="eastAsia"/>
        </w:rPr>
        <w:t>줄5</w:t>
      </w:r>
      <w:r>
        <w:t>6</w:t>
      </w:r>
      <w:r>
        <w:rPr>
          <w:rFonts w:hint="eastAsia"/>
        </w:rPr>
        <w:t xml:space="preserve">) </w:t>
      </w:r>
      <w:r>
        <w:t xml:space="preserve">input </w:t>
      </w:r>
      <w:r>
        <w:rPr>
          <w:rFonts w:hint="eastAsia"/>
        </w:rPr>
        <w:t>태그가 선택된다.</w:t>
      </w:r>
    </w:p>
    <w:p w14:paraId="3CEBFF94" w14:textId="77777777" w:rsidR="00E049AA" w:rsidRDefault="00E049AA" w:rsidP="00FC4525"/>
    <w:p w14:paraId="3CEBFF95" w14:textId="77777777" w:rsidR="00637242" w:rsidRPr="009F5522" w:rsidRDefault="00637242" w:rsidP="00FC4525"/>
    <w:p w14:paraId="3CEBFF96" w14:textId="77777777" w:rsidR="002B3A0B" w:rsidRDefault="002B3A0B" w:rsidP="002B3A0B"/>
    <w:p w14:paraId="3CEBFF97" w14:textId="77777777" w:rsidR="00856EB6" w:rsidRDefault="00856EB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14:paraId="3CEBFF98" w14:textId="77777777" w:rsidR="005F00ED" w:rsidRDefault="00AB39FC" w:rsidP="00AB39FC">
      <w:pPr>
        <w:pStyle w:val="2"/>
      </w:pPr>
      <w:r>
        <w:rPr>
          <w:rFonts w:hint="eastAsia"/>
        </w:rPr>
        <w:lastRenderedPageBreak/>
        <w:t>실렉터 목록</w:t>
      </w:r>
    </w:p>
    <w:p w14:paraId="3CEBFF99" w14:textId="77777777" w:rsidR="00AB39FC" w:rsidRDefault="00AB39FC" w:rsidP="00AB39FC"/>
    <w:p w14:paraId="3CEBFF9A" w14:textId="77777777" w:rsidR="00AB39FC" w:rsidRDefault="00AB39FC" w:rsidP="00AB39FC">
      <w:pPr>
        <w:pStyle w:val="3"/>
      </w:pPr>
      <w:r>
        <w:rPr>
          <w:rFonts w:hint="eastAsia"/>
        </w:rPr>
        <w:t>:focus</w:t>
      </w:r>
    </w:p>
    <w:p w14:paraId="3CEBFF9B" w14:textId="77777777" w:rsidR="00AB39FC" w:rsidRDefault="00AB39FC" w:rsidP="00AB39FC">
      <w:r>
        <w:rPr>
          <w:rFonts w:hint="eastAsia"/>
        </w:rPr>
        <w:t>현재 입력 포커스를 소유하는 태그를 선택</w:t>
      </w:r>
      <w:r w:rsidR="00856EB6">
        <w:rPr>
          <w:rFonts w:hint="eastAsia"/>
        </w:rPr>
        <w:t>하는 실렉터이다.</w:t>
      </w:r>
      <w:r>
        <w:t xml:space="preserve"> </w:t>
      </w:r>
      <w:r>
        <w:rPr>
          <w:rFonts w:hint="eastAsia"/>
        </w:rPr>
        <w:t>텍스트 박스에 문자를 입력하고 있다면,</w:t>
      </w:r>
      <w:r>
        <w:t xml:space="preserve"> </w:t>
      </w:r>
      <w:r>
        <w:rPr>
          <w:rFonts w:hint="eastAsia"/>
        </w:rPr>
        <w:t>그 텍스트 박스가 입력 포커스를 소유하고 있다. 탭</w:t>
      </w:r>
      <w:r w:rsidR="00856EB6">
        <w:rPr>
          <w:rFonts w:hint="eastAsia"/>
        </w:rPr>
        <w:t xml:space="preserve"> </w:t>
      </w:r>
      <w:r>
        <w:rPr>
          <w:rFonts w:hint="eastAsia"/>
        </w:rPr>
        <w:t xml:space="preserve">키를 누르면 </w:t>
      </w:r>
      <w:r w:rsidR="00856EB6">
        <w:rPr>
          <w:rFonts w:hint="eastAsia"/>
        </w:rPr>
        <w:t>다음 태그로 입력 포커스가 넘어간다.</w:t>
      </w:r>
    </w:p>
    <w:p w14:paraId="3CEBFF9C" w14:textId="77777777" w:rsidR="00856EB6" w:rsidRDefault="00856EB6" w:rsidP="00AB39FC"/>
    <w:p w14:paraId="3CEBFF9D" w14:textId="77777777" w:rsidR="00856EB6" w:rsidRDefault="00856EB6" w:rsidP="00856EB6">
      <w:pPr>
        <w:pStyle w:val="3"/>
      </w:pPr>
      <w:r>
        <w:rPr>
          <w:rFonts w:hint="eastAsia"/>
        </w:rPr>
        <w:t>[</w:t>
      </w:r>
      <w:r>
        <w:rPr>
          <w:rFonts w:hint="eastAsia"/>
        </w:rPr>
        <w:t>속성명</w:t>
      </w:r>
      <w:r>
        <w:t>=</w:t>
      </w:r>
      <w:r>
        <w:rPr>
          <w:rFonts w:hint="eastAsia"/>
        </w:rPr>
        <w:t>값</w:t>
      </w:r>
      <w:r>
        <w:t>]</w:t>
      </w:r>
    </w:p>
    <w:p w14:paraId="3CEBFF9E" w14:textId="77777777" w:rsidR="00856EB6" w:rsidRDefault="00856EB6" w:rsidP="00856EB6">
      <w:r>
        <w:rPr>
          <w:rFonts w:hint="eastAsia"/>
        </w:rPr>
        <w:t>태그의 속성</w:t>
      </w:r>
      <w:r w:rsidR="00337E18">
        <w:rPr>
          <w:rFonts w:hint="eastAsia"/>
        </w:rPr>
        <w:t>명과 그 값</w:t>
      </w:r>
      <w:r>
        <w:rPr>
          <w:rFonts w:hint="eastAsia"/>
        </w:rPr>
        <w:t>으로 선택하는 실렉터이다.</w:t>
      </w:r>
      <w:r>
        <w:t xml:space="preserve"> </w:t>
      </w:r>
      <w:r>
        <w:rPr>
          <w:rFonts w:hint="eastAsia"/>
        </w:rPr>
        <w:t xml:space="preserve">주의할 점은 태그의 </w:t>
      </w:r>
      <w:r>
        <w:t xml:space="preserve">CSS </w:t>
      </w:r>
      <w:r>
        <w:rPr>
          <w:rFonts w:hint="eastAsia"/>
        </w:rPr>
        <w:t>속성이 아니라 그냥 속성이라는 것.</w:t>
      </w:r>
    </w:p>
    <w:p w14:paraId="3CEBFF9F" w14:textId="77777777" w:rsidR="00856EB6" w:rsidRDefault="00856EB6" w:rsidP="00856EB6">
      <w:pPr>
        <w:pStyle w:val="a3"/>
      </w:pPr>
      <w:r>
        <w:t>&lt;input id="id1 " name="email" type="text" value="some@</w:t>
      </w:r>
      <w:r w:rsidR="00337E18">
        <w:t>n</w:t>
      </w:r>
      <w:r>
        <w:t>n.com" style="width: 100px;" /&gt;</w:t>
      </w:r>
    </w:p>
    <w:p w14:paraId="3CEBFFA0" w14:textId="77777777" w:rsidR="00856EB6" w:rsidRPr="00856EB6" w:rsidRDefault="00856EB6" w:rsidP="00856EB6">
      <w:r>
        <w:rPr>
          <w:rFonts w:hint="eastAsia"/>
        </w:rPr>
        <w:t>위에서 태그의 속성은 id, name, type, value</w:t>
      </w:r>
      <w:r>
        <w:t xml:space="preserve">, style </w:t>
      </w:r>
      <w:r>
        <w:rPr>
          <w:rFonts w:hint="eastAsia"/>
        </w:rPr>
        <w:t>이다.</w:t>
      </w:r>
      <w:r>
        <w:t xml:space="preserve"> width</w:t>
      </w:r>
      <w:r>
        <w:rPr>
          <w:rFonts w:hint="eastAsia"/>
        </w:rPr>
        <w:t xml:space="preserve">는 </w:t>
      </w:r>
      <w:r>
        <w:t xml:space="preserve">CSS </w:t>
      </w:r>
      <w:r>
        <w:rPr>
          <w:rFonts w:hint="eastAsia"/>
        </w:rPr>
        <w:t>속성이다.</w:t>
      </w:r>
    </w:p>
    <w:p w14:paraId="3CEBFFA1" w14:textId="77777777" w:rsidR="00856EB6" w:rsidRDefault="00856EB6" w:rsidP="00856EB6">
      <w:r>
        <w:rPr>
          <w:rFonts w:hint="eastAsia"/>
        </w:rPr>
        <w:t>이 태그를 선택하는 실렉터의 예는 다음과 같다.</w:t>
      </w:r>
    </w:p>
    <w:p w14:paraId="3CEBFFA2" w14:textId="77777777" w:rsidR="00856EB6" w:rsidRPr="00856EB6" w:rsidRDefault="00856EB6" w:rsidP="00856EB6">
      <w:pPr>
        <w:pStyle w:val="a3"/>
      </w:pPr>
      <w:r w:rsidRPr="00856EB6">
        <w:t xml:space="preserve">input[id=id1]                   /* </w:t>
      </w:r>
      <w:r w:rsidRPr="00856EB6">
        <w:rPr>
          <w:rFonts w:hint="eastAsia"/>
        </w:rPr>
        <w:t xml:space="preserve">태그명와 속성값으로 선택 </w:t>
      </w:r>
      <w:r w:rsidRPr="00856EB6">
        <w:t>*/</w:t>
      </w:r>
    </w:p>
    <w:p w14:paraId="3CEBFFA3" w14:textId="77777777" w:rsidR="00856EB6" w:rsidRPr="00856EB6" w:rsidRDefault="00856EB6" w:rsidP="00856EB6">
      <w:pPr>
        <w:pStyle w:val="a3"/>
      </w:pPr>
      <w:r w:rsidRPr="00856EB6">
        <w:t xml:space="preserve">[id=id1]                        /* </w:t>
      </w:r>
      <w:r w:rsidRPr="00856EB6">
        <w:rPr>
          <w:rFonts w:hint="eastAsia"/>
        </w:rPr>
        <w:t xml:space="preserve">태그명 생략하고 속성값만으로 선택 </w:t>
      </w:r>
      <w:r w:rsidRPr="00856EB6">
        <w:t>*/</w:t>
      </w:r>
    </w:p>
    <w:p w14:paraId="3CEBFFA4" w14:textId="77777777" w:rsidR="00856EB6" w:rsidRPr="00856EB6" w:rsidRDefault="00856EB6" w:rsidP="00856EB6">
      <w:pPr>
        <w:pStyle w:val="a3"/>
      </w:pPr>
      <w:r w:rsidRPr="00856EB6">
        <w:rPr>
          <w:rFonts w:hint="eastAsia"/>
        </w:rPr>
        <w:t>[name=emai][type=text]</w:t>
      </w:r>
      <w:r w:rsidRPr="00856EB6">
        <w:t xml:space="preserve">          /* </w:t>
      </w:r>
      <w:r w:rsidRPr="00856EB6">
        <w:rPr>
          <w:rFonts w:hint="eastAsia"/>
        </w:rPr>
        <w:t xml:space="preserve">여러 속성을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3CEBFFA5" w14:textId="77777777" w:rsidR="00856EB6" w:rsidRDefault="00856EB6" w:rsidP="00856EB6"/>
    <w:p w14:paraId="3CEBFFA6" w14:textId="77777777" w:rsidR="00337E18" w:rsidRDefault="00337E18" w:rsidP="00856EB6"/>
    <w:p w14:paraId="3CEBFFA7" w14:textId="77777777" w:rsidR="00337E18" w:rsidRDefault="00337E18" w:rsidP="00337E18">
      <w:pPr>
        <w:pStyle w:val="3"/>
      </w:pPr>
      <w:r>
        <w:rPr>
          <w:rFonts w:hint="eastAsia"/>
        </w:rPr>
        <w:t>[</w:t>
      </w:r>
      <w:r>
        <w:rPr>
          <w:rFonts w:hint="eastAsia"/>
        </w:rPr>
        <w:t>속성명</w:t>
      </w:r>
      <w:r>
        <w:rPr>
          <w:rFonts w:hint="eastAsia"/>
        </w:rPr>
        <w:t>]</w:t>
      </w:r>
    </w:p>
    <w:p w14:paraId="3CEBFFA8" w14:textId="77777777" w:rsidR="00337E18" w:rsidRDefault="00337E18" w:rsidP="00337E18">
      <w:r>
        <w:rPr>
          <w:rFonts w:hint="eastAsia"/>
        </w:rPr>
        <w:t>속성값은 상관 없이 그 속성의 존재 유무로 태그를 선택한다.</w:t>
      </w:r>
    </w:p>
    <w:p w14:paraId="3CEBFFA9" w14:textId="77777777" w:rsidR="00337E18" w:rsidRDefault="00337E18" w:rsidP="00337E18">
      <w:pPr>
        <w:pStyle w:val="a3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color w:val="2A00FF"/>
        </w:rPr>
        <w:t>"text"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"no"</w:t>
      </w:r>
      <w:r>
        <w:t xml:space="preserve"> readonly value</w:t>
      </w:r>
      <w:r>
        <w:rPr>
          <w:color w:val="000000"/>
        </w:rPr>
        <w:t>=</w:t>
      </w:r>
      <w:r>
        <w:rPr>
          <w:color w:val="2A00FF"/>
        </w:rPr>
        <w:t>"34"</w:t>
      </w:r>
      <w:r>
        <w:t xml:space="preserve"> </w:t>
      </w:r>
      <w:r>
        <w:rPr>
          <w:color w:val="008080"/>
        </w:rPr>
        <w:t>/&gt;</w:t>
      </w:r>
    </w:p>
    <w:p w14:paraId="3CEBFFAA" w14:textId="77777777" w:rsidR="00337E18" w:rsidRPr="00337E18" w:rsidRDefault="00337E18" w:rsidP="00337E18">
      <w:r>
        <w:rPr>
          <w:rFonts w:hint="eastAsia"/>
        </w:rPr>
        <w:t>이 태그를 선택하는 실렉터의 예는 다음과 같다.</w:t>
      </w:r>
    </w:p>
    <w:p w14:paraId="3CEBFFAB" w14:textId="77777777" w:rsidR="00337E18" w:rsidRPr="00856EB6" w:rsidRDefault="00337E18" w:rsidP="00337E18">
      <w:pPr>
        <w:pStyle w:val="a3"/>
      </w:pPr>
      <w:r w:rsidRPr="00856EB6">
        <w:t>input[</w:t>
      </w:r>
      <w:r>
        <w:t>readonly]</w:t>
      </w:r>
      <w:r w:rsidRPr="00856EB6">
        <w:t xml:space="preserve">                 /* </w:t>
      </w:r>
      <w:r w:rsidRPr="00856EB6">
        <w:rPr>
          <w:rFonts w:hint="eastAsia"/>
        </w:rPr>
        <w:t>태그명와 속성</w:t>
      </w:r>
      <w:r>
        <w:rPr>
          <w:rFonts w:hint="eastAsia"/>
        </w:rPr>
        <w:t>의 존재로</w:t>
      </w:r>
      <w:r w:rsidRPr="00856EB6">
        <w:rPr>
          <w:rFonts w:hint="eastAsia"/>
        </w:rPr>
        <w:t xml:space="preserve"> 선택 </w:t>
      </w:r>
      <w:r w:rsidRPr="00856EB6">
        <w:t>*/</w:t>
      </w:r>
    </w:p>
    <w:p w14:paraId="3CEBFFAC" w14:textId="77777777" w:rsidR="00337E18" w:rsidRPr="00856EB6" w:rsidRDefault="00337E18" w:rsidP="00337E18">
      <w:pPr>
        <w:pStyle w:val="a3"/>
      </w:pPr>
      <w:r w:rsidRPr="00856EB6">
        <w:t>[</w:t>
      </w:r>
      <w:r>
        <w:t>type=text][value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 w:rsidRPr="00856EB6">
        <w:rPr>
          <w:rFonts w:hint="eastAsia"/>
        </w:rPr>
        <w:t xml:space="preserve">여러 속성을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3CEBFFAD" w14:textId="77777777" w:rsidR="00337E18" w:rsidRPr="00856EB6" w:rsidRDefault="00337E18" w:rsidP="00337E18">
      <w:pPr>
        <w:pStyle w:val="a3"/>
      </w:pPr>
      <w:r w:rsidRPr="00856EB6">
        <w:rPr>
          <w:rFonts w:hint="eastAsia"/>
        </w:rPr>
        <w:t>[</w:t>
      </w:r>
      <w:r>
        <w:t xml:space="preserve">value][readonly]              </w:t>
      </w:r>
      <w:r w:rsidRPr="00856EB6">
        <w:t xml:space="preserve"> /* </w:t>
      </w:r>
      <w:r w:rsidRPr="00856EB6">
        <w:rPr>
          <w:rFonts w:hint="eastAsia"/>
        </w:rPr>
        <w:t xml:space="preserve">여러 속성을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3CEBFFAE" w14:textId="77777777" w:rsidR="00AB39FC" w:rsidRDefault="00AB39FC" w:rsidP="00AB39FC"/>
    <w:p w14:paraId="3CEBFFAF" w14:textId="77777777" w:rsidR="00337E18" w:rsidRPr="00AB39FC" w:rsidRDefault="00337E18" w:rsidP="00AB39FC"/>
    <w:p w14:paraId="3CEBFFB0" w14:textId="77777777" w:rsidR="005F00ED" w:rsidRDefault="00337E18" w:rsidP="00337E18">
      <w:pPr>
        <w:pStyle w:val="3"/>
      </w:pPr>
      <w:r>
        <w:t>[</w:t>
      </w:r>
      <w:r>
        <w:rPr>
          <w:rFonts w:hint="eastAsia"/>
        </w:rPr>
        <w:t>속성명</w:t>
      </w:r>
      <w:r>
        <w:rPr>
          <w:rFonts w:hint="eastAsia"/>
        </w:rPr>
        <w:t>^</w:t>
      </w:r>
      <w:r>
        <w:t>=</w:t>
      </w:r>
      <w:r>
        <w:rPr>
          <w:rFonts w:hint="eastAsia"/>
        </w:rPr>
        <w:t>속성값</w:t>
      </w:r>
      <w:r>
        <w:rPr>
          <w:rFonts w:hint="eastAsia"/>
        </w:rPr>
        <w:t>]</w:t>
      </w:r>
    </w:p>
    <w:p w14:paraId="3CEBFFB1" w14:textId="77777777" w:rsidR="00337E18" w:rsidRDefault="00337E18" w:rsidP="00337E18">
      <w:pPr>
        <w:pStyle w:val="3"/>
      </w:pPr>
      <w:r>
        <w:t>[</w:t>
      </w:r>
      <w:r>
        <w:rPr>
          <w:rFonts w:hint="eastAsia"/>
        </w:rPr>
        <w:t>속성명</w:t>
      </w:r>
      <w:r>
        <w:rPr>
          <w:rFonts w:hint="eastAsia"/>
        </w:rPr>
        <w:t>$</w:t>
      </w:r>
      <w:r>
        <w:t>=</w:t>
      </w:r>
      <w:r>
        <w:rPr>
          <w:rFonts w:hint="eastAsia"/>
        </w:rPr>
        <w:t>속성값</w:t>
      </w:r>
      <w:r>
        <w:rPr>
          <w:rFonts w:hint="eastAsia"/>
        </w:rPr>
        <w:t>]</w:t>
      </w:r>
    </w:p>
    <w:p w14:paraId="3CEBFFB2" w14:textId="77777777" w:rsidR="00337E18" w:rsidRDefault="00337E18" w:rsidP="00337E18">
      <w:pPr>
        <w:pStyle w:val="3"/>
      </w:pPr>
      <w:r>
        <w:t>[</w:t>
      </w:r>
      <w:r>
        <w:rPr>
          <w:rFonts w:hint="eastAsia"/>
        </w:rPr>
        <w:t>속성명</w:t>
      </w:r>
      <w:r>
        <w:rPr>
          <w:rFonts w:hint="eastAsia"/>
        </w:rPr>
        <w:t>*</w:t>
      </w:r>
      <w:r>
        <w:t>=</w:t>
      </w:r>
      <w:r>
        <w:rPr>
          <w:rFonts w:hint="eastAsia"/>
        </w:rPr>
        <w:t>속성값</w:t>
      </w:r>
      <w:r>
        <w:rPr>
          <w:rFonts w:hint="eastAsia"/>
        </w:rPr>
        <w:t>]</w:t>
      </w:r>
    </w:p>
    <w:p w14:paraId="3CEBFFB3" w14:textId="77777777" w:rsidR="00337E18" w:rsidRDefault="00337E18" w:rsidP="00337E18">
      <w:r>
        <w:rPr>
          <w:rFonts w:hint="eastAsia"/>
        </w:rPr>
        <w:t>태그의 속성명과 그 값의 일부로 선택하는 실렉터들이다.</w:t>
      </w:r>
      <w:r>
        <w:t xml:space="preserve"> </w:t>
      </w:r>
      <w:r>
        <w:rPr>
          <w:rFonts w:hint="eastAsia"/>
        </w:rPr>
        <w:t>값 전체가 아니라 값의 일부분만 비교한다.</w:t>
      </w:r>
    </w:p>
    <w:p w14:paraId="3CEBFFB4" w14:textId="77777777" w:rsidR="00337E18" w:rsidRDefault="00337E18" w:rsidP="00337E18">
      <w:r>
        <w:t xml:space="preserve">^=  </w:t>
      </w:r>
      <w:r>
        <w:rPr>
          <w:rFonts w:hint="eastAsia"/>
        </w:rPr>
        <w:t>속성값의 앞부분만 비교</w:t>
      </w:r>
    </w:p>
    <w:p w14:paraId="3CEBFFB5" w14:textId="77777777" w:rsidR="00337E18" w:rsidRDefault="00337E18" w:rsidP="00337E18">
      <w:r>
        <w:rPr>
          <w:rFonts w:hint="eastAsia"/>
        </w:rPr>
        <w:t>$=  속성값의 끝부분만 비교</w:t>
      </w:r>
    </w:p>
    <w:p w14:paraId="3CEBFFB6" w14:textId="77777777" w:rsidR="00337E18" w:rsidRDefault="00337E18" w:rsidP="00337E18">
      <w:r>
        <w:rPr>
          <w:rFonts w:hint="eastAsia"/>
        </w:rPr>
        <w:t>*=  속성값의 일부분만 비교</w:t>
      </w:r>
    </w:p>
    <w:p w14:paraId="3CEBFFB7" w14:textId="77777777" w:rsidR="00337E18" w:rsidRDefault="00337E18" w:rsidP="00337E18">
      <w:pPr>
        <w:pStyle w:val="a3"/>
      </w:pPr>
      <w:r>
        <w:t>&lt;input id="id1 " name="email" type="text" value="some@nn.com" style="width: 100px;" /&gt;</w:t>
      </w:r>
    </w:p>
    <w:p w14:paraId="3CEBFFB8" w14:textId="77777777" w:rsidR="00337E18" w:rsidRPr="00337E18" w:rsidRDefault="00337E18" w:rsidP="00337E18">
      <w:r>
        <w:rPr>
          <w:rFonts w:hint="eastAsia"/>
        </w:rPr>
        <w:t>이 태그를 선택하는 실렉터의 예는 다음과 같다.</w:t>
      </w:r>
    </w:p>
    <w:p w14:paraId="3CEBFFB9" w14:textId="77777777" w:rsidR="00337E18" w:rsidRPr="00856EB6" w:rsidRDefault="00337E18" w:rsidP="00337E18">
      <w:pPr>
        <w:pStyle w:val="a3"/>
      </w:pPr>
      <w:r w:rsidRPr="00856EB6">
        <w:t>input[</w:t>
      </w:r>
      <w:r>
        <w:t xml:space="preserve">value=some@n.com] </w:t>
      </w:r>
      <w:r w:rsidRPr="00856EB6">
        <w:t xml:space="preserve">        /* </w:t>
      </w:r>
      <w:r>
        <w:rPr>
          <w:rFonts w:hint="eastAsia"/>
        </w:rPr>
        <w:t>값 전체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3CEBFFBA" w14:textId="77777777" w:rsidR="00337E18" w:rsidRDefault="00337E18" w:rsidP="00337E18">
      <w:pPr>
        <w:pStyle w:val="a3"/>
      </w:pPr>
      <w:r>
        <w:t>input</w:t>
      </w:r>
      <w:r w:rsidRPr="00856EB6">
        <w:t>[</w:t>
      </w:r>
      <w:r>
        <w:t>value^=some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>
        <w:rPr>
          <w:rFonts w:hint="eastAsia"/>
        </w:rPr>
        <w:t>값의 앞부분만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3CEBFFBB" w14:textId="77777777" w:rsidR="00337E18" w:rsidRDefault="00337E18" w:rsidP="00337E18">
      <w:pPr>
        <w:pStyle w:val="a3"/>
      </w:pPr>
      <w:r>
        <w:t>input</w:t>
      </w:r>
      <w:r w:rsidRPr="00856EB6">
        <w:t>[</w:t>
      </w:r>
      <w:r>
        <w:t>value$=com</w:t>
      </w:r>
      <w:r w:rsidRPr="00856EB6">
        <w:t xml:space="preserve">] </w:t>
      </w:r>
      <w:r>
        <w:t xml:space="preserve">              </w:t>
      </w:r>
      <w:r w:rsidRPr="00856EB6">
        <w:t xml:space="preserve">/* </w:t>
      </w:r>
      <w:r>
        <w:rPr>
          <w:rFonts w:hint="eastAsia"/>
        </w:rPr>
        <w:t>값의 끝부분만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3CEBFFBC" w14:textId="77777777" w:rsidR="00337E18" w:rsidRPr="00D111AF" w:rsidRDefault="00337E18" w:rsidP="00337E18">
      <w:pPr>
        <w:pStyle w:val="a3"/>
      </w:pPr>
      <w:r>
        <w:t>input</w:t>
      </w:r>
      <w:r w:rsidRPr="00856EB6">
        <w:t>[</w:t>
      </w:r>
      <w:r>
        <w:t>value*=nn</w:t>
      </w:r>
      <w:r w:rsidRPr="00856EB6">
        <w:t xml:space="preserve">] </w:t>
      </w:r>
      <w:r>
        <w:t xml:space="preserve">               </w:t>
      </w:r>
      <w:r w:rsidRPr="00856EB6">
        <w:t xml:space="preserve">/* </w:t>
      </w:r>
      <w:r>
        <w:rPr>
          <w:rFonts w:hint="eastAsia"/>
        </w:rPr>
        <w:t>값의 일부분만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3CEBFFBD" w14:textId="77777777" w:rsidR="00337E18" w:rsidRDefault="00337E18" w:rsidP="00337E18"/>
    <w:p w14:paraId="3CEBFFBE" w14:textId="77777777" w:rsidR="00D111AF" w:rsidRDefault="00D111AF" w:rsidP="00337E18"/>
    <w:p w14:paraId="3CEBFFBF" w14:textId="77777777" w:rsidR="00D111AF" w:rsidRDefault="00D111AF" w:rsidP="00D111AF">
      <w:pPr>
        <w:pStyle w:val="3"/>
      </w:pPr>
      <w:r>
        <w:rPr>
          <w:rFonts w:hint="eastAsia"/>
        </w:rPr>
        <w:t>:</w:t>
      </w:r>
      <w:r>
        <w:t>checked</w:t>
      </w:r>
    </w:p>
    <w:p w14:paraId="3CEBFFC0" w14:textId="77777777" w:rsidR="00D111AF" w:rsidRDefault="00D111AF" w:rsidP="00D111AF">
      <w:r>
        <w:rPr>
          <w:rFonts w:hint="eastAsia"/>
        </w:rPr>
        <w:t xml:space="preserve">체크 표시된 </w:t>
      </w:r>
      <w:r>
        <w:t xml:space="preserve">&lt;input type="checkbox" /&gt;  &lt;input type="radio" /&gt; </w:t>
      </w:r>
      <w:r>
        <w:rPr>
          <w:rFonts w:hint="eastAsia"/>
        </w:rPr>
        <w:t>태그들만 선택함.</w:t>
      </w:r>
    </w:p>
    <w:p w14:paraId="3CEBFFC1" w14:textId="77777777" w:rsidR="00337E18" w:rsidRDefault="00337E18" w:rsidP="00337E18"/>
    <w:p w14:paraId="3CEBFFC2" w14:textId="77777777" w:rsidR="006959B0" w:rsidRDefault="006959B0" w:rsidP="00337E18"/>
    <w:p w14:paraId="3CEBFFC3" w14:textId="77777777" w:rsidR="006959B0" w:rsidRDefault="002C5783" w:rsidP="002C5783">
      <w:pPr>
        <w:pStyle w:val="3"/>
      </w:pPr>
      <w:r>
        <w:rPr>
          <w:rFonts w:hint="eastAsia"/>
        </w:rPr>
        <w:t>:</w:t>
      </w:r>
      <w:r>
        <w:t>nth-child(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3CEBFFC4" w14:textId="77777777" w:rsidR="002C5783" w:rsidRDefault="002C5783" w:rsidP="002C5783">
      <w:pPr>
        <w:pStyle w:val="3"/>
      </w:pPr>
      <w:r>
        <w:t>:</w:t>
      </w:r>
      <w:r>
        <w:rPr>
          <w:rFonts w:hint="eastAsia"/>
        </w:rPr>
        <w:t>nth-of-type(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3CEBFFC5" w14:textId="77777777" w:rsidR="002C5783" w:rsidRDefault="002C5783" w:rsidP="002C5783">
      <w:r>
        <w:rPr>
          <w:rFonts w:hint="eastAsia"/>
        </w:rPr>
        <w:t>부모 태그로부터 숫자 번째 자식 태그만 선택하는 실렉터이다.</w:t>
      </w:r>
    </w:p>
    <w:p w14:paraId="3CEBFFC6" w14:textId="77777777" w:rsidR="002C5783" w:rsidRDefault="002C5783" w:rsidP="002C5783">
      <w:r>
        <w:t>:nth-child</w:t>
      </w:r>
      <w:r>
        <w:rPr>
          <w:rFonts w:hint="eastAsia"/>
        </w:rPr>
        <w:t>는 부모의 모든 자식들 중에서 숫자 번째 자식을 선택</w:t>
      </w:r>
    </w:p>
    <w:p w14:paraId="3CEBFFC7" w14:textId="77777777" w:rsidR="002C5783" w:rsidRDefault="002C5783" w:rsidP="002C5783">
      <w:r>
        <w:rPr>
          <w:rFonts w:hint="eastAsia"/>
        </w:rPr>
        <w:t>:</w:t>
      </w:r>
      <w:r>
        <w:t>nth-of-type</w:t>
      </w:r>
      <w:r>
        <w:rPr>
          <w:rFonts w:hint="eastAsia"/>
        </w:rPr>
        <w:t>은 부모의 자식들을 태그 종류로 그룹을,</w:t>
      </w:r>
      <w:r>
        <w:t xml:space="preserve"> </w:t>
      </w:r>
      <w:r>
        <w:rPr>
          <w:rFonts w:hint="eastAsia"/>
        </w:rPr>
        <w:t>그 태그 그룹에서 숫자 번째 자식을 선택</w:t>
      </w:r>
    </w:p>
    <w:p w14:paraId="3CEBFFC8" w14:textId="77777777" w:rsidR="002C5783" w:rsidRDefault="002C5783" w:rsidP="002C5783">
      <w:pPr>
        <w:pStyle w:val="a3"/>
      </w:pPr>
      <w:r>
        <w:t xml:space="preserve">div:nth-child(2)        /* </w:t>
      </w:r>
      <w:r>
        <w:rPr>
          <w:rFonts w:hint="eastAsia"/>
        </w:rPr>
        <w:t xml:space="preserve">부모의 모든 자식들 중 </w:t>
      </w:r>
      <w:r>
        <w:t>2</w:t>
      </w:r>
      <w:r>
        <w:rPr>
          <w:rFonts w:hint="eastAsia"/>
        </w:rPr>
        <w:t xml:space="preserve">번째인 </w:t>
      </w:r>
      <w:r>
        <w:t xml:space="preserve">div </w:t>
      </w:r>
      <w:r>
        <w:rPr>
          <w:rFonts w:hint="eastAsia"/>
        </w:rPr>
        <w:t xml:space="preserve">태그를 선택 </w:t>
      </w:r>
      <w:r>
        <w:t>*/</w:t>
      </w:r>
    </w:p>
    <w:p w14:paraId="3CEBFFC9" w14:textId="77777777" w:rsidR="002C5783" w:rsidRPr="002C5783" w:rsidRDefault="002C5783" w:rsidP="002C5783">
      <w:pPr>
        <w:pStyle w:val="a3"/>
      </w:pPr>
      <w:r>
        <w:t xml:space="preserve">div:nth-of-child(2)     /* </w:t>
      </w:r>
      <w:r>
        <w:rPr>
          <w:rFonts w:hint="eastAsia"/>
        </w:rPr>
        <w:t xml:space="preserve">부모의 </w:t>
      </w:r>
      <w:r>
        <w:t xml:space="preserve">div </w:t>
      </w:r>
      <w:r>
        <w:rPr>
          <w:rFonts w:hint="eastAsia"/>
        </w:rPr>
        <w:t xml:space="preserve">자식들 중 </w:t>
      </w:r>
      <w:r>
        <w:t>2</w:t>
      </w:r>
      <w:r>
        <w:rPr>
          <w:rFonts w:hint="eastAsia"/>
        </w:rPr>
        <w:t xml:space="preserve">번째인 </w:t>
      </w:r>
      <w:r>
        <w:t xml:space="preserve">div </w:t>
      </w:r>
      <w:r>
        <w:rPr>
          <w:rFonts w:hint="eastAsia"/>
        </w:rPr>
        <w:t xml:space="preserve">태그를 선택 </w:t>
      </w:r>
      <w:r>
        <w:t>*/</w:t>
      </w:r>
    </w:p>
    <w:p w14:paraId="3CEBFFCA" w14:textId="77777777" w:rsidR="002C5783" w:rsidRDefault="002C5783" w:rsidP="002C5783"/>
    <w:p w14:paraId="3CEBFFCB" w14:textId="77777777" w:rsidR="002C5783" w:rsidRDefault="002C5783" w:rsidP="002C5783"/>
    <w:p w14:paraId="3CEBFFCC" w14:textId="77777777" w:rsidR="001324F5" w:rsidRPr="00F92A66" w:rsidRDefault="001324F5" w:rsidP="009A7EB7"/>
    <w:sectPr w:rsidR="001324F5" w:rsidRPr="00F92A66" w:rsidSect="00E27DCE">
      <w:footerReference w:type="default" r:id="rId16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C4B64" w14:textId="77777777" w:rsidR="0060359A" w:rsidRDefault="0060359A" w:rsidP="000A6D40">
      <w:r>
        <w:separator/>
      </w:r>
    </w:p>
  </w:endnote>
  <w:endnote w:type="continuationSeparator" w:id="0">
    <w:p w14:paraId="258CF3ED" w14:textId="77777777" w:rsidR="0060359A" w:rsidRDefault="0060359A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859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BFFDF" w14:textId="77777777" w:rsidR="00E27DCE" w:rsidRDefault="00E27DCE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638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2638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EBFFE0" w14:textId="77777777" w:rsidR="00E27DCE" w:rsidRDefault="00E27D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97E07" w14:textId="77777777" w:rsidR="0060359A" w:rsidRDefault="0060359A" w:rsidP="000A6D40">
      <w:r>
        <w:separator/>
      </w:r>
    </w:p>
  </w:footnote>
  <w:footnote w:type="continuationSeparator" w:id="0">
    <w:p w14:paraId="4E7A0DB7" w14:textId="77777777" w:rsidR="0060359A" w:rsidRDefault="0060359A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F8525D"/>
    <w:multiLevelType w:val="multilevel"/>
    <w:tmpl w:val="395CD6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640449"/>
    <w:multiLevelType w:val="hybridMultilevel"/>
    <w:tmpl w:val="477027D6"/>
    <w:lvl w:ilvl="0" w:tplc="70E463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9C3EF6"/>
    <w:multiLevelType w:val="multilevel"/>
    <w:tmpl w:val="C592E38A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1B16C53"/>
    <w:multiLevelType w:val="multilevel"/>
    <w:tmpl w:val="5FD0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3792F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46760E4"/>
    <w:multiLevelType w:val="multilevel"/>
    <w:tmpl w:val="610228C2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440" w:hanging="144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9">
    <w:nsid w:val="19EF0B1B"/>
    <w:multiLevelType w:val="multilevel"/>
    <w:tmpl w:val="5BA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394CD6"/>
    <w:multiLevelType w:val="multilevel"/>
    <w:tmpl w:val="8E085924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3">
    <w:nsid w:val="23DF492E"/>
    <w:multiLevelType w:val="hybridMultilevel"/>
    <w:tmpl w:val="45541F36"/>
    <w:lvl w:ilvl="0" w:tplc="DA4C39C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56953AA"/>
    <w:multiLevelType w:val="multilevel"/>
    <w:tmpl w:val="C592E38A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260E2C3C"/>
    <w:multiLevelType w:val="multilevel"/>
    <w:tmpl w:val="2E76B2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26E00EAA"/>
    <w:multiLevelType w:val="multilevel"/>
    <w:tmpl w:val="A91C3146"/>
    <w:styleLink w:val="11"/>
    <w:lvl w:ilvl="0">
      <w:start w:val="1"/>
      <w:numFmt w:val="decimal"/>
      <w:lvlText w:val="%1"/>
      <w:lvlJc w:val="left"/>
      <w:pPr>
        <w:ind w:left="540" w:hanging="540"/>
      </w:pPr>
      <w:rPr>
        <w:rFonts w:eastAsia="굴림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B5D5406"/>
    <w:multiLevelType w:val="multilevel"/>
    <w:tmpl w:val="DD3E2A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2CEC2484"/>
    <w:multiLevelType w:val="multilevel"/>
    <w:tmpl w:val="5F82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2FE35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1B53C83"/>
    <w:multiLevelType w:val="multilevel"/>
    <w:tmpl w:val="CDAE1AE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47F25E0"/>
    <w:multiLevelType w:val="multilevel"/>
    <w:tmpl w:val="CE74C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367C74D9"/>
    <w:multiLevelType w:val="multilevel"/>
    <w:tmpl w:val="EFAA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3BEC7B67"/>
    <w:multiLevelType w:val="multilevel"/>
    <w:tmpl w:val="A8F2E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3CE54F97"/>
    <w:multiLevelType w:val="multilevel"/>
    <w:tmpl w:val="495CD4A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465729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2F2E03"/>
    <w:multiLevelType w:val="hybridMultilevel"/>
    <w:tmpl w:val="CC3C8D54"/>
    <w:lvl w:ilvl="0" w:tplc="DD80F03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56E83D22"/>
    <w:multiLevelType w:val="multilevel"/>
    <w:tmpl w:val="9D6257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516988"/>
    <w:multiLevelType w:val="hybridMultilevel"/>
    <w:tmpl w:val="C4161E1E"/>
    <w:lvl w:ilvl="0" w:tplc="87CC447C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E4414DD"/>
    <w:multiLevelType w:val="multilevel"/>
    <w:tmpl w:val="1218A9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6603B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8106914"/>
    <w:multiLevelType w:val="multilevel"/>
    <w:tmpl w:val="4FD0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6A21307D"/>
    <w:multiLevelType w:val="multilevel"/>
    <w:tmpl w:val="1218A9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77750DE"/>
    <w:multiLevelType w:val="multilevel"/>
    <w:tmpl w:val="D0F4AE9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7CE666F1"/>
    <w:multiLevelType w:val="hybridMultilevel"/>
    <w:tmpl w:val="DED06178"/>
    <w:lvl w:ilvl="0" w:tplc="63B695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4728DB"/>
    <w:multiLevelType w:val="multilevel"/>
    <w:tmpl w:val="C592E38A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"/>
  </w:num>
  <w:num w:numId="5">
    <w:abstractNumId w:val="1"/>
  </w:num>
  <w:num w:numId="6">
    <w:abstractNumId w:val="21"/>
  </w:num>
  <w:num w:numId="7">
    <w:abstractNumId w:val="40"/>
  </w:num>
  <w:num w:numId="8">
    <w:abstractNumId w:val="20"/>
  </w:num>
  <w:num w:numId="9">
    <w:abstractNumId w:val="18"/>
  </w:num>
  <w:num w:numId="10">
    <w:abstractNumId w:val="7"/>
  </w:num>
  <w:num w:numId="11">
    <w:abstractNumId w:val="41"/>
  </w:num>
  <w:num w:numId="12">
    <w:abstractNumId w:val="25"/>
  </w:num>
  <w:num w:numId="13">
    <w:abstractNumId w:val="34"/>
  </w:num>
  <w:num w:numId="14">
    <w:abstractNumId w:val="36"/>
  </w:num>
  <w:num w:numId="15">
    <w:abstractNumId w:val="27"/>
  </w:num>
  <w:num w:numId="16">
    <w:abstractNumId w:val="15"/>
  </w:num>
  <w:num w:numId="17">
    <w:abstractNumId w:val="33"/>
  </w:num>
  <w:num w:numId="18">
    <w:abstractNumId w:val="5"/>
  </w:num>
  <w:num w:numId="19">
    <w:abstractNumId w:val="11"/>
  </w:num>
  <w:num w:numId="20">
    <w:abstractNumId w:val="19"/>
  </w:num>
  <w:num w:numId="21">
    <w:abstractNumId w:val="35"/>
  </w:num>
  <w:num w:numId="22">
    <w:abstractNumId w:val="24"/>
  </w:num>
  <w:num w:numId="23">
    <w:abstractNumId w:val="38"/>
  </w:num>
  <w:num w:numId="24">
    <w:abstractNumId w:val="8"/>
  </w:num>
  <w:num w:numId="25">
    <w:abstractNumId w:val="16"/>
  </w:num>
  <w:num w:numId="26">
    <w:abstractNumId w:val="31"/>
  </w:num>
  <w:num w:numId="27">
    <w:abstractNumId w:val="13"/>
  </w:num>
  <w:num w:numId="28">
    <w:abstractNumId w:val="23"/>
  </w:num>
  <w:num w:numId="29">
    <w:abstractNumId w:val="9"/>
  </w:num>
  <w:num w:numId="30">
    <w:abstractNumId w:val="28"/>
  </w:num>
  <w:num w:numId="31">
    <w:abstractNumId w:val="37"/>
  </w:num>
  <w:num w:numId="32">
    <w:abstractNumId w:val="14"/>
  </w:num>
  <w:num w:numId="33">
    <w:abstractNumId w:val="39"/>
  </w:num>
  <w:num w:numId="34">
    <w:abstractNumId w:val="26"/>
  </w:num>
  <w:num w:numId="35">
    <w:abstractNumId w:val="6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0"/>
  </w:num>
  <w:num w:numId="39">
    <w:abstractNumId w:val="4"/>
  </w:num>
  <w:num w:numId="40">
    <w:abstractNumId w:val="29"/>
  </w:num>
  <w:num w:numId="41">
    <w:abstractNumId w:val="30"/>
  </w:num>
  <w:num w:numId="42">
    <w:abstractNumId w:val="22"/>
  </w:num>
  <w:num w:numId="43">
    <w:abstractNumId w:val="10"/>
  </w:num>
  <w:num w:numId="44">
    <w:abstractNumId w:val="10"/>
    <w:lvlOverride w:ilvl="0">
      <w:lvl w:ilvl="0">
        <w:start w:val="1"/>
        <w:numFmt w:val="decimal"/>
        <w:pStyle w:val="10"/>
        <w:suff w:val="space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5">
    <w:abstractNumId w:val="10"/>
    <w:lvlOverride w:ilvl="0">
      <w:lvl w:ilvl="0">
        <w:start w:val="1"/>
        <w:numFmt w:val="decimal"/>
        <w:pStyle w:val="10"/>
        <w:suff w:val="space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7A"/>
    <w:rsid w:val="0000081D"/>
    <w:rsid w:val="00003A4A"/>
    <w:rsid w:val="0000699D"/>
    <w:rsid w:val="00016009"/>
    <w:rsid w:val="00023660"/>
    <w:rsid w:val="00026248"/>
    <w:rsid w:val="0003040B"/>
    <w:rsid w:val="00033691"/>
    <w:rsid w:val="000370A7"/>
    <w:rsid w:val="0004647F"/>
    <w:rsid w:val="00053388"/>
    <w:rsid w:val="000769F3"/>
    <w:rsid w:val="00080FFC"/>
    <w:rsid w:val="00081CF3"/>
    <w:rsid w:val="000A4679"/>
    <w:rsid w:val="000A6D40"/>
    <w:rsid w:val="000B713B"/>
    <w:rsid w:val="000C1027"/>
    <w:rsid w:val="000E137E"/>
    <w:rsid w:val="000E18A8"/>
    <w:rsid w:val="000E4E3F"/>
    <w:rsid w:val="000E6DC0"/>
    <w:rsid w:val="00101182"/>
    <w:rsid w:val="00111D10"/>
    <w:rsid w:val="001324F5"/>
    <w:rsid w:val="00134516"/>
    <w:rsid w:val="00137CF3"/>
    <w:rsid w:val="00142CA7"/>
    <w:rsid w:val="001453D0"/>
    <w:rsid w:val="00154EB6"/>
    <w:rsid w:val="00161AF5"/>
    <w:rsid w:val="001626DB"/>
    <w:rsid w:val="00171DDF"/>
    <w:rsid w:val="00182A4E"/>
    <w:rsid w:val="00184191"/>
    <w:rsid w:val="00193CDB"/>
    <w:rsid w:val="00195732"/>
    <w:rsid w:val="001C40B4"/>
    <w:rsid w:val="001D32C7"/>
    <w:rsid w:val="001E12A1"/>
    <w:rsid w:val="001F42F4"/>
    <w:rsid w:val="00213F06"/>
    <w:rsid w:val="00226B00"/>
    <w:rsid w:val="00243B9E"/>
    <w:rsid w:val="0025183B"/>
    <w:rsid w:val="002532E9"/>
    <w:rsid w:val="00263B99"/>
    <w:rsid w:val="00280641"/>
    <w:rsid w:val="002808EE"/>
    <w:rsid w:val="00286F2C"/>
    <w:rsid w:val="002B3A0B"/>
    <w:rsid w:val="002B603B"/>
    <w:rsid w:val="002C5783"/>
    <w:rsid w:val="002E6EEF"/>
    <w:rsid w:val="002F5AF2"/>
    <w:rsid w:val="00304CAB"/>
    <w:rsid w:val="00306A14"/>
    <w:rsid w:val="003148B0"/>
    <w:rsid w:val="00324F53"/>
    <w:rsid w:val="003319AD"/>
    <w:rsid w:val="003325C9"/>
    <w:rsid w:val="00333E94"/>
    <w:rsid w:val="00337E18"/>
    <w:rsid w:val="003428D2"/>
    <w:rsid w:val="00347460"/>
    <w:rsid w:val="00352DC1"/>
    <w:rsid w:val="00361EA2"/>
    <w:rsid w:val="003716D6"/>
    <w:rsid w:val="003720F7"/>
    <w:rsid w:val="00372638"/>
    <w:rsid w:val="0038329C"/>
    <w:rsid w:val="003A5B62"/>
    <w:rsid w:val="003B6D36"/>
    <w:rsid w:val="003C4AB7"/>
    <w:rsid w:val="003D463F"/>
    <w:rsid w:val="003E1018"/>
    <w:rsid w:val="003F1A8E"/>
    <w:rsid w:val="00406549"/>
    <w:rsid w:val="00412ED2"/>
    <w:rsid w:val="0041603A"/>
    <w:rsid w:val="00436D07"/>
    <w:rsid w:val="0043778D"/>
    <w:rsid w:val="00455F92"/>
    <w:rsid w:val="00457BC1"/>
    <w:rsid w:val="00490597"/>
    <w:rsid w:val="0049399D"/>
    <w:rsid w:val="00493C9D"/>
    <w:rsid w:val="0049761C"/>
    <w:rsid w:val="004A1A5E"/>
    <w:rsid w:val="004B2CF2"/>
    <w:rsid w:val="004C1993"/>
    <w:rsid w:val="004E1801"/>
    <w:rsid w:val="004E18DF"/>
    <w:rsid w:val="004F7D69"/>
    <w:rsid w:val="00512DAA"/>
    <w:rsid w:val="005239ED"/>
    <w:rsid w:val="00533472"/>
    <w:rsid w:val="0053479C"/>
    <w:rsid w:val="00547AA8"/>
    <w:rsid w:val="00556CDE"/>
    <w:rsid w:val="00573486"/>
    <w:rsid w:val="00583928"/>
    <w:rsid w:val="00594EAE"/>
    <w:rsid w:val="00596C2C"/>
    <w:rsid w:val="005B1418"/>
    <w:rsid w:val="005B4B38"/>
    <w:rsid w:val="005C0ECE"/>
    <w:rsid w:val="005C7040"/>
    <w:rsid w:val="005D3E29"/>
    <w:rsid w:val="005D70C4"/>
    <w:rsid w:val="005E2251"/>
    <w:rsid w:val="005F00ED"/>
    <w:rsid w:val="0060359A"/>
    <w:rsid w:val="00604AB4"/>
    <w:rsid w:val="00606A60"/>
    <w:rsid w:val="00611D44"/>
    <w:rsid w:val="00624B81"/>
    <w:rsid w:val="00633BFD"/>
    <w:rsid w:val="00637242"/>
    <w:rsid w:val="00666312"/>
    <w:rsid w:val="00676CC0"/>
    <w:rsid w:val="00690206"/>
    <w:rsid w:val="006937E4"/>
    <w:rsid w:val="006959B0"/>
    <w:rsid w:val="00696739"/>
    <w:rsid w:val="00697B80"/>
    <w:rsid w:val="006A13DF"/>
    <w:rsid w:val="006C0FB5"/>
    <w:rsid w:val="006C1396"/>
    <w:rsid w:val="006C23F7"/>
    <w:rsid w:val="006E0CEC"/>
    <w:rsid w:val="0070103B"/>
    <w:rsid w:val="00701859"/>
    <w:rsid w:val="00705A6C"/>
    <w:rsid w:val="00716107"/>
    <w:rsid w:val="007170DC"/>
    <w:rsid w:val="00722FD1"/>
    <w:rsid w:val="00723910"/>
    <w:rsid w:val="00733F6B"/>
    <w:rsid w:val="00744AE0"/>
    <w:rsid w:val="00745BFD"/>
    <w:rsid w:val="00752459"/>
    <w:rsid w:val="00764598"/>
    <w:rsid w:val="0076745C"/>
    <w:rsid w:val="00771341"/>
    <w:rsid w:val="00796714"/>
    <w:rsid w:val="007A0B1E"/>
    <w:rsid w:val="007A452E"/>
    <w:rsid w:val="007B0C79"/>
    <w:rsid w:val="007B2A50"/>
    <w:rsid w:val="007B4845"/>
    <w:rsid w:val="007B594A"/>
    <w:rsid w:val="007B5D32"/>
    <w:rsid w:val="007C2B87"/>
    <w:rsid w:val="007D4714"/>
    <w:rsid w:val="007E4422"/>
    <w:rsid w:val="007E4DC4"/>
    <w:rsid w:val="007F14C8"/>
    <w:rsid w:val="0080505D"/>
    <w:rsid w:val="00822688"/>
    <w:rsid w:val="00825D69"/>
    <w:rsid w:val="008401D5"/>
    <w:rsid w:val="00846C0F"/>
    <w:rsid w:val="00847844"/>
    <w:rsid w:val="00856EB6"/>
    <w:rsid w:val="008673E8"/>
    <w:rsid w:val="00876750"/>
    <w:rsid w:val="008779AB"/>
    <w:rsid w:val="00880450"/>
    <w:rsid w:val="008945B2"/>
    <w:rsid w:val="00895F7A"/>
    <w:rsid w:val="008C0E25"/>
    <w:rsid w:val="008C1A5C"/>
    <w:rsid w:val="008C3A24"/>
    <w:rsid w:val="008C48B8"/>
    <w:rsid w:val="008D3B1A"/>
    <w:rsid w:val="008E2CDF"/>
    <w:rsid w:val="008E4E2E"/>
    <w:rsid w:val="00907EB9"/>
    <w:rsid w:val="00917955"/>
    <w:rsid w:val="00932FE1"/>
    <w:rsid w:val="00960153"/>
    <w:rsid w:val="0096062B"/>
    <w:rsid w:val="009613C4"/>
    <w:rsid w:val="00964EF8"/>
    <w:rsid w:val="00970D99"/>
    <w:rsid w:val="0097777B"/>
    <w:rsid w:val="00993A72"/>
    <w:rsid w:val="0099432E"/>
    <w:rsid w:val="009A7EB7"/>
    <w:rsid w:val="009B0148"/>
    <w:rsid w:val="009B30D0"/>
    <w:rsid w:val="009B3FB2"/>
    <w:rsid w:val="009C5E21"/>
    <w:rsid w:val="009D5D20"/>
    <w:rsid w:val="009E5B0F"/>
    <w:rsid w:val="009F2A17"/>
    <w:rsid w:val="009F36F3"/>
    <w:rsid w:val="009F5522"/>
    <w:rsid w:val="009F6B40"/>
    <w:rsid w:val="00A122E9"/>
    <w:rsid w:val="00A245E8"/>
    <w:rsid w:val="00A25FA4"/>
    <w:rsid w:val="00A26613"/>
    <w:rsid w:val="00A32AAD"/>
    <w:rsid w:val="00A35513"/>
    <w:rsid w:val="00A371F2"/>
    <w:rsid w:val="00A43B96"/>
    <w:rsid w:val="00A43DF6"/>
    <w:rsid w:val="00A508B9"/>
    <w:rsid w:val="00A50A48"/>
    <w:rsid w:val="00A52F93"/>
    <w:rsid w:val="00A532FE"/>
    <w:rsid w:val="00A533CE"/>
    <w:rsid w:val="00A63EA3"/>
    <w:rsid w:val="00A645D2"/>
    <w:rsid w:val="00A723A5"/>
    <w:rsid w:val="00A807D9"/>
    <w:rsid w:val="00A842EA"/>
    <w:rsid w:val="00A85B0F"/>
    <w:rsid w:val="00AB1CBC"/>
    <w:rsid w:val="00AB39FC"/>
    <w:rsid w:val="00AC05BB"/>
    <w:rsid w:val="00AC1348"/>
    <w:rsid w:val="00AC3CE7"/>
    <w:rsid w:val="00AC5D85"/>
    <w:rsid w:val="00AD2B05"/>
    <w:rsid w:val="00AD2B3F"/>
    <w:rsid w:val="00AE12BB"/>
    <w:rsid w:val="00AE5387"/>
    <w:rsid w:val="00AE71E3"/>
    <w:rsid w:val="00AF42AF"/>
    <w:rsid w:val="00AF6331"/>
    <w:rsid w:val="00AF7475"/>
    <w:rsid w:val="00AF74D3"/>
    <w:rsid w:val="00AF7D76"/>
    <w:rsid w:val="00B10AD5"/>
    <w:rsid w:val="00B10E49"/>
    <w:rsid w:val="00B1235B"/>
    <w:rsid w:val="00B218BC"/>
    <w:rsid w:val="00B57CE5"/>
    <w:rsid w:val="00B620C2"/>
    <w:rsid w:val="00B703EF"/>
    <w:rsid w:val="00B70BEC"/>
    <w:rsid w:val="00B815E0"/>
    <w:rsid w:val="00B84F3C"/>
    <w:rsid w:val="00BA5A0A"/>
    <w:rsid w:val="00BB6ABF"/>
    <w:rsid w:val="00BB7A32"/>
    <w:rsid w:val="00BC6947"/>
    <w:rsid w:val="00BD7070"/>
    <w:rsid w:val="00BF255F"/>
    <w:rsid w:val="00BF7298"/>
    <w:rsid w:val="00C13B71"/>
    <w:rsid w:val="00C20741"/>
    <w:rsid w:val="00C22336"/>
    <w:rsid w:val="00C22379"/>
    <w:rsid w:val="00C24B7C"/>
    <w:rsid w:val="00C3398E"/>
    <w:rsid w:val="00C43162"/>
    <w:rsid w:val="00C4629B"/>
    <w:rsid w:val="00C51B34"/>
    <w:rsid w:val="00C52E63"/>
    <w:rsid w:val="00C60FB7"/>
    <w:rsid w:val="00C73763"/>
    <w:rsid w:val="00C75575"/>
    <w:rsid w:val="00C83A15"/>
    <w:rsid w:val="00C95D95"/>
    <w:rsid w:val="00C972DC"/>
    <w:rsid w:val="00CA7097"/>
    <w:rsid w:val="00CB0713"/>
    <w:rsid w:val="00CB485D"/>
    <w:rsid w:val="00CC1C79"/>
    <w:rsid w:val="00CC63DA"/>
    <w:rsid w:val="00CE6B73"/>
    <w:rsid w:val="00CF5008"/>
    <w:rsid w:val="00D111AF"/>
    <w:rsid w:val="00D13F9F"/>
    <w:rsid w:val="00D173BE"/>
    <w:rsid w:val="00D206EA"/>
    <w:rsid w:val="00D207C3"/>
    <w:rsid w:val="00D21302"/>
    <w:rsid w:val="00D4405D"/>
    <w:rsid w:val="00D4512D"/>
    <w:rsid w:val="00D54674"/>
    <w:rsid w:val="00D6212B"/>
    <w:rsid w:val="00D748C2"/>
    <w:rsid w:val="00D806ED"/>
    <w:rsid w:val="00D84584"/>
    <w:rsid w:val="00D866CC"/>
    <w:rsid w:val="00DA094D"/>
    <w:rsid w:val="00DA48F7"/>
    <w:rsid w:val="00DB2E3C"/>
    <w:rsid w:val="00DB4A17"/>
    <w:rsid w:val="00DC23E5"/>
    <w:rsid w:val="00DD53A5"/>
    <w:rsid w:val="00DF1125"/>
    <w:rsid w:val="00DF1AD7"/>
    <w:rsid w:val="00DF7673"/>
    <w:rsid w:val="00E049AA"/>
    <w:rsid w:val="00E077C5"/>
    <w:rsid w:val="00E1491E"/>
    <w:rsid w:val="00E15087"/>
    <w:rsid w:val="00E27DCE"/>
    <w:rsid w:val="00E41A1D"/>
    <w:rsid w:val="00E455D6"/>
    <w:rsid w:val="00E45CA1"/>
    <w:rsid w:val="00E47363"/>
    <w:rsid w:val="00E52250"/>
    <w:rsid w:val="00E52894"/>
    <w:rsid w:val="00E54DC7"/>
    <w:rsid w:val="00E6787A"/>
    <w:rsid w:val="00E720AC"/>
    <w:rsid w:val="00E80108"/>
    <w:rsid w:val="00E81B40"/>
    <w:rsid w:val="00E85F15"/>
    <w:rsid w:val="00E9229B"/>
    <w:rsid w:val="00E9493A"/>
    <w:rsid w:val="00EA0E50"/>
    <w:rsid w:val="00EA147D"/>
    <w:rsid w:val="00EA5AA7"/>
    <w:rsid w:val="00EA5C57"/>
    <w:rsid w:val="00EA5FF5"/>
    <w:rsid w:val="00EA7DF9"/>
    <w:rsid w:val="00EC4A6E"/>
    <w:rsid w:val="00ED22A2"/>
    <w:rsid w:val="00EE7E4B"/>
    <w:rsid w:val="00EF0B68"/>
    <w:rsid w:val="00EF2F17"/>
    <w:rsid w:val="00EF3F70"/>
    <w:rsid w:val="00F151AC"/>
    <w:rsid w:val="00F2103A"/>
    <w:rsid w:val="00F35297"/>
    <w:rsid w:val="00F37D0A"/>
    <w:rsid w:val="00F40DF7"/>
    <w:rsid w:val="00F416FA"/>
    <w:rsid w:val="00F556BC"/>
    <w:rsid w:val="00F63477"/>
    <w:rsid w:val="00F716E3"/>
    <w:rsid w:val="00F82E0C"/>
    <w:rsid w:val="00F857AB"/>
    <w:rsid w:val="00F924DF"/>
    <w:rsid w:val="00F92A66"/>
    <w:rsid w:val="00F93400"/>
    <w:rsid w:val="00FA3DDF"/>
    <w:rsid w:val="00FA73B5"/>
    <w:rsid w:val="00FB02D0"/>
    <w:rsid w:val="00FC4525"/>
    <w:rsid w:val="00FC5AEE"/>
    <w:rsid w:val="00FD1543"/>
    <w:rsid w:val="00FD6430"/>
    <w:rsid w:val="00FE6AD1"/>
    <w:rsid w:val="00FF0D95"/>
    <w:rsid w:val="00FF3C19"/>
    <w:rsid w:val="00FF4032"/>
    <w:rsid w:val="00FF57D1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BF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79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3319AD"/>
    <w:pPr>
      <w:keepNext/>
      <w:numPr>
        <w:numId w:val="45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336"/>
    <w:pPr>
      <w:keepNext/>
      <w:numPr>
        <w:ilvl w:val="1"/>
        <w:numId w:val="43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467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4679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467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467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0A4679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22336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3319AD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A46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0A4679"/>
    <w:rPr>
      <w:rFonts w:asciiTheme="majorHAnsi" w:eastAsia="돋움" w:hAnsiTheme="majorHAnsi" w:cstheme="majorBidi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rsid w:val="000A4679"/>
    <w:rPr>
      <w:rFonts w:ascii="굴림" w:eastAsia="돋움"/>
      <w:b/>
      <w:bCs/>
      <w:sz w:val="24"/>
      <w:szCs w:val="20"/>
    </w:rPr>
  </w:style>
  <w:style w:type="character" w:customStyle="1" w:styleId="5Char">
    <w:name w:val="제목 5 Char"/>
    <w:basedOn w:val="a0"/>
    <w:link w:val="5"/>
    <w:uiPriority w:val="9"/>
    <w:rsid w:val="000A4679"/>
    <w:rPr>
      <w:rFonts w:asciiTheme="majorHAnsi" w:eastAsiaTheme="majorEastAsia" w:hAnsiTheme="majorHAnsi" w:cstheme="majorBidi"/>
      <w:szCs w:val="20"/>
    </w:rPr>
  </w:style>
  <w:style w:type="character" w:customStyle="1" w:styleId="6Char">
    <w:name w:val="제목 6 Char"/>
    <w:basedOn w:val="a0"/>
    <w:link w:val="6"/>
    <w:uiPriority w:val="9"/>
    <w:rsid w:val="000A4679"/>
    <w:rPr>
      <w:rFonts w:ascii="굴림" w:eastAsia="굴림"/>
      <w:b/>
      <w:bCs/>
      <w:szCs w:val="20"/>
    </w:rPr>
  </w:style>
  <w:style w:type="character" w:customStyle="1" w:styleId="7Char">
    <w:name w:val="제목 7 Char"/>
    <w:basedOn w:val="a0"/>
    <w:link w:val="7"/>
    <w:uiPriority w:val="9"/>
    <w:rsid w:val="000A4679"/>
    <w:rPr>
      <w:rFonts w:ascii="굴림" w:eastAsia="굴림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0A4679"/>
  </w:style>
  <w:style w:type="character" w:customStyle="1" w:styleId="Char">
    <w:name w:val="날짜 Char"/>
    <w:basedOn w:val="a0"/>
    <w:link w:val="a4"/>
    <w:uiPriority w:val="99"/>
    <w:semiHidden/>
    <w:rsid w:val="000A4679"/>
    <w:rPr>
      <w:rFonts w:ascii="굴림" w:eastAsia="굴림"/>
      <w:szCs w:val="20"/>
    </w:rPr>
  </w:style>
  <w:style w:type="paragraph" w:styleId="a5">
    <w:name w:val="header"/>
    <w:basedOn w:val="a"/>
    <w:link w:val="Char0"/>
    <w:uiPriority w:val="99"/>
    <w:unhideWhenUsed/>
    <w:rsid w:val="000A46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4679"/>
    <w:rPr>
      <w:rFonts w:ascii="굴림" w:eastAsia="굴림"/>
      <w:szCs w:val="20"/>
    </w:rPr>
  </w:style>
  <w:style w:type="paragraph" w:styleId="a6">
    <w:name w:val="footer"/>
    <w:basedOn w:val="a"/>
    <w:link w:val="Char1"/>
    <w:uiPriority w:val="99"/>
    <w:unhideWhenUsed/>
    <w:rsid w:val="000A46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4679"/>
    <w:rPr>
      <w:rFonts w:ascii="굴림" w:eastAsia="굴림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0A467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A467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0A4679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0A4679"/>
    <w:pPr>
      <w:ind w:leftChars="400" w:left="800"/>
    </w:pPr>
  </w:style>
  <w:style w:type="paragraph" w:customStyle="1" w:styleId="1">
    <w:name w:val="목록1"/>
    <w:basedOn w:val="a9"/>
    <w:link w:val="1Char0"/>
    <w:qFormat/>
    <w:rsid w:val="000A4679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0A4679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0A4679"/>
    <w:rPr>
      <w:rFonts w:ascii="굴림" w:eastAsia="굴림"/>
      <w:szCs w:val="20"/>
    </w:rPr>
  </w:style>
  <w:style w:type="character" w:customStyle="1" w:styleId="1Char0">
    <w:name w:val="목록1 Char"/>
    <w:basedOn w:val="Char3"/>
    <w:link w:val="1"/>
    <w:rsid w:val="000A4679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0A4679"/>
    <w:rPr>
      <w:rFonts w:ascii="굴림" w:eastAsia="굴림"/>
      <w:szCs w:val="20"/>
    </w:rPr>
  </w:style>
  <w:style w:type="paragraph" w:styleId="aa">
    <w:name w:val="No Spacing"/>
    <w:autoRedefine/>
    <w:uiPriority w:val="1"/>
    <w:qFormat/>
    <w:rsid w:val="00AD2B3F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paragraph" w:styleId="ab">
    <w:name w:val="Title"/>
    <w:basedOn w:val="a"/>
    <w:next w:val="a"/>
    <w:link w:val="Char4"/>
    <w:uiPriority w:val="10"/>
    <w:qFormat/>
    <w:rsid w:val="000A467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0"/>
    <w:link w:val="ab"/>
    <w:uiPriority w:val="10"/>
    <w:rsid w:val="000A4679"/>
    <w:rPr>
      <w:rFonts w:ascii="굴림" w:eastAsia="굴림" w:hAnsiTheme="majorHAnsi" w:cstheme="majorBidi"/>
      <w:b/>
      <w:bCs/>
      <w:sz w:val="40"/>
      <w:szCs w:val="32"/>
    </w:rPr>
  </w:style>
  <w:style w:type="numbering" w:customStyle="1" w:styleId="11">
    <w:name w:val="스타일1"/>
    <w:uiPriority w:val="99"/>
    <w:rsid w:val="00AD2B3F"/>
    <w:pPr>
      <w:numPr>
        <w:numId w:val="3"/>
      </w:numPr>
    </w:pPr>
  </w:style>
  <w:style w:type="paragraph" w:styleId="TOC">
    <w:name w:val="TOC Heading"/>
    <w:basedOn w:val="10"/>
    <w:next w:val="a"/>
    <w:uiPriority w:val="39"/>
    <w:unhideWhenUsed/>
    <w:qFormat/>
    <w:rsid w:val="00AD2B3F"/>
    <w:pPr>
      <w:keepLines/>
      <w:widowControl/>
      <w:wordWrap/>
      <w:autoSpaceDE/>
      <w:autoSpaceDN/>
      <w:spacing w:before="480" w:line="276" w:lineRule="auto"/>
      <w:outlineLvl w:val="9"/>
    </w:pPr>
    <w:rPr>
      <w:rFonts w:asciiTheme="majorHAnsi" w:eastAsiaTheme="majorEastAsia"/>
      <w:bCs/>
      <w:color w:val="365F91" w:themeColor="accent1" w:themeShade="BF"/>
      <w:kern w:val="0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  <w:ind w:left="220"/>
    </w:pPr>
    <w:rPr>
      <w:rFonts w:eastAsiaTheme="minorEastAsia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</w:pPr>
    <w:rPr>
      <w:rFonts w:eastAsiaTheme="minorEastAsia"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  <w:ind w:left="440"/>
    </w:pPr>
    <w:rPr>
      <w:rFonts w:eastAsiaTheme="minorEastAsia"/>
      <w:kern w:val="0"/>
      <w:sz w:val="22"/>
    </w:rPr>
  </w:style>
  <w:style w:type="paragraph" w:customStyle="1" w:styleId="ac">
    <w:name w:val="코드표"/>
    <w:basedOn w:val="a"/>
    <w:link w:val="Char5"/>
    <w:qFormat/>
    <w:rsid w:val="000A4679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5">
    <w:name w:val="코드표 Char"/>
    <w:basedOn w:val="a0"/>
    <w:link w:val="ac"/>
    <w:rsid w:val="000A4679"/>
    <w:rPr>
      <w:rFonts w:ascii="굴림체" w:eastAsia="굴림체" w:cs="굴림체"/>
      <w:bCs/>
      <w:kern w:val="0"/>
      <w:szCs w:val="20"/>
    </w:rPr>
  </w:style>
  <w:style w:type="table" w:styleId="ad">
    <w:name w:val="Table Grid"/>
    <w:basedOn w:val="a1"/>
    <w:uiPriority w:val="59"/>
    <w:rsid w:val="00AD2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코드문자"/>
    <w:uiPriority w:val="1"/>
    <w:qFormat/>
    <w:rsid w:val="000A4679"/>
    <w:rPr>
      <w:rFonts w:ascii="굴림체" w:eastAsia="굴림체"/>
    </w:rPr>
  </w:style>
  <w:style w:type="paragraph" w:styleId="af">
    <w:name w:val="Body Text"/>
    <w:basedOn w:val="a"/>
    <w:link w:val="Char6"/>
    <w:uiPriority w:val="99"/>
    <w:semiHidden/>
    <w:unhideWhenUsed/>
    <w:rsid w:val="000A4679"/>
    <w:pPr>
      <w:spacing w:after="180"/>
    </w:pPr>
    <w:rPr>
      <w:szCs w:val="22"/>
    </w:rPr>
  </w:style>
  <w:style w:type="character" w:customStyle="1" w:styleId="Char6">
    <w:name w:val="본문 Char"/>
    <w:basedOn w:val="a0"/>
    <w:link w:val="af"/>
    <w:uiPriority w:val="99"/>
    <w:semiHidden/>
    <w:rsid w:val="000A4679"/>
    <w:rPr>
      <w:rFonts w:ascii="굴림" w:eastAsia="굴림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79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3319AD"/>
    <w:pPr>
      <w:keepNext/>
      <w:numPr>
        <w:numId w:val="45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336"/>
    <w:pPr>
      <w:keepNext/>
      <w:numPr>
        <w:ilvl w:val="1"/>
        <w:numId w:val="43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467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4679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467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4679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0A4679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22336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3319AD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A46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0A4679"/>
    <w:rPr>
      <w:rFonts w:asciiTheme="majorHAnsi" w:eastAsia="돋움" w:hAnsiTheme="majorHAnsi" w:cstheme="majorBidi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rsid w:val="000A4679"/>
    <w:rPr>
      <w:rFonts w:ascii="굴림" w:eastAsia="돋움"/>
      <w:b/>
      <w:bCs/>
      <w:sz w:val="24"/>
      <w:szCs w:val="20"/>
    </w:rPr>
  </w:style>
  <w:style w:type="character" w:customStyle="1" w:styleId="5Char">
    <w:name w:val="제목 5 Char"/>
    <w:basedOn w:val="a0"/>
    <w:link w:val="5"/>
    <w:uiPriority w:val="9"/>
    <w:rsid w:val="000A4679"/>
    <w:rPr>
      <w:rFonts w:asciiTheme="majorHAnsi" w:eastAsiaTheme="majorEastAsia" w:hAnsiTheme="majorHAnsi" w:cstheme="majorBidi"/>
      <w:szCs w:val="20"/>
    </w:rPr>
  </w:style>
  <w:style w:type="character" w:customStyle="1" w:styleId="6Char">
    <w:name w:val="제목 6 Char"/>
    <w:basedOn w:val="a0"/>
    <w:link w:val="6"/>
    <w:uiPriority w:val="9"/>
    <w:rsid w:val="000A4679"/>
    <w:rPr>
      <w:rFonts w:ascii="굴림" w:eastAsia="굴림"/>
      <w:b/>
      <w:bCs/>
      <w:szCs w:val="20"/>
    </w:rPr>
  </w:style>
  <w:style w:type="character" w:customStyle="1" w:styleId="7Char">
    <w:name w:val="제목 7 Char"/>
    <w:basedOn w:val="a0"/>
    <w:link w:val="7"/>
    <w:uiPriority w:val="9"/>
    <w:rsid w:val="000A4679"/>
    <w:rPr>
      <w:rFonts w:ascii="굴림" w:eastAsia="굴림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0A4679"/>
  </w:style>
  <w:style w:type="character" w:customStyle="1" w:styleId="Char">
    <w:name w:val="날짜 Char"/>
    <w:basedOn w:val="a0"/>
    <w:link w:val="a4"/>
    <w:uiPriority w:val="99"/>
    <w:semiHidden/>
    <w:rsid w:val="000A4679"/>
    <w:rPr>
      <w:rFonts w:ascii="굴림" w:eastAsia="굴림"/>
      <w:szCs w:val="20"/>
    </w:rPr>
  </w:style>
  <w:style w:type="paragraph" w:styleId="a5">
    <w:name w:val="header"/>
    <w:basedOn w:val="a"/>
    <w:link w:val="Char0"/>
    <w:uiPriority w:val="99"/>
    <w:unhideWhenUsed/>
    <w:rsid w:val="000A46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4679"/>
    <w:rPr>
      <w:rFonts w:ascii="굴림" w:eastAsia="굴림"/>
      <w:szCs w:val="20"/>
    </w:rPr>
  </w:style>
  <w:style w:type="paragraph" w:styleId="a6">
    <w:name w:val="footer"/>
    <w:basedOn w:val="a"/>
    <w:link w:val="Char1"/>
    <w:uiPriority w:val="99"/>
    <w:unhideWhenUsed/>
    <w:rsid w:val="000A46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4679"/>
    <w:rPr>
      <w:rFonts w:ascii="굴림" w:eastAsia="굴림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0A467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A467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0A4679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0A4679"/>
    <w:pPr>
      <w:ind w:leftChars="400" w:left="800"/>
    </w:pPr>
  </w:style>
  <w:style w:type="paragraph" w:customStyle="1" w:styleId="1">
    <w:name w:val="목록1"/>
    <w:basedOn w:val="a9"/>
    <w:link w:val="1Char0"/>
    <w:qFormat/>
    <w:rsid w:val="000A4679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0A4679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0A4679"/>
    <w:rPr>
      <w:rFonts w:ascii="굴림" w:eastAsia="굴림"/>
      <w:szCs w:val="20"/>
    </w:rPr>
  </w:style>
  <w:style w:type="character" w:customStyle="1" w:styleId="1Char0">
    <w:name w:val="목록1 Char"/>
    <w:basedOn w:val="Char3"/>
    <w:link w:val="1"/>
    <w:rsid w:val="000A4679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0A4679"/>
    <w:rPr>
      <w:rFonts w:ascii="굴림" w:eastAsia="굴림"/>
      <w:szCs w:val="20"/>
    </w:rPr>
  </w:style>
  <w:style w:type="paragraph" w:styleId="aa">
    <w:name w:val="No Spacing"/>
    <w:autoRedefine/>
    <w:uiPriority w:val="1"/>
    <w:qFormat/>
    <w:rsid w:val="00AD2B3F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paragraph" w:styleId="ab">
    <w:name w:val="Title"/>
    <w:basedOn w:val="a"/>
    <w:next w:val="a"/>
    <w:link w:val="Char4"/>
    <w:uiPriority w:val="10"/>
    <w:qFormat/>
    <w:rsid w:val="000A467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0"/>
    <w:link w:val="ab"/>
    <w:uiPriority w:val="10"/>
    <w:rsid w:val="000A4679"/>
    <w:rPr>
      <w:rFonts w:ascii="굴림" w:eastAsia="굴림" w:hAnsiTheme="majorHAnsi" w:cstheme="majorBidi"/>
      <w:b/>
      <w:bCs/>
      <w:sz w:val="40"/>
      <w:szCs w:val="32"/>
    </w:rPr>
  </w:style>
  <w:style w:type="numbering" w:customStyle="1" w:styleId="11">
    <w:name w:val="스타일1"/>
    <w:uiPriority w:val="99"/>
    <w:rsid w:val="00AD2B3F"/>
    <w:pPr>
      <w:numPr>
        <w:numId w:val="3"/>
      </w:numPr>
    </w:pPr>
  </w:style>
  <w:style w:type="paragraph" w:styleId="TOC">
    <w:name w:val="TOC Heading"/>
    <w:basedOn w:val="10"/>
    <w:next w:val="a"/>
    <w:uiPriority w:val="39"/>
    <w:unhideWhenUsed/>
    <w:qFormat/>
    <w:rsid w:val="00AD2B3F"/>
    <w:pPr>
      <w:keepLines/>
      <w:widowControl/>
      <w:wordWrap/>
      <w:autoSpaceDE/>
      <w:autoSpaceDN/>
      <w:spacing w:before="480" w:line="276" w:lineRule="auto"/>
      <w:outlineLvl w:val="9"/>
    </w:pPr>
    <w:rPr>
      <w:rFonts w:asciiTheme="majorHAnsi" w:eastAsiaTheme="majorEastAsia"/>
      <w:bCs/>
      <w:color w:val="365F91" w:themeColor="accent1" w:themeShade="BF"/>
      <w:kern w:val="0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  <w:ind w:left="220"/>
    </w:pPr>
    <w:rPr>
      <w:rFonts w:eastAsiaTheme="minorEastAsia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</w:pPr>
    <w:rPr>
      <w:rFonts w:eastAsiaTheme="minorEastAsia"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AD2B3F"/>
    <w:pPr>
      <w:widowControl/>
      <w:wordWrap/>
      <w:autoSpaceDE/>
      <w:autoSpaceDN/>
      <w:spacing w:after="100" w:line="276" w:lineRule="auto"/>
      <w:ind w:left="440"/>
    </w:pPr>
    <w:rPr>
      <w:rFonts w:eastAsiaTheme="minorEastAsia"/>
      <w:kern w:val="0"/>
      <w:sz w:val="22"/>
    </w:rPr>
  </w:style>
  <w:style w:type="paragraph" w:customStyle="1" w:styleId="ac">
    <w:name w:val="코드표"/>
    <w:basedOn w:val="a"/>
    <w:link w:val="Char5"/>
    <w:qFormat/>
    <w:rsid w:val="000A4679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5">
    <w:name w:val="코드표 Char"/>
    <w:basedOn w:val="a0"/>
    <w:link w:val="ac"/>
    <w:rsid w:val="000A4679"/>
    <w:rPr>
      <w:rFonts w:ascii="굴림체" w:eastAsia="굴림체" w:cs="굴림체"/>
      <w:bCs/>
      <w:kern w:val="0"/>
      <w:szCs w:val="20"/>
    </w:rPr>
  </w:style>
  <w:style w:type="table" w:styleId="ad">
    <w:name w:val="Table Grid"/>
    <w:basedOn w:val="a1"/>
    <w:uiPriority w:val="59"/>
    <w:rsid w:val="00AD2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코드문자"/>
    <w:uiPriority w:val="1"/>
    <w:qFormat/>
    <w:rsid w:val="000A4679"/>
    <w:rPr>
      <w:rFonts w:ascii="굴림체" w:eastAsia="굴림체"/>
    </w:rPr>
  </w:style>
  <w:style w:type="paragraph" w:styleId="af">
    <w:name w:val="Body Text"/>
    <w:basedOn w:val="a"/>
    <w:link w:val="Char6"/>
    <w:uiPriority w:val="99"/>
    <w:semiHidden/>
    <w:unhideWhenUsed/>
    <w:rsid w:val="000A4679"/>
    <w:pPr>
      <w:spacing w:after="180"/>
    </w:pPr>
    <w:rPr>
      <w:szCs w:val="22"/>
    </w:rPr>
  </w:style>
  <w:style w:type="character" w:customStyle="1" w:styleId="Char6">
    <w:name w:val="본문 Char"/>
    <w:basedOn w:val="a0"/>
    <w:link w:val="af"/>
    <w:uiPriority w:val="99"/>
    <w:semiHidden/>
    <w:rsid w:val="000A4679"/>
    <w:rPr>
      <w:rFonts w:ascii="굴림" w:eastAsia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A853E-3331-4335-B324-5BDD43A4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1605</TotalTime>
  <Pages>22</Pages>
  <Words>3582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eunho JO</cp:lastModifiedBy>
  <cp:revision>147</cp:revision>
  <cp:lastPrinted>2012-11-12T01:55:00Z</cp:lastPrinted>
  <dcterms:created xsi:type="dcterms:W3CDTF">2014-07-23T00:55:00Z</dcterms:created>
  <dcterms:modified xsi:type="dcterms:W3CDTF">2015-10-23T00:47:00Z</dcterms:modified>
</cp:coreProperties>
</file>